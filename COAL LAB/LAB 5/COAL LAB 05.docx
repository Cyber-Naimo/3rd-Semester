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6500E" w14:textId="570924F4" w:rsidR="00A54540" w:rsidRDefault="000B1FCB" w:rsidP="000A349D">
      <w:pPr>
        <w:spacing w:after="0" w:line="240" w:lineRule="auto"/>
      </w:pPr>
      <w:r>
        <w:rPr>
          <w:noProof/>
          <w:lang w:eastAsia="en-US"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73527EE" wp14:editId="77AC7B1F">
                <wp:simplePos x="0" y="0"/>
                <wp:positionH relativeFrom="page">
                  <wp:posOffset>6193765</wp:posOffset>
                </wp:positionH>
                <wp:positionV relativeFrom="page">
                  <wp:posOffset>-25879</wp:posOffset>
                </wp:positionV>
                <wp:extent cx="1142401" cy="10698480"/>
                <wp:effectExtent l="0" t="0" r="19685" b="4572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2401" cy="10698480"/>
                          <a:chOff x="0" y="0"/>
                          <a:chExt cx="1286540" cy="10698480"/>
                        </a:xfrm>
                      </wpg:grpSpPr>
                      <wps:wsp>
                        <wps:cNvPr id="5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202019" y="0"/>
                            <a:ext cx="960120" cy="1069848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EB686"/>
                              </a:gs>
                              <a:gs pos="10000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675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48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1069848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ECEA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49"/>
                        <wps:cNvCnPr>
                          <a:cxnSpLocks noChangeShapeType="1"/>
                        </wps:cNvCnPr>
                        <wps:spPr bwMode="auto">
                          <a:xfrm>
                            <a:off x="1286540" y="0"/>
                            <a:ext cx="0" cy="1069848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50"/>
                        <wps:cNvCnPr>
                          <a:cxnSpLocks noChangeShapeType="1"/>
                        </wps:cNvCnPr>
                        <wps:spPr bwMode="auto">
                          <a:xfrm>
                            <a:off x="170121" y="0"/>
                            <a:ext cx="0" cy="10698480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FECEA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64F4F2" id="Group 10" o:spid="_x0000_s1026" style="position:absolute;margin-left:487.7pt;margin-top:-2.05pt;width:89.95pt;height:842.4pt;z-index:251660288;mso-position-horizontal-relative:page;mso-position-vertical-relative:page;mso-width-relative:margin" coordsize="12865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">
                <v:rect id="Rectangle 147" o:spid="_x0000_s1027" style="position:absolute;left:2020;width:9601;height:106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AUo8AA&#10;AADaAAAADwAAAGRycy9kb3ducmV2LnhtbERPz2vCMBS+D/Y/hDfwpqlCRapRxjbBgx6mjl0fzbOp&#10;Ni8libb61y+DwY4f3+/FqreNuJEPtWMF41EGgrh0uuZKwfGwHs5AhIissXFMCu4UYLV8flpgoV3H&#10;n3Tbx0qkEA4FKjAxtoWUoTRkMYxcS5y4k/MWY4K+ktpjl8JtIydZNpUWa04NBlt6M1Re9lebZpiy&#10;/sgf38bL920+6cx6fN59KTV46V/nICL18V/8595oBTn8Xkl+kM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eAUo8AAAADaAAAADwAAAAAAAAAAAAAAAACYAgAAZHJzL2Rvd25y&#10;ZXYueG1sUEsFBgAAAAAEAAQA9QAAAIUDAAAAAA==&#10;" fillcolor="#feb686" stroked="f" strokecolor="#bfb675">
                  <v:fill color2="#fe8637 [3204]" rotate="t" angle="90" focus="100%" type="gradient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8" o:spid="_x0000_s1028" type="#_x0000_t32" style="position:absolute;width:0;height:1069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wvg8QAAADaAAAADwAAAGRycy9kb3ducmV2LnhtbESPzWrDMBCE74W8g9hCbo3cpiTBjWKc&#10;QMElp/wcclysrWVirYyl2G6evgoUehxm5htmnY22ET11vnas4HWWgCAuna65UnA+fb6sQPiArLFx&#10;TAp+yEO2mTytMdVu4AP1x1CJCGGfogITQptK6UtDFv3MtcTR+3adxRBlV0nd4RDhtpFvSbKQFmuO&#10;CwZb2hkqr8ebVbCc3675e9t83ZN9YYY7H/Cy2yo1fR7zDxCBxvAf/msXWsECHlfiDZ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HC+DxAAAANoAAAAPAAAAAAAAAAAA&#10;AAAAAKECAABkcnMvZG93bnJldi54bWxQSwUGAAAAAAQABAD5AAAAkgMAAAAA&#10;" strokecolor="#feceae" strokeweight="1pt"/>
                <v:shape id="AutoShape 149" o:spid="_x0000_s1029" type="#_x0000_t32" style="position:absolute;left:12865;width:0;height:1069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Pj9sMAAADaAAAADwAAAGRycy9kb3ducmV2LnhtbESPQWsCMRSE7wX/Q3hCbzVbC1a2RimC&#10;6KEUuorg7bF5bpZuXmIS1+2/b4RCj8PMfMMsVoPtRE8hto4VPE8KEMS10y03Cg77zdMcREzIGjvH&#10;pOCHIqyWo4cFltrd+Iv6KjUiQziWqMCk5EspY23IYpw4T5y9swsWU5ahkTrgLcNtJ6dFMZMWW84L&#10;Bj2tDdXf1dUq+Ag2mm3FL9ej7z8vhT9V5+NJqcfx8P4GItGQ/sN/7Z1W8Ar3K/kG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z4/bDAAAA2gAAAA8AAAAAAAAAAAAA&#10;AAAAoQIAAGRycy9kb3ducmV2LnhtbFBLBQYAAAAABAAEAPkAAACRAwAAAAA=&#10;" strokecolor="#fe8637 [3204]" strokeweight="2.25pt"/>
                <v:shape id="AutoShape 150" o:spid="_x0000_s1030" type="#_x0000_t32" style="position:absolute;left:1701;width:0;height:1069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FRAL4AAADaAAAADwAAAGRycy9kb3ducmV2LnhtbERPyYoCMRC9D/gPoQRvY1qFYWiN4goy&#10;MgeXDyiS6gU7lTaJ2v795DDg8fH22aKzjXiQD7VjBaNhBoJYO1NzqeBy3n1+gwgR2WDjmBS8KMBi&#10;3vuYYW7ck4/0OMVSpBAOOSqoYmxzKYOuyGIYupY4cYXzFmOCvpTG4zOF20aOs+xLWqw5NVTY0roi&#10;fT3drYLJy9+03tx+NuPfQ7srVsXWX6VSg363nIKI1MW3+N+9NwrS1nQl3QA5/w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VgVEAvgAAANoAAAAPAAAAAAAAAAAAAAAAAKEC&#10;AABkcnMvZG93bnJldi54bWxQSwUGAAAAAAQABAD5AAAAjAMAAAAA&#10;" strokecolor="#feceae" strokeweight="4.5pt"/>
                <w10:wrap anchorx="page" anchory="page"/>
              </v:group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B81350E" wp14:editId="66DD2FE0">
                <wp:simplePos x="0" y="0"/>
                <mc:AlternateContent>
                  <mc:Choice Requires="wp14">
                    <wp:positionH relativeFrom="page">
                      <wp14:pctPosHOffset>83000</wp14:pctPosHOffset>
                    </wp:positionH>
                  </mc:Choice>
                  <mc:Fallback>
                    <wp:positionH relativeFrom="page">
                      <wp:posOffset>6275070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940435" cy="10057130"/>
                <wp:effectExtent l="0" t="0" r="0" b="1270"/>
                <wp:wrapNone/>
                <wp:docPr id="9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0435" cy="10057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0" w:name="_Hlk523050861" w:displacedByCustomXml="next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sz w:val="44"/>
                                <w:szCs w:val="44"/>
                              </w:rPr>
                              <w:id w:val="313245868"/>
                              <w:placeholder>
                                <w:docPart w:val="0C1569805F654D2A95F8FDE758E6AB27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6362F75F" w14:textId="767CE3E2" w:rsidR="00587D52" w:rsidRDefault="00587D52" w:rsidP="001D2C7F">
                                <w:pPr>
                                  <w:pStyle w:val="SendersAddress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4"/>
                                    <w:szCs w:val="44"/>
                                  </w:rPr>
                                  <w:t>EL</w:t>
                                </w:r>
                                <w:r w:rsidRPr="008271D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4"/>
                                    <w:szCs w:val="44"/>
                                  </w:rPr>
                                  <w:t>2003</w:t>
                                </w:r>
                                <w:r w:rsidRPr="008271D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4"/>
                                    <w:szCs w:val="44"/>
                                  </w:rPr>
                                  <w:t xml:space="preserve">Comp Org &amp; Assembly Language </w:t>
                                </w:r>
                                <w:r w:rsidRPr="008271D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4"/>
                                    <w:szCs w:val="44"/>
                                  </w:rPr>
                                  <w:t>Lab</w:t>
                                </w:r>
                              </w:p>
                            </w:sdtContent>
                          </w:sdt>
                          <w:bookmarkEnd w:id="0" w:displacedByCustomXml="prev"/>
                          <w:p w14:paraId="66B8F0BE" w14:textId="5D14166C" w:rsidR="00587D52" w:rsidRDefault="00116257" w:rsidP="001D2C7F">
                            <w:pPr>
                              <w:pStyle w:val="SendersAddress"/>
                              <w:rPr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id w:val="313245869"/>
                                <w:placeholder>
                                  <w:docPart w:val="EECBB12380B94B3691B4E7B1AB60CD47"/>
                                </w:placeholder>
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r w:rsidR="00587D52" w:rsidRPr="001D2C7F">
                                  <w:rPr>
                                    <w:sz w:val="22"/>
                                    <w:szCs w:val="22"/>
                                  </w:rPr>
                                  <w:t>LABORATORY MANUAL</w:t>
                                </w:r>
                              </w:sdtContent>
                            </w:sdt>
                            <w:r w:rsidR="00587D52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87D52">
                              <w:rPr>
                                <w:sz w:val="16"/>
                                <w:szCs w:val="16"/>
                              </w:rPr>
                              <w:sym w:font="Wingdings 2" w:char="F097"/>
                            </w:r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id w:val="313245870"/>
                                <w:placeholder>
                                  <w:docPart w:val="D761D269071D48B1843DBB0FFEFC31BC"/>
                                </w:placeholder>
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87D52">
                                  <w:rPr>
                                    <w:sz w:val="22"/>
                                    <w:szCs w:val="22"/>
                                  </w:rPr>
                                  <w:t>Fall 202</w:t>
                                </w:r>
                                <w:r w:rsidR="00C26D4B">
                                  <w:rPr>
                                    <w:sz w:val="22"/>
                                    <w:szCs w:val="22"/>
                                  </w:rPr>
                                  <w:t>2</w:t>
                                </w:r>
                              </w:sdtContent>
                            </w:sdt>
                            <w:r w:rsidR="00587D52">
                              <w:rPr>
                                <w:sz w:val="16"/>
                                <w:szCs w:val="16"/>
                              </w:rPr>
                              <w:sym w:font="Wingdings 2" w:char="F097"/>
                            </w:r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id w:val="313245871"/>
                                <w:placeholder>
                                  <w:docPart w:val="F796B1F2900C4E4F85E20BC9F100F9A6"/>
                                </w:placeholder>
                                <w:dataBinding w:prefixMappings="xmlns:ns0='http://schemas.microsoft.com/office/2006/coverPageProps'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87D52">
                                  <w:rPr>
                                    <w:sz w:val="22"/>
                                    <w:szCs w:val="22"/>
                                  </w:rPr>
                                  <w:t>Instructor:</w:t>
                                </w:r>
                                <w:r w:rsidR="00C26D4B">
                                  <w:rPr>
                                    <w:sz w:val="22"/>
                                    <w:szCs w:val="22"/>
                                  </w:rPr>
                                  <w:t xml:space="preserve"> Rukhsar ALI</w:t>
                                </w:r>
                                <w:r w:rsidR="00587D52">
                                  <w:rPr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vert" wrap="square" lIns="45720" tIns="685800" rIns="45720" bIns="685800" anchor="t" anchorCtr="0" upright="1">
                        <a:noAutofit/>
                      </wps:bodyPr>
                    </wps:wsp>
                  </a:graphicData>
                </a:graphic>
                <wp14:sizeRelH relativeFrom="rightMargin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3B81350E" id="Rectangle 151" o:spid="_x0000_s1026" style="position:absolute;margin-left:0;margin-top:0;width:74.05pt;height:791.9pt;z-index:251661312;visibility:visible;mso-wrap-style:square;mso-width-percent:0;mso-height-percent:1000;mso-left-percent:830;mso-wrap-distance-left:9pt;mso-wrap-distance-top:0;mso-wrap-distance-right:9pt;mso-wrap-distance-bottom:0;mso-position-horizontal-relative:page;mso-position-vertical:center;mso-position-vertical-relative:page;mso-width-percent:0;mso-height-percent:1000;mso-left-percent:83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" o:allowincell="f" filled="f" stroked="f" strokecolor="black [3213]">
                <v:textbox style="layout-flow:vertical" inset="3.6pt,54pt,3.6pt,54pt">
                  <w:txbxContent>
                    <w:bookmarkStart w:id="1" w:name="_Hlk523050861" w:displacedByCustomXml="next"/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sz w:val="44"/>
                          <w:szCs w:val="44"/>
                        </w:rPr>
                        <w:id w:val="313245868"/>
                        <w:placeholder>
                          <w:docPart w:val="0C1569805F654D2A95F8FDE758E6AB27"/>
                        </w:placeholder>
                        <w:dataBinding w:prefixMappings="xmlns:ns0='http://schemas.openxmlformats.org/officeDocument/2006/extended-properties'" w:xpath="/ns0:Properties[1]/ns0:Company[1]" w:storeItemID="{6668398D-A668-4E3E-A5EB-62B293D839F1}"/>
                        <w:text/>
                      </w:sdtPr>
                      <w:sdtEndPr/>
                      <w:sdtContent>
                        <w:p w14:paraId="6362F75F" w14:textId="767CE3E2" w:rsidR="00587D52" w:rsidRDefault="00587D52" w:rsidP="001D2C7F">
                          <w:pPr>
                            <w:pStyle w:val="SendersAddress"/>
                            <w:rPr>
                              <w:rFonts w:asciiTheme="majorHAnsi" w:eastAsiaTheme="majorEastAsia" w:hAnsiTheme="majorHAnsi" w:cstheme="majorBidi"/>
                              <w:caps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sz w:val="44"/>
                              <w:szCs w:val="44"/>
                            </w:rPr>
                            <w:t>EL</w:t>
                          </w:r>
                          <w:r w:rsidRPr="008271DE">
                            <w:rPr>
                              <w:rFonts w:asciiTheme="majorHAnsi" w:eastAsiaTheme="majorEastAsia" w:hAnsiTheme="majorHAnsi" w:cstheme="majorBidi"/>
                              <w:caps/>
                              <w:sz w:val="44"/>
                              <w:szCs w:val="44"/>
                            </w:rPr>
                            <w:t xml:space="preserve"> 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sz w:val="44"/>
                              <w:szCs w:val="44"/>
                            </w:rPr>
                            <w:t>2003</w:t>
                          </w:r>
                          <w:r w:rsidRPr="008271DE">
                            <w:rPr>
                              <w:rFonts w:asciiTheme="majorHAnsi" w:eastAsiaTheme="majorEastAsia" w:hAnsiTheme="majorHAnsi" w:cstheme="majorBidi"/>
                              <w:caps/>
                              <w:sz w:val="44"/>
                              <w:szCs w:val="44"/>
                            </w:rPr>
                            <w:t xml:space="preserve"> 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sz w:val="44"/>
                              <w:szCs w:val="44"/>
                            </w:rPr>
                            <w:t xml:space="preserve">Comp Org &amp; Assembly Language </w:t>
                          </w:r>
                          <w:r w:rsidRPr="008271DE">
                            <w:rPr>
                              <w:rFonts w:asciiTheme="majorHAnsi" w:eastAsiaTheme="majorEastAsia" w:hAnsiTheme="majorHAnsi" w:cstheme="majorBidi"/>
                              <w:caps/>
                              <w:sz w:val="44"/>
                              <w:szCs w:val="44"/>
                            </w:rPr>
                            <w:t>Lab</w:t>
                          </w:r>
                        </w:p>
                      </w:sdtContent>
                    </w:sdt>
                    <w:bookmarkEnd w:id="1" w:displacedByCustomXml="prev"/>
                    <w:p w14:paraId="66B8F0BE" w14:textId="5D14166C" w:rsidR="00587D52" w:rsidRDefault="00116257" w:rsidP="001D2C7F">
                      <w:pPr>
                        <w:pStyle w:val="SendersAddress"/>
                        <w:rPr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sz w:val="22"/>
                            <w:szCs w:val="22"/>
                          </w:rPr>
                          <w:id w:val="313245869"/>
                          <w:placeholder>
                            <w:docPart w:val="EECBB12380B94B3691B4E7B1AB60CD47"/>
                          </w:placeholder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r w:rsidR="00587D52" w:rsidRPr="001D2C7F">
                            <w:rPr>
                              <w:sz w:val="22"/>
                              <w:szCs w:val="22"/>
                            </w:rPr>
                            <w:t>LABORATORY MANUAL</w:t>
                          </w:r>
                        </w:sdtContent>
                      </w:sdt>
                      <w:r w:rsidR="00587D52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587D52">
                        <w:rPr>
                          <w:sz w:val="16"/>
                          <w:szCs w:val="16"/>
                        </w:rPr>
                        <w:sym w:font="Wingdings 2" w:char="F097"/>
                      </w:r>
                      <w:sdt>
                        <w:sdtPr>
                          <w:rPr>
                            <w:sz w:val="22"/>
                            <w:szCs w:val="22"/>
                          </w:rPr>
                          <w:id w:val="313245870"/>
                          <w:placeholder>
                            <w:docPart w:val="D761D269071D48B1843DBB0FFEFC31BC"/>
                          </w:placeholder>
                          <w:dataBinding w:prefixMappings="xmlns:ns0='http://schemas.microsoft.com/office/2006/coverPageProps'" w:xpath="/ns0:CoverPageProperties[1]/ns0:CompanyPhone[1]" w:storeItemID="{55AF091B-3C7A-41E3-B477-F2FDAA23CFDA}"/>
                          <w:text/>
                        </w:sdtPr>
                        <w:sdtEndPr/>
                        <w:sdtContent>
                          <w:r w:rsidR="00587D52">
                            <w:rPr>
                              <w:sz w:val="22"/>
                              <w:szCs w:val="22"/>
                            </w:rPr>
                            <w:t>Fall 202</w:t>
                          </w:r>
                          <w:r w:rsidR="00C26D4B">
                            <w:rPr>
                              <w:sz w:val="22"/>
                              <w:szCs w:val="22"/>
                            </w:rPr>
                            <w:t>2</w:t>
                          </w:r>
                        </w:sdtContent>
                      </w:sdt>
                      <w:r w:rsidR="00587D52">
                        <w:rPr>
                          <w:sz w:val="16"/>
                          <w:szCs w:val="16"/>
                        </w:rPr>
                        <w:sym w:font="Wingdings 2" w:char="F097"/>
                      </w:r>
                      <w:sdt>
                        <w:sdtPr>
                          <w:rPr>
                            <w:sz w:val="22"/>
                            <w:szCs w:val="22"/>
                          </w:rPr>
                          <w:id w:val="313245871"/>
                          <w:placeholder>
                            <w:docPart w:val="F796B1F2900C4E4F85E20BC9F100F9A6"/>
                          </w:placeholder>
                          <w:dataBinding w:prefixMappings="xmlns:ns0='http://schemas.microsoft.com/office/2006/coverPageProps'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r w:rsidR="00587D52">
                            <w:rPr>
                              <w:sz w:val="22"/>
                              <w:szCs w:val="22"/>
                            </w:rPr>
                            <w:t>Instructor:</w:t>
                          </w:r>
                          <w:r w:rsidR="00C26D4B">
                            <w:rPr>
                              <w:sz w:val="22"/>
                              <w:szCs w:val="22"/>
                            </w:rPr>
                            <w:t xml:space="preserve"> Rukhsar ALI</w:t>
                          </w:r>
                          <w:r w:rsidR="00587D52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727E59" w:rsidRPr="00AA5A5F" w14:paraId="19F286FA" w14:textId="77777777" w:rsidTr="000C10E4">
        <w:trPr>
          <w:trHeight w:val="949"/>
        </w:trPr>
        <w:tc>
          <w:tcPr>
            <w:tcW w:w="8505" w:type="dxa"/>
          </w:tcPr>
          <w:p w14:paraId="755A0804" w14:textId="6C99B0B8" w:rsidR="001D2C7F" w:rsidRPr="00A17F1F" w:rsidRDefault="001D2C7F" w:rsidP="000C10E4">
            <w:pPr>
              <w:ind w:right="-69"/>
              <w:jc w:val="right"/>
              <w:rPr>
                <w:rFonts w:asciiTheme="majorHAnsi" w:hAnsiTheme="majorHAnsi" w:cs="Arial"/>
                <w:b/>
                <w:color w:val="000000" w:themeColor="text1"/>
                <w:sz w:val="52"/>
                <w:szCs w:val="48"/>
              </w:rPr>
            </w:pPr>
            <w:r w:rsidRPr="00A17F1F">
              <w:rPr>
                <w:rFonts w:asciiTheme="majorHAnsi" w:hAnsiTheme="majorHAnsi" w:cs="Arial"/>
                <w:b/>
                <w:color w:val="000000" w:themeColor="text1"/>
                <w:sz w:val="66"/>
                <w:szCs w:val="62"/>
              </w:rPr>
              <w:t>LAB 0</w:t>
            </w:r>
            <w:r w:rsidR="003B435E">
              <w:rPr>
                <w:rFonts w:asciiTheme="majorHAnsi" w:hAnsiTheme="majorHAnsi" w:cs="Arial"/>
                <w:b/>
                <w:color w:val="000000" w:themeColor="text1"/>
                <w:sz w:val="66"/>
                <w:szCs w:val="62"/>
              </w:rPr>
              <w:t>5</w:t>
            </w:r>
          </w:p>
        </w:tc>
      </w:tr>
    </w:tbl>
    <w:p w14:paraId="07AF1C76" w14:textId="670683F7" w:rsidR="00050C7F" w:rsidRPr="001942DA" w:rsidRDefault="003B435E" w:rsidP="005853F8">
      <w:pPr>
        <w:spacing w:after="0" w:line="240" w:lineRule="auto"/>
        <w:ind w:right="1242"/>
        <w:jc w:val="right"/>
        <w:rPr>
          <w:b/>
          <w:smallCaps/>
          <w:color w:val="auto"/>
          <w:sz w:val="56"/>
          <w:szCs w:val="66"/>
        </w:rPr>
      </w:pPr>
      <w:bookmarkStart w:id="2" w:name="_Hlk83888444"/>
      <w:bookmarkStart w:id="3" w:name="_Hlk84445291"/>
      <w:r>
        <w:rPr>
          <w:rFonts w:asciiTheme="majorHAnsi" w:hAnsiTheme="majorHAnsi"/>
          <w:b/>
          <w:smallCaps/>
          <w:color w:val="auto"/>
          <w:sz w:val="56"/>
          <w:szCs w:val="66"/>
        </w:rPr>
        <w:t>Loop Instruction</w:t>
      </w:r>
      <w:r w:rsidR="000C10E4">
        <w:rPr>
          <w:rFonts w:asciiTheme="majorHAnsi" w:hAnsiTheme="majorHAnsi"/>
          <w:b/>
          <w:smallCaps/>
          <w:color w:val="auto"/>
          <w:sz w:val="56"/>
          <w:szCs w:val="66"/>
        </w:rPr>
        <w:t xml:space="preserve"> </w:t>
      </w:r>
      <w:r w:rsidR="00B1379A" w:rsidRPr="001942DA">
        <w:rPr>
          <w:rFonts w:asciiTheme="majorHAnsi" w:hAnsiTheme="majorHAnsi"/>
          <w:b/>
          <w:smallCaps/>
          <w:color w:val="auto"/>
          <w:sz w:val="56"/>
          <w:szCs w:val="66"/>
        </w:rPr>
        <w:t>&amp;</w:t>
      </w:r>
      <w:r w:rsidR="00203C17" w:rsidRPr="001942DA">
        <w:rPr>
          <w:rFonts w:asciiTheme="majorHAnsi" w:hAnsiTheme="majorHAnsi"/>
          <w:b/>
          <w:smallCaps/>
          <w:color w:val="auto"/>
          <w:sz w:val="56"/>
          <w:szCs w:val="66"/>
        </w:rPr>
        <w:t xml:space="preserve"> </w:t>
      </w:r>
      <w:bookmarkEnd w:id="2"/>
      <w:r>
        <w:rPr>
          <w:rFonts w:asciiTheme="majorHAnsi" w:hAnsiTheme="majorHAnsi"/>
          <w:b/>
          <w:smallCaps/>
          <w:color w:val="auto"/>
          <w:sz w:val="56"/>
          <w:szCs w:val="66"/>
        </w:rPr>
        <w:t>Procedures</w:t>
      </w:r>
      <w:bookmarkEnd w:id="3"/>
    </w:p>
    <w:p w14:paraId="2DB0026F" w14:textId="6D4C04E0" w:rsidR="00793F90" w:rsidRDefault="00793F90" w:rsidP="00203C17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14:paraId="545A1E09" w14:textId="77777777" w:rsidR="001D2C7F" w:rsidRDefault="001D2C7F" w:rsidP="000A349D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  <w:lang w:eastAsia="en-US" w:bidi="ar-SA"/>
        </w:rPr>
        <w:drawing>
          <wp:inline distT="0" distB="0" distL="0" distR="0" wp14:anchorId="4E82A3C1" wp14:editId="568A2EB4">
            <wp:extent cx="2019300" cy="1981200"/>
            <wp:effectExtent l="0" t="0" r="0" b="0"/>
            <wp:docPr id="4" name="Picture 4" descr="C:\Users\Aamer\Desktop\nu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mer\Desktop\nu-ne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050"/>
        <w:gridCol w:w="1980"/>
        <w:gridCol w:w="720"/>
      </w:tblGrid>
      <w:tr w:rsidR="00350C99" w:rsidRPr="00350C99" w14:paraId="316AE50F" w14:textId="77777777" w:rsidTr="00793F90">
        <w:tc>
          <w:tcPr>
            <w:tcW w:w="8298" w:type="dxa"/>
            <w:gridSpan w:val="4"/>
          </w:tcPr>
          <w:p w14:paraId="203F2493" w14:textId="77777777" w:rsidR="001D2C7F" w:rsidRPr="00350C99" w:rsidRDefault="001D2C7F" w:rsidP="000A349D">
            <w:pPr>
              <w:jc w:val="right"/>
              <w:rPr>
                <w:rFonts w:cs="Arial"/>
                <w:b/>
                <w:color w:val="auto"/>
                <w:sz w:val="52"/>
                <w:szCs w:val="48"/>
              </w:rPr>
            </w:pPr>
          </w:p>
        </w:tc>
      </w:tr>
      <w:tr w:rsidR="00350C99" w:rsidRPr="00350C99" w14:paraId="3DB6882C" w14:textId="77777777" w:rsidTr="00793F90">
        <w:tc>
          <w:tcPr>
            <w:tcW w:w="8298" w:type="dxa"/>
            <w:gridSpan w:val="4"/>
          </w:tcPr>
          <w:p w14:paraId="41C40591" w14:textId="77777777" w:rsidR="001D2C7F" w:rsidRDefault="001D2C7F" w:rsidP="000A349D">
            <w:pPr>
              <w:jc w:val="right"/>
              <w:rPr>
                <w:rFonts w:cs="Arial"/>
                <w:b/>
                <w:color w:val="auto"/>
                <w:sz w:val="40"/>
                <w:szCs w:val="48"/>
              </w:rPr>
            </w:pPr>
          </w:p>
          <w:p w14:paraId="21EE35E7" w14:textId="77777777" w:rsidR="005853F8" w:rsidRDefault="005853F8" w:rsidP="000A349D">
            <w:pPr>
              <w:jc w:val="right"/>
              <w:rPr>
                <w:rFonts w:cs="Arial"/>
                <w:b/>
                <w:color w:val="auto"/>
                <w:sz w:val="40"/>
                <w:szCs w:val="48"/>
              </w:rPr>
            </w:pPr>
          </w:p>
          <w:p w14:paraId="6CE23921" w14:textId="02D0DE56" w:rsidR="005853F8" w:rsidRPr="005853F8" w:rsidRDefault="005853F8" w:rsidP="000A349D">
            <w:pPr>
              <w:jc w:val="right"/>
              <w:rPr>
                <w:rFonts w:cs="Arial"/>
                <w:b/>
                <w:color w:val="auto"/>
                <w:sz w:val="22"/>
                <w:szCs w:val="48"/>
              </w:rPr>
            </w:pPr>
          </w:p>
        </w:tc>
      </w:tr>
      <w:tr w:rsidR="00350C99" w:rsidRPr="00350C99" w14:paraId="6F9C7D80" w14:textId="77777777" w:rsidTr="00793F90">
        <w:tc>
          <w:tcPr>
            <w:tcW w:w="8298" w:type="dxa"/>
            <w:gridSpan w:val="4"/>
          </w:tcPr>
          <w:p w14:paraId="1E92CA17" w14:textId="77777777" w:rsidR="00DC0C4B" w:rsidRPr="00DC0C4B" w:rsidRDefault="00DC0C4B" w:rsidP="000A349D">
            <w:pPr>
              <w:rPr>
                <w:rFonts w:cs="Arial"/>
                <w:b/>
                <w:color w:val="auto"/>
                <w:sz w:val="2"/>
                <w:szCs w:val="2"/>
              </w:rPr>
            </w:pPr>
          </w:p>
          <w:p w14:paraId="005FA07D" w14:textId="77777777" w:rsidR="007D1A1E" w:rsidRPr="007D1A1E" w:rsidRDefault="007D1A1E" w:rsidP="000A349D">
            <w:pPr>
              <w:rPr>
                <w:rFonts w:cs="Arial"/>
                <w:b/>
                <w:color w:val="auto"/>
              </w:rPr>
            </w:pPr>
          </w:p>
        </w:tc>
      </w:tr>
      <w:tr w:rsidR="00350C99" w:rsidRPr="00350C99" w14:paraId="058E886D" w14:textId="77777777" w:rsidTr="00793F90">
        <w:tc>
          <w:tcPr>
            <w:tcW w:w="5598" w:type="dxa"/>
            <w:gridSpan w:val="2"/>
          </w:tcPr>
          <w:p w14:paraId="61878A24" w14:textId="77777777" w:rsidR="001D2C7F" w:rsidRPr="00350C99" w:rsidRDefault="001D2C7F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</w:tcPr>
          <w:p w14:paraId="27CB6BDC" w14:textId="77777777" w:rsidR="001D2C7F" w:rsidRPr="00350C99" w:rsidRDefault="001D2C7F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</w:p>
        </w:tc>
        <w:tc>
          <w:tcPr>
            <w:tcW w:w="720" w:type="dxa"/>
          </w:tcPr>
          <w:p w14:paraId="41F59629" w14:textId="77777777" w:rsidR="001D2C7F" w:rsidRPr="00350C99" w:rsidRDefault="001D2C7F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</w:p>
        </w:tc>
      </w:tr>
      <w:tr w:rsidR="00350C99" w:rsidRPr="00350C99" w14:paraId="1D5B05BF" w14:textId="77777777" w:rsidTr="00793F90">
        <w:tc>
          <w:tcPr>
            <w:tcW w:w="5598" w:type="dxa"/>
            <w:gridSpan w:val="2"/>
          </w:tcPr>
          <w:p w14:paraId="481475CB" w14:textId="77777777" w:rsidR="001D2C7F" w:rsidRPr="00350C99" w:rsidRDefault="001D2C7F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24"/>
                <w:szCs w:val="24"/>
              </w:rPr>
              <w:t>________________________________________</w:t>
            </w:r>
          </w:p>
        </w:tc>
        <w:tc>
          <w:tcPr>
            <w:tcW w:w="1980" w:type="dxa"/>
          </w:tcPr>
          <w:p w14:paraId="53F7CF6D" w14:textId="77777777" w:rsidR="001D2C7F" w:rsidRPr="00350C99" w:rsidRDefault="001D2C7F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24"/>
                <w:szCs w:val="24"/>
              </w:rPr>
              <w:t>__________</w:t>
            </w:r>
          </w:p>
        </w:tc>
        <w:tc>
          <w:tcPr>
            <w:tcW w:w="720" w:type="dxa"/>
          </w:tcPr>
          <w:p w14:paraId="64DD6AE7" w14:textId="77777777" w:rsidR="001D2C7F" w:rsidRPr="00350C99" w:rsidRDefault="001D2C7F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24"/>
                <w:szCs w:val="24"/>
              </w:rPr>
              <w:t>___</w:t>
            </w:r>
          </w:p>
        </w:tc>
      </w:tr>
      <w:tr w:rsidR="00350C99" w:rsidRPr="00350C99" w14:paraId="1FDDDF1F" w14:textId="77777777" w:rsidTr="00793F90">
        <w:tc>
          <w:tcPr>
            <w:tcW w:w="5598" w:type="dxa"/>
            <w:gridSpan w:val="2"/>
          </w:tcPr>
          <w:p w14:paraId="47F84475" w14:textId="77777777" w:rsidR="001D2C7F" w:rsidRPr="00350C99" w:rsidRDefault="001D2C7F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18"/>
                <w:szCs w:val="24"/>
              </w:rPr>
              <w:t>STUDENT NAME</w:t>
            </w:r>
          </w:p>
        </w:tc>
        <w:tc>
          <w:tcPr>
            <w:tcW w:w="1980" w:type="dxa"/>
          </w:tcPr>
          <w:p w14:paraId="1A670EB4" w14:textId="77777777" w:rsidR="001D2C7F" w:rsidRPr="00350C99" w:rsidRDefault="001D2C7F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18"/>
                <w:szCs w:val="24"/>
              </w:rPr>
              <w:t>ROLL NO</w:t>
            </w:r>
          </w:p>
        </w:tc>
        <w:tc>
          <w:tcPr>
            <w:tcW w:w="720" w:type="dxa"/>
          </w:tcPr>
          <w:p w14:paraId="7EABCCD4" w14:textId="77777777" w:rsidR="001D2C7F" w:rsidRPr="00350C99" w:rsidRDefault="001D2C7F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18"/>
                <w:szCs w:val="24"/>
              </w:rPr>
              <w:t>SEC</w:t>
            </w:r>
          </w:p>
        </w:tc>
      </w:tr>
      <w:tr w:rsidR="00350C99" w:rsidRPr="00350C99" w14:paraId="4901C54F" w14:textId="77777777" w:rsidTr="00793F90">
        <w:tc>
          <w:tcPr>
            <w:tcW w:w="8298" w:type="dxa"/>
            <w:gridSpan w:val="4"/>
          </w:tcPr>
          <w:p w14:paraId="1DC576B7" w14:textId="77777777" w:rsidR="001D2C7F" w:rsidRDefault="001D2C7F" w:rsidP="000A349D">
            <w:pPr>
              <w:jc w:val="right"/>
              <w:rPr>
                <w:rFonts w:cs="Arial"/>
                <w:color w:val="auto"/>
                <w:sz w:val="24"/>
                <w:szCs w:val="24"/>
              </w:rPr>
            </w:pPr>
          </w:p>
          <w:p w14:paraId="3B6804C6" w14:textId="77777777" w:rsidR="00050C7F" w:rsidRDefault="00050C7F" w:rsidP="000A349D">
            <w:pPr>
              <w:jc w:val="right"/>
              <w:rPr>
                <w:rFonts w:cs="Arial"/>
                <w:color w:val="auto"/>
                <w:sz w:val="24"/>
                <w:szCs w:val="24"/>
              </w:rPr>
            </w:pPr>
          </w:p>
          <w:p w14:paraId="208C05E9" w14:textId="77777777" w:rsidR="00050C7F" w:rsidRPr="00152AC2" w:rsidRDefault="00050C7F" w:rsidP="000A349D">
            <w:pPr>
              <w:jc w:val="right"/>
              <w:rPr>
                <w:rFonts w:cs="Arial"/>
                <w:color w:val="auto"/>
                <w:sz w:val="70"/>
                <w:szCs w:val="24"/>
              </w:rPr>
            </w:pPr>
          </w:p>
          <w:p w14:paraId="36CB774A" w14:textId="77777777" w:rsidR="00050C7F" w:rsidRDefault="00050C7F" w:rsidP="000A349D">
            <w:pPr>
              <w:jc w:val="right"/>
              <w:rPr>
                <w:rFonts w:cs="Arial"/>
                <w:color w:val="auto"/>
                <w:sz w:val="24"/>
                <w:szCs w:val="24"/>
              </w:rPr>
            </w:pPr>
          </w:p>
          <w:p w14:paraId="36AC1BD7" w14:textId="77777777" w:rsidR="00DC0C4B" w:rsidRDefault="00DC0C4B" w:rsidP="000A349D">
            <w:pPr>
              <w:jc w:val="right"/>
              <w:rPr>
                <w:rFonts w:cs="Arial"/>
                <w:color w:val="auto"/>
                <w:sz w:val="24"/>
                <w:szCs w:val="24"/>
              </w:rPr>
            </w:pPr>
          </w:p>
          <w:p w14:paraId="03B4C54D" w14:textId="77777777" w:rsidR="00DC0C4B" w:rsidRPr="00DC0C4B" w:rsidRDefault="00DC0C4B" w:rsidP="00DC0C4B">
            <w:pPr>
              <w:rPr>
                <w:rFonts w:cs="Arial"/>
                <w:color w:val="auto"/>
                <w:sz w:val="12"/>
                <w:szCs w:val="12"/>
              </w:rPr>
            </w:pPr>
          </w:p>
        </w:tc>
      </w:tr>
      <w:tr w:rsidR="00350C99" w:rsidRPr="00350C99" w14:paraId="36E91582" w14:textId="77777777" w:rsidTr="00793F90">
        <w:tc>
          <w:tcPr>
            <w:tcW w:w="8298" w:type="dxa"/>
            <w:gridSpan w:val="4"/>
          </w:tcPr>
          <w:p w14:paraId="63FB333A" w14:textId="77777777" w:rsidR="001D2C7F" w:rsidRPr="00350C99" w:rsidRDefault="001D2C7F" w:rsidP="000A349D">
            <w:pPr>
              <w:jc w:val="right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24"/>
                <w:szCs w:val="24"/>
              </w:rPr>
              <w:t>______________________________________</w:t>
            </w:r>
          </w:p>
        </w:tc>
      </w:tr>
      <w:tr w:rsidR="00350C99" w:rsidRPr="00350C99" w14:paraId="1C177C92" w14:textId="77777777" w:rsidTr="00793F90">
        <w:tc>
          <w:tcPr>
            <w:tcW w:w="8298" w:type="dxa"/>
            <w:gridSpan w:val="4"/>
          </w:tcPr>
          <w:p w14:paraId="26EAE31C" w14:textId="77777777" w:rsidR="001D2C7F" w:rsidRPr="00350C99" w:rsidRDefault="001D2C7F" w:rsidP="000A349D">
            <w:pPr>
              <w:jc w:val="right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18"/>
                <w:szCs w:val="24"/>
              </w:rPr>
              <w:t>SIGNATURE &amp; DATE</w:t>
            </w:r>
          </w:p>
        </w:tc>
      </w:tr>
      <w:tr w:rsidR="00350C99" w:rsidRPr="00350C99" w14:paraId="0BFF16D7" w14:textId="77777777" w:rsidTr="00793F90">
        <w:tc>
          <w:tcPr>
            <w:tcW w:w="8298" w:type="dxa"/>
            <w:gridSpan w:val="4"/>
            <w:vAlign w:val="center"/>
          </w:tcPr>
          <w:p w14:paraId="4C12A6E2" w14:textId="77777777" w:rsidR="001D2C7F" w:rsidRPr="00350C99" w:rsidRDefault="001D2C7F" w:rsidP="000A349D">
            <w:pPr>
              <w:rPr>
                <w:rFonts w:cs="Arial"/>
                <w:b/>
                <w:color w:val="auto"/>
                <w:sz w:val="32"/>
                <w:szCs w:val="32"/>
              </w:rPr>
            </w:pPr>
          </w:p>
          <w:p w14:paraId="02990EA3" w14:textId="77777777" w:rsidR="001D2C7F" w:rsidRPr="00350C99" w:rsidRDefault="001D2C7F" w:rsidP="000A349D">
            <w:pPr>
              <w:jc w:val="right"/>
              <w:rPr>
                <w:rFonts w:cs="Arial"/>
                <w:b/>
                <w:color w:val="auto"/>
                <w:sz w:val="32"/>
                <w:szCs w:val="32"/>
              </w:rPr>
            </w:pPr>
          </w:p>
          <w:p w14:paraId="44D33139" w14:textId="77777777" w:rsidR="001D2C7F" w:rsidRPr="00350C99" w:rsidRDefault="001D2C7F" w:rsidP="000A349D">
            <w:pPr>
              <w:jc w:val="right"/>
              <w:rPr>
                <w:rFonts w:cs="Arial"/>
                <w:b/>
                <w:color w:val="auto"/>
                <w:sz w:val="32"/>
                <w:szCs w:val="32"/>
              </w:rPr>
            </w:pPr>
          </w:p>
          <w:p w14:paraId="75141F6A" w14:textId="77777777" w:rsidR="00050C7F" w:rsidRDefault="001D2C7F" w:rsidP="000A349D">
            <w:pPr>
              <w:jc w:val="right"/>
              <w:rPr>
                <w:rFonts w:cs="Arial"/>
                <w:b/>
                <w:color w:val="auto"/>
                <w:sz w:val="32"/>
                <w:szCs w:val="32"/>
              </w:rPr>
            </w:pPr>
            <w:r w:rsidRPr="00350C99">
              <w:rPr>
                <w:rFonts w:cs="Arial"/>
                <w:b/>
                <w:color w:val="auto"/>
                <w:sz w:val="32"/>
                <w:szCs w:val="32"/>
              </w:rPr>
              <w:t>MARKS AWARDED</w:t>
            </w:r>
            <w:r w:rsidR="0051128F" w:rsidRPr="00350C99">
              <w:rPr>
                <w:rFonts w:cs="Arial"/>
                <w:b/>
                <w:color w:val="auto"/>
                <w:sz w:val="32"/>
                <w:szCs w:val="32"/>
              </w:rPr>
              <w:t>:</w:t>
            </w:r>
            <w:r w:rsidR="00670F2D">
              <w:rPr>
                <w:rFonts w:cs="Arial"/>
                <w:b/>
                <w:color w:val="auto"/>
                <w:sz w:val="32"/>
                <w:szCs w:val="32"/>
              </w:rPr>
              <w:t xml:space="preserve"> ______________</w:t>
            </w:r>
          </w:p>
          <w:p w14:paraId="20060FD5" w14:textId="77777777" w:rsidR="00050C7F" w:rsidRDefault="00050C7F" w:rsidP="00050C7F">
            <w:pPr>
              <w:rPr>
                <w:rFonts w:cs="Arial"/>
                <w:b/>
                <w:color w:val="auto"/>
                <w:sz w:val="32"/>
                <w:szCs w:val="32"/>
              </w:rPr>
            </w:pPr>
          </w:p>
          <w:p w14:paraId="239A2EA1" w14:textId="77777777" w:rsidR="00050C7F" w:rsidRDefault="00050C7F" w:rsidP="00050C7F">
            <w:pPr>
              <w:rPr>
                <w:rFonts w:cs="Arial"/>
                <w:b/>
                <w:color w:val="auto"/>
                <w:sz w:val="2"/>
                <w:szCs w:val="2"/>
              </w:rPr>
            </w:pPr>
          </w:p>
          <w:p w14:paraId="6CFB9E91" w14:textId="77777777" w:rsidR="001D2C7F" w:rsidRPr="00350C99" w:rsidRDefault="001D2C7F" w:rsidP="00050C7F">
            <w:pPr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b/>
                <w:color w:val="auto"/>
                <w:sz w:val="32"/>
                <w:szCs w:val="32"/>
              </w:rPr>
              <w:t xml:space="preserve"> </w:t>
            </w:r>
          </w:p>
        </w:tc>
      </w:tr>
      <w:tr w:rsidR="00350C99" w:rsidRPr="00350C99" w14:paraId="5071ED0E" w14:textId="77777777" w:rsidTr="00793F90">
        <w:tc>
          <w:tcPr>
            <w:tcW w:w="8298" w:type="dxa"/>
            <w:gridSpan w:val="4"/>
          </w:tcPr>
          <w:p w14:paraId="541BFAD0" w14:textId="77777777" w:rsidR="001D2C7F" w:rsidRPr="00350C99" w:rsidRDefault="001D2C7F" w:rsidP="000A349D">
            <w:p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24"/>
                <w:szCs w:val="24"/>
              </w:rPr>
              <w:t>________________________________</w:t>
            </w:r>
            <w:r w:rsidR="00793F90" w:rsidRPr="00350C99">
              <w:rPr>
                <w:rFonts w:cs="Arial"/>
                <w:color w:val="auto"/>
                <w:sz w:val="24"/>
                <w:szCs w:val="24"/>
              </w:rPr>
              <w:t>____________________________</w:t>
            </w:r>
            <w:r w:rsidR="00A17F1F" w:rsidRPr="00350C99">
              <w:rPr>
                <w:rFonts w:cs="Arial"/>
                <w:color w:val="auto"/>
                <w:sz w:val="24"/>
                <w:szCs w:val="24"/>
              </w:rPr>
              <w:t>_______</w:t>
            </w:r>
          </w:p>
        </w:tc>
      </w:tr>
      <w:tr w:rsidR="00350C99" w:rsidRPr="00350C99" w14:paraId="41944226" w14:textId="77777777" w:rsidTr="00793F90">
        <w:tc>
          <w:tcPr>
            <w:tcW w:w="8298" w:type="dxa"/>
            <w:gridSpan w:val="4"/>
          </w:tcPr>
          <w:p w14:paraId="3DA016B7" w14:textId="77777777" w:rsidR="001D2C7F" w:rsidRPr="00350C99" w:rsidRDefault="001D2C7F" w:rsidP="000A349D">
            <w:pPr>
              <w:jc w:val="center"/>
              <w:rPr>
                <w:color w:val="auto"/>
                <w:szCs w:val="24"/>
              </w:rPr>
            </w:pPr>
            <w:r w:rsidRPr="00350C99">
              <w:rPr>
                <w:b/>
                <w:color w:val="auto"/>
              </w:rPr>
              <w:t>NATIONAL UNIVERSITY OF COMPUTER AND EMERGING SCIENCES (NUCES), K</w:t>
            </w:r>
            <w:r w:rsidR="00793F90" w:rsidRPr="00350C99">
              <w:rPr>
                <w:b/>
                <w:color w:val="auto"/>
              </w:rPr>
              <w:t>ARACHI</w:t>
            </w:r>
          </w:p>
        </w:tc>
      </w:tr>
      <w:tr w:rsidR="00350C99" w:rsidRPr="00350C99" w14:paraId="5EE2BC6D" w14:textId="77777777" w:rsidTr="00793F90">
        <w:tc>
          <w:tcPr>
            <w:tcW w:w="8298" w:type="dxa"/>
            <w:gridSpan w:val="4"/>
          </w:tcPr>
          <w:p w14:paraId="6FBA7335" w14:textId="77777777" w:rsidR="001D2C7F" w:rsidRPr="00350C99" w:rsidRDefault="001D2C7F" w:rsidP="000A349D">
            <w:pPr>
              <w:rPr>
                <w:b/>
                <w:color w:val="auto"/>
              </w:rPr>
            </w:pPr>
          </w:p>
        </w:tc>
      </w:tr>
      <w:tr w:rsidR="00C26D4B" w:rsidRPr="00350C99" w14:paraId="1E808722" w14:textId="77777777" w:rsidTr="00670F2D">
        <w:trPr>
          <w:gridAfter w:val="2"/>
          <w:wAfter w:w="2700" w:type="dxa"/>
          <w:trHeight w:val="20"/>
        </w:trPr>
        <w:tc>
          <w:tcPr>
            <w:tcW w:w="1548" w:type="dxa"/>
            <w:vAlign w:val="center"/>
          </w:tcPr>
          <w:p w14:paraId="3B638B52" w14:textId="77777777" w:rsidR="00C26D4B" w:rsidRPr="00350C99" w:rsidRDefault="00C26D4B" w:rsidP="000A349D">
            <w:pPr>
              <w:pStyle w:val="Header"/>
              <w:tabs>
                <w:tab w:val="right" w:pos="9540"/>
              </w:tabs>
              <w:jc w:val="both"/>
              <w:rPr>
                <w:color w:val="auto"/>
              </w:rPr>
            </w:pPr>
            <w:r w:rsidRPr="00350C99">
              <w:rPr>
                <w:color w:val="auto"/>
              </w:rPr>
              <w:t>Prepared by:</w:t>
            </w:r>
          </w:p>
        </w:tc>
        <w:tc>
          <w:tcPr>
            <w:tcW w:w="4050" w:type="dxa"/>
            <w:vAlign w:val="center"/>
          </w:tcPr>
          <w:p w14:paraId="74E4ADF0" w14:textId="36EEFB25" w:rsidR="00C26D4B" w:rsidRPr="00350C99" w:rsidRDefault="00C26D4B" w:rsidP="000A349D">
            <w:pPr>
              <w:pStyle w:val="Header"/>
              <w:tabs>
                <w:tab w:val="right" w:pos="9540"/>
              </w:tabs>
              <w:jc w:val="both"/>
              <w:rPr>
                <w:color w:val="auto"/>
                <w:lang w:val="de-DE"/>
              </w:rPr>
            </w:pPr>
            <w:r>
              <w:rPr>
                <w:color w:val="auto"/>
                <w:lang w:val="de-DE"/>
              </w:rPr>
              <w:t>Rukhsar Ali</w:t>
            </w:r>
          </w:p>
        </w:tc>
      </w:tr>
    </w:tbl>
    <w:p w14:paraId="43CCE8A9" w14:textId="0EE293C1" w:rsidR="00350C99" w:rsidRPr="0092514B" w:rsidRDefault="00350C99" w:rsidP="001942DA">
      <w:pPr>
        <w:pageBreakBefore/>
        <w:pBdr>
          <w:top w:val="single" w:sz="4" w:space="2" w:color="auto"/>
          <w:bottom w:val="single" w:sz="4" w:space="1" w:color="auto"/>
        </w:pBdr>
        <w:spacing w:after="0" w:line="240" w:lineRule="auto"/>
        <w:jc w:val="right"/>
        <w:rPr>
          <w:rFonts w:ascii="Times New Roman" w:hAnsi="Times New Roman" w:cs="Times New Roman"/>
          <w:b/>
          <w:bCs/>
          <w:smallCaps/>
          <w:color w:val="auto"/>
          <w:sz w:val="26"/>
          <w:szCs w:val="26"/>
        </w:rPr>
      </w:pPr>
      <w:r w:rsidRPr="0092514B">
        <w:rPr>
          <w:rFonts w:ascii="Century" w:hAnsi="Century" w:cs="Times New Roman"/>
          <w:b/>
          <w:bCs/>
          <w:color w:val="auto"/>
          <w:sz w:val="26"/>
          <w:szCs w:val="26"/>
        </w:rPr>
        <w:lastRenderedPageBreak/>
        <w:t>Lab Session 0</w:t>
      </w:r>
      <w:r w:rsidR="003B435E">
        <w:rPr>
          <w:rFonts w:ascii="Century" w:hAnsi="Century" w:cs="Times New Roman"/>
          <w:b/>
          <w:bCs/>
          <w:color w:val="auto"/>
          <w:sz w:val="26"/>
          <w:szCs w:val="26"/>
        </w:rPr>
        <w:t>5</w:t>
      </w:r>
      <w:r w:rsidR="00F0309C" w:rsidRPr="0092514B">
        <w:rPr>
          <w:rFonts w:ascii="Century" w:hAnsi="Century" w:cs="Times New Roman"/>
          <w:b/>
          <w:bCs/>
          <w:color w:val="auto"/>
          <w:sz w:val="26"/>
          <w:szCs w:val="26"/>
        </w:rPr>
        <w:t>:</w:t>
      </w:r>
      <w:r w:rsidR="00F0309C" w:rsidRPr="0092514B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  <w:lang w:eastAsia="en-US" w:bidi="ar-SA"/>
        </w:rPr>
        <w:t xml:space="preserve"> </w:t>
      </w:r>
      <w:r w:rsidR="003B435E" w:rsidRPr="003B435E">
        <w:rPr>
          <w:rFonts w:ascii="Century" w:eastAsia="Times New Roman" w:hAnsi="Century" w:cs="Times New Roman"/>
          <w:b/>
          <w:bCs/>
          <w:smallCaps/>
          <w:color w:val="auto"/>
          <w:sz w:val="44"/>
          <w:szCs w:val="26"/>
          <w:lang w:eastAsia="en-US" w:bidi="ar-SA"/>
        </w:rPr>
        <w:t>Loop Instruction &amp; Procedures</w:t>
      </w:r>
    </w:p>
    <w:p w14:paraId="270675E9" w14:textId="77777777" w:rsidR="00350C99" w:rsidRPr="00476F17" w:rsidRDefault="00350C99" w:rsidP="000A3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auto"/>
          <w:sz w:val="6"/>
          <w:szCs w:val="24"/>
          <w:u w:val="single"/>
        </w:rPr>
      </w:pPr>
    </w:p>
    <w:p w14:paraId="3DE62F4E" w14:textId="77777777" w:rsidR="00350C99" w:rsidRPr="000A349D" w:rsidRDefault="000A349D" w:rsidP="000A3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A349D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Objectives</w:t>
      </w:r>
      <w:r w:rsidRPr="000A349D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32CEE7B6" w14:textId="7B6677C9" w:rsidR="00350C99" w:rsidRPr="001942DA" w:rsidRDefault="00350C99" w:rsidP="000A349D">
      <w:pPr>
        <w:keepNext/>
        <w:tabs>
          <w:tab w:val="left" w:pos="75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color w:val="auto"/>
          <w:sz w:val="14"/>
          <w:szCs w:val="24"/>
          <w:u w:val="single"/>
        </w:rPr>
      </w:pPr>
    </w:p>
    <w:p w14:paraId="1D7A7E42" w14:textId="520BE46F" w:rsidR="003B435E" w:rsidRPr="003B435E" w:rsidRDefault="003B435E" w:rsidP="003B435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auto"/>
          <w:sz w:val="24"/>
        </w:rPr>
      </w:pPr>
      <w:r w:rsidRPr="003B435E">
        <w:rPr>
          <w:rFonts w:ascii="Times New Roman" w:hAnsi="Times New Roman" w:cs="Times New Roman"/>
          <w:color w:val="auto"/>
          <w:sz w:val="24"/>
        </w:rPr>
        <w:t>Loop Instruction</w:t>
      </w:r>
    </w:p>
    <w:p w14:paraId="73D51ECF" w14:textId="2345B3A8" w:rsidR="003B435E" w:rsidRDefault="003B435E" w:rsidP="003B435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auto"/>
          <w:sz w:val="24"/>
        </w:rPr>
      </w:pPr>
      <w:r w:rsidRPr="003B435E">
        <w:rPr>
          <w:rFonts w:ascii="Times New Roman" w:hAnsi="Times New Roman" w:cs="Times New Roman"/>
          <w:color w:val="auto"/>
          <w:sz w:val="24"/>
        </w:rPr>
        <w:t>Built-in-Procedure</w:t>
      </w:r>
    </w:p>
    <w:p w14:paraId="1F2C34E1" w14:textId="77777777" w:rsidR="0092514B" w:rsidRPr="001942DA" w:rsidRDefault="0092514B" w:rsidP="0092514B">
      <w:pPr>
        <w:pStyle w:val="ListParagraph"/>
        <w:spacing w:after="0"/>
        <w:ind w:left="360"/>
        <w:rPr>
          <w:rFonts w:ascii="Times New Roman" w:hAnsi="Times New Roman" w:cs="Times New Roman"/>
          <w:color w:val="auto"/>
          <w:sz w:val="16"/>
        </w:rPr>
      </w:pPr>
    </w:p>
    <w:p w14:paraId="76BD034F" w14:textId="1E5950CF" w:rsidR="006540A8" w:rsidRPr="006540A8" w:rsidRDefault="003B435E" w:rsidP="006540A8">
      <w:pPr>
        <w:spacing w:after="0"/>
        <w:rPr>
          <w:rFonts w:ascii="Times New Roman" w:hAnsi="Times New Roman" w:cs="Times New Roman"/>
          <w:b/>
          <w:color w:val="auto"/>
          <w:sz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u w:val="single"/>
        </w:rPr>
        <w:t>Branching Instructions:</w:t>
      </w:r>
    </w:p>
    <w:p w14:paraId="196C5819" w14:textId="09FFADAD" w:rsidR="003B435E" w:rsidRDefault="003B435E" w:rsidP="003B435E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Branching</w:t>
      </w:r>
      <w:r w:rsidRPr="003B435E">
        <w:rPr>
          <w:rFonts w:ascii="Times New Roman" w:hAnsi="Times New Roman" w:cs="Times New Roman"/>
          <w:color w:val="auto"/>
          <w:sz w:val="24"/>
        </w:rPr>
        <w:t xml:space="preserve"> is the most direct method of modifying the instruction flow. A transfer of control, or</w:t>
      </w:r>
      <w:r>
        <w:rPr>
          <w:rFonts w:ascii="Times New Roman" w:hAnsi="Times New Roman" w:cs="Times New Roman"/>
          <w:color w:val="auto"/>
          <w:sz w:val="24"/>
        </w:rPr>
        <w:t xml:space="preserve"> </w:t>
      </w:r>
      <w:r w:rsidRPr="003B435E">
        <w:rPr>
          <w:rFonts w:ascii="Times New Roman" w:hAnsi="Times New Roman" w:cs="Times New Roman"/>
          <w:color w:val="auto"/>
          <w:sz w:val="24"/>
        </w:rPr>
        <w:t>branch, is a way of altering the order in which statements are executed. There are two basic types of</w:t>
      </w:r>
      <w:r>
        <w:rPr>
          <w:rFonts w:ascii="Times New Roman" w:hAnsi="Times New Roman" w:cs="Times New Roman"/>
          <w:color w:val="auto"/>
          <w:sz w:val="24"/>
        </w:rPr>
        <w:t xml:space="preserve"> </w:t>
      </w:r>
      <w:r w:rsidRPr="003B435E">
        <w:rPr>
          <w:rFonts w:ascii="Times New Roman" w:hAnsi="Times New Roman" w:cs="Times New Roman"/>
          <w:color w:val="auto"/>
          <w:sz w:val="24"/>
        </w:rPr>
        <w:t>transfers:</w:t>
      </w:r>
    </w:p>
    <w:p w14:paraId="65F4E070" w14:textId="4AC02239" w:rsidR="003B435E" w:rsidRPr="003B435E" w:rsidRDefault="003B435E" w:rsidP="003B435E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bookmarkStart w:id="4" w:name="_Hlk84445777"/>
      <w:r w:rsidRPr="003B435E">
        <w:rPr>
          <w:rFonts w:ascii="Times New Roman" w:hAnsi="Times New Roman" w:cs="Times New Roman"/>
          <w:color w:val="auto"/>
          <w:sz w:val="24"/>
        </w:rPr>
        <w:t>Unconditional</w:t>
      </w:r>
    </w:p>
    <w:bookmarkEnd w:id="4"/>
    <w:p w14:paraId="7F6F1AD2" w14:textId="6A1A75E4" w:rsidR="003B435E" w:rsidRPr="003B435E" w:rsidRDefault="003B435E" w:rsidP="003B435E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3B435E">
        <w:rPr>
          <w:rFonts w:ascii="Times New Roman" w:hAnsi="Times New Roman" w:cs="Times New Roman"/>
          <w:color w:val="auto"/>
          <w:sz w:val="24"/>
        </w:rPr>
        <w:t>Conditional</w:t>
      </w:r>
    </w:p>
    <w:p w14:paraId="3419F681" w14:textId="229179E7" w:rsidR="000C10E4" w:rsidRPr="00476F17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6"/>
        </w:rPr>
      </w:pPr>
    </w:p>
    <w:p w14:paraId="7C641079" w14:textId="45FB0A1F" w:rsidR="000C10E4" w:rsidRPr="000C10E4" w:rsidRDefault="003B435E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3B435E">
        <w:rPr>
          <w:rFonts w:ascii="Times New Roman" w:hAnsi="Times New Roman" w:cs="Times New Roman"/>
          <w:b/>
          <w:color w:val="auto"/>
          <w:sz w:val="24"/>
        </w:rPr>
        <w:t>Unconditional Transfer</w:t>
      </w:r>
      <w:r w:rsidR="000C10E4" w:rsidRPr="000C10E4">
        <w:rPr>
          <w:rFonts w:ascii="Times New Roman" w:hAnsi="Times New Roman" w:cs="Times New Roman"/>
          <w:b/>
          <w:color w:val="auto"/>
          <w:sz w:val="24"/>
        </w:rPr>
        <w:t>:</w:t>
      </w:r>
    </w:p>
    <w:p w14:paraId="25D8FDC6" w14:textId="252DD2ED" w:rsidR="000C10E4" w:rsidRDefault="003B435E" w:rsidP="003B435E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3B435E">
        <w:rPr>
          <w:rFonts w:ascii="Times New Roman" w:hAnsi="Times New Roman" w:cs="Times New Roman"/>
          <w:color w:val="auto"/>
          <w:sz w:val="24"/>
        </w:rPr>
        <w:t>The unconditional jump instruction (</w:t>
      </w:r>
      <w:proofErr w:type="spellStart"/>
      <w:r w:rsidRPr="003B435E">
        <w:rPr>
          <w:rFonts w:ascii="Times New Roman" w:hAnsi="Times New Roman" w:cs="Times New Roman"/>
          <w:color w:val="auto"/>
          <w:sz w:val="24"/>
        </w:rPr>
        <w:t>jmp</w:t>
      </w:r>
      <w:proofErr w:type="spellEnd"/>
      <w:r w:rsidRPr="003B435E">
        <w:rPr>
          <w:rFonts w:ascii="Times New Roman" w:hAnsi="Times New Roman" w:cs="Times New Roman"/>
          <w:color w:val="auto"/>
          <w:sz w:val="24"/>
        </w:rPr>
        <w:t>) unconditionally transfers control to the instruction</w:t>
      </w:r>
      <w:r>
        <w:rPr>
          <w:rFonts w:ascii="Times New Roman" w:hAnsi="Times New Roman" w:cs="Times New Roman"/>
          <w:color w:val="auto"/>
          <w:sz w:val="24"/>
        </w:rPr>
        <w:t xml:space="preserve"> </w:t>
      </w:r>
      <w:r w:rsidRPr="003B435E">
        <w:rPr>
          <w:rFonts w:ascii="Times New Roman" w:hAnsi="Times New Roman" w:cs="Times New Roman"/>
          <w:color w:val="auto"/>
          <w:sz w:val="24"/>
        </w:rPr>
        <w:t>located at the target address i.e. there is no need to satisfy any condition for the jump to take place.</w:t>
      </w:r>
      <w:r>
        <w:rPr>
          <w:rFonts w:ascii="Times New Roman" w:hAnsi="Times New Roman" w:cs="Times New Roman"/>
          <w:color w:val="auto"/>
          <w:sz w:val="24"/>
        </w:rPr>
        <w:t xml:space="preserve"> </w:t>
      </w:r>
      <w:r w:rsidRPr="003B435E">
        <w:rPr>
          <w:rFonts w:ascii="Times New Roman" w:hAnsi="Times New Roman" w:cs="Times New Roman"/>
          <w:color w:val="auto"/>
          <w:sz w:val="24"/>
        </w:rPr>
        <w:t>The general format is:</w:t>
      </w:r>
    </w:p>
    <w:p w14:paraId="53400D55" w14:textId="5044A908" w:rsidR="003B435E" w:rsidRDefault="003B435E" w:rsidP="003B435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JMP </w:t>
      </w:r>
      <w:r w:rsidRPr="003B435E">
        <w:rPr>
          <w:rFonts w:ascii="Times New Roman" w:hAnsi="Times New Roman" w:cs="Times New Roman"/>
          <w:i/>
          <w:color w:val="EA6D59" w:themeColor="accent3" w:themeTint="99"/>
          <w:sz w:val="24"/>
        </w:rPr>
        <w:t>destination</w:t>
      </w:r>
    </w:p>
    <w:p w14:paraId="1EA4D017" w14:textId="08C6ABBE" w:rsidR="003B435E" w:rsidRDefault="003B435E" w:rsidP="003B435E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3B435E">
        <w:rPr>
          <w:rFonts w:ascii="Times New Roman" w:hAnsi="Times New Roman" w:cs="Times New Roman"/>
          <w:color w:val="auto"/>
          <w:sz w:val="24"/>
        </w:rPr>
        <w:t>When the CPU executes an unconditional transfer, the offset of destination is moved into the</w:t>
      </w:r>
      <w:r>
        <w:rPr>
          <w:rFonts w:ascii="Times New Roman" w:hAnsi="Times New Roman" w:cs="Times New Roman"/>
          <w:color w:val="auto"/>
          <w:sz w:val="24"/>
        </w:rPr>
        <w:t xml:space="preserve"> </w:t>
      </w:r>
      <w:r w:rsidRPr="003B435E">
        <w:rPr>
          <w:rFonts w:ascii="Times New Roman" w:hAnsi="Times New Roman" w:cs="Times New Roman"/>
          <w:color w:val="auto"/>
          <w:sz w:val="24"/>
        </w:rPr>
        <w:t>instruction pointer, causing execution to continue at the new location.</w:t>
      </w:r>
    </w:p>
    <w:p w14:paraId="388DD98E" w14:textId="77777777" w:rsidR="003B435E" w:rsidRPr="000C10E4" w:rsidRDefault="003B435E" w:rsidP="003B435E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Syntax:</w:t>
      </w:r>
    </w:p>
    <w:p w14:paraId="1152156A" w14:textId="77777777" w:rsidR="003B435E" w:rsidRDefault="003B435E" w:rsidP="003B435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>Label:</w:t>
      </w:r>
    </w:p>
    <w:p w14:paraId="31627F59" w14:textId="77777777" w:rsidR="003B435E" w:rsidRDefault="003B435E" w:rsidP="003B435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>……….</w:t>
      </w:r>
    </w:p>
    <w:p w14:paraId="3EE830F8" w14:textId="77777777" w:rsidR="003B435E" w:rsidRDefault="003B435E" w:rsidP="003B435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>……….</w:t>
      </w:r>
    </w:p>
    <w:p w14:paraId="2D4B70E0" w14:textId="77777777" w:rsidR="003B435E" w:rsidRDefault="003B435E" w:rsidP="003B435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>……….</w:t>
      </w:r>
    </w:p>
    <w:p w14:paraId="6FB705B0" w14:textId="4ED3171A" w:rsidR="000C10E4" w:rsidRDefault="003B435E" w:rsidP="003B435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JMP </w:t>
      </w:r>
      <w:r w:rsidRPr="003B435E">
        <w:rPr>
          <w:rFonts w:ascii="Times New Roman" w:hAnsi="Times New Roman" w:cs="Times New Roman"/>
          <w:i/>
          <w:color w:val="EA6D59" w:themeColor="accent3" w:themeTint="99"/>
          <w:sz w:val="24"/>
        </w:rPr>
        <w:t>Label</w:t>
      </w:r>
    </w:p>
    <w:p w14:paraId="3BB578E9" w14:textId="3495487C" w:rsidR="003B435E" w:rsidRPr="000C10E4" w:rsidRDefault="003B435E" w:rsidP="003B435E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C</w:t>
      </w:r>
      <w:r w:rsidRPr="003B435E">
        <w:rPr>
          <w:rFonts w:ascii="Times New Roman" w:hAnsi="Times New Roman" w:cs="Times New Roman"/>
          <w:b/>
          <w:color w:val="auto"/>
          <w:sz w:val="24"/>
        </w:rPr>
        <w:t>onditional Transfer</w:t>
      </w:r>
      <w:r w:rsidRPr="000C10E4">
        <w:rPr>
          <w:rFonts w:ascii="Times New Roman" w:hAnsi="Times New Roman" w:cs="Times New Roman"/>
          <w:b/>
          <w:color w:val="auto"/>
          <w:sz w:val="24"/>
        </w:rPr>
        <w:t>:</w:t>
      </w:r>
    </w:p>
    <w:p w14:paraId="43155ACD" w14:textId="16087707" w:rsidR="003B435E" w:rsidRDefault="003B435E" w:rsidP="003B435E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3B435E">
        <w:rPr>
          <w:rFonts w:ascii="Times New Roman" w:hAnsi="Times New Roman" w:cs="Times New Roman"/>
          <w:color w:val="auto"/>
          <w:sz w:val="24"/>
        </w:rPr>
        <w:t>In these types of instructions, the processor must check for the particular condition. If it is true,</w:t>
      </w:r>
      <w:r>
        <w:rPr>
          <w:rFonts w:ascii="Times New Roman" w:hAnsi="Times New Roman" w:cs="Times New Roman"/>
          <w:color w:val="auto"/>
          <w:sz w:val="24"/>
        </w:rPr>
        <w:t xml:space="preserve"> </w:t>
      </w:r>
      <w:r w:rsidRPr="003B435E">
        <w:rPr>
          <w:rFonts w:ascii="Times New Roman" w:hAnsi="Times New Roman" w:cs="Times New Roman"/>
          <w:color w:val="auto"/>
          <w:sz w:val="24"/>
        </w:rPr>
        <w:t>then only the jump takes place else the normal flow in the execution of the statements is</w:t>
      </w:r>
      <w:r>
        <w:rPr>
          <w:rFonts w:ascii="Times New Roman" w:hAnsi="Times New Roman" w:cs="Times New Roman"/>
          <w:color w:val="auto"/>
          <w:sz w:val="24"/>
        </w:rPr>
        <w:t xml:space="preserve"> </w:t>
      </w:r>
      <w:r w:rsidRPr="003B435E">
        <w:rPr>
          <w:rFonts w:ascii="Times New Roman" w:hAnsi="Times New Roman" w:cs="Times New Roman"/>
          <w:color w:val="auto"/>
          <w:sz w:val="24"/>
        </w:rPr>
        <w:t xml:space="preserve">maintained. </w:t>
      </w:r>
      <w:r>
        <w:rPr>
          <w:rFonts w:ascii="Times New Roman" w:hAnsi="Times New Roman" w:cs="Times New Roman"/>
          <w:color w:val="auto"/>
          <w:sz w:val="24"/>
        </w:rPr>
        <w:t>There are many instructions for conditional jumping, that we will explore in later labs. For this lab, our focus in only on LOOP instruction.</w:t>
      </w:r>
    </w:p>
    <w:p w14:paraId="5DCB0F9F" w14:textId="77777777" w:rsidR="003B435E" w:rsidRPr="003B435E" w:rsidRDefault="003B435E" w:rsidP="003B435E">
      <w:pPr>
        <w:spacing w:after="0"/>
        <w:jc w:val="both"/>
        <w:rPr>
          <w:rFonts w:ascii="Times New Roman" w:hAnsi="Times New Roman" w:cs="Times New Roman"/>
          <w:color w:val="auto"/>
          <w:sz w:val="10"/>
        </w:rPr>
      </w:pPr>
    </w:p>
    <w:p w14:paraId="0D6BC2D2" w14:textId="0BB76774" w:rsidR="003B435E" w:rsidRPr="003B435E" w:rsidRDefault="003B435E" w:rsidP="003B435E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3B435E">
        <w:rPr>
          <w:rFonts w:ascii="Times New Roman" w:hAnsi="Times New Roman" w:cs="Times New Roman"/>
          <w:b/>
          <w:color w:val="auto"/>
          <w:sz w:val="24"/>
        </w:rPr>
        <w:t>Loop Instruction</w:t>
      </w:r>
      <w:r>
        <w:rPr>
          <w:rFonts w:ascii="Times New Roman" w:hAnsi="Times New Roman" w:cs="Times New Roman"/>
          <w:b/>
          <w:color w:val="auto"/>
          <w:sz w:val="24"/>
        </w:rPr>
        <w:t>:</w:t>
      </w:r>
    </w:p>
    <w:p w14:paraId="3B7FF9E8" w14:textId="57F19B41" w:rsidR="003B435E" w:rsidRPr="003B435E" w:rsidRDefault="003B435E" w:rsidP="003B435E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3B435E">
        <w:rPr>
          <w:rFonts w:ascii="Times New Roman" w:hAnsi="Times New Roman" w:cs="Times New Roman"/>
          <w:color w:val="auto"/>
          <w:sz w:val="24"/>
        </w:rPr>
        <w:t>The LOOP instruction, formally known as Loop According to ECX Counter, repeats a block of</w:t>
      </w:r>
      <w:r>
        <w:rPr>
          <w:rFonts w:ascii="Times New Roman" w:hAnsi="Times New Roman" w:cs="Times New Roman"/>
          <w:color w:val="auto"/>
          <w:sz w:val="24"/>
        </w:rPr>
        <w:t xml:space="preserve"> </w:t>
      </w:r>
      <w:r w:rsidRPr="003B435E">
        <w:rPr>
          <w:rFonts w:ascii="Times New Roman" w:hAnsi="Times New Roman" w:cs="Times New Roman"/>
          <w:color w:val="auto"/>
          <w:sz w:val="24"/>
        </w:rPr>
        <w:t>statements a specific number of times. ECX is automatically used as a counter and is decremented</w:t>
      </w:r>
      <w:r>
        <w:rPr>
          <w:rFonts w:ascii="Times New Roman" w:hAnsi="Times New Roman" w:cs="Times New Roman"/>
          <w:color w:val="auto"/>
          <w:sz w:val="24"/>
        </w:rPr>
        <w:t xml:space="preserve"> </w:t>
      </w:r>
      <w:r w:rsidRPr="003B435E">
        <w:rPr>
          <w:rFonts w:ascii="Times New Roman" w:hAnsi="Times New Roman" w:cs="Times New Roman"/>
          <w:color w:val="auto"/>
          <w:sz w:val="24"/>
        </w:rPr>
        <w:t>each time the loop repeats.</w:t>
      </w:r>
    </w:p>
    <w:p w14:paraId="7CF0E599" w14:textId="77777777" w:rsidR="003B435E" w:rsidRPr="000C10E4" w:rsidRDefault="003B435E" w:rsidP="003B435E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Syntax:</w:t>
      </w:r>
    </w:p>
    <w:p w14:paraId="40A5151E" w14:textId="35CC54C5" w:rsidR="003B435E" w:rsidRDefault="003B435E" w:rsidP="003B435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B435E">
        <w:rPr>
          <w:rFonts w:ascii="Times New Roman" w:hAnsi="Times New Roman" w:cs="Times New Roman"/>
          <w:color w:val="EA6D59" w:themeColor="accent3" w:themeTint="99"/>
          <w:sz w:val="24"/>
        </w:rPr>
        <w:t xml:space="preserve">LOOP </w:t>
      </w:r>
      <w:r w:rsidRPr="003B435E">
        <w:rPr>
          <w:rFonts w:ascii="Times New Roman" w:hAnsi="Times New Roman" w:cs="Times New Roman"/>
          <w:i/>
          <w:color w:val="EA6D59" w:themeColor="accent3" w:themeTint="99"/>
          <w:sz w:val="24"/>
        </w:rPr>
        <w:t>destination</w:t>
      </w:r>
    </w:p>
    <w:p w14:paraId="3FFA5B36" w14:textId="75DCF075" w:rsidR="003B435E" w:rsidRDefault="003B435E" w:rsidP="003B435E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3B435E">
        <w:rPr>
          <w:rFonts w:ascii="Times New Roman" w:hAnsi="Times New Roman" w:cs="Times New Roman"/>
          <w:color w:val="auto"/>
          <w:sz w:val="24"/>
        </w:rPr>
        <w:t>The execution of the LOOP instruction involves two steps: First, it subtracts 1 from ECX. Next, it</w:t>
      </w:r>
      <w:r>
        <w:rPr>
          <w:rFonts w:ascii="Times New Roman" w:hAnsi="Times New Roman" w:cs="Times New Roman"/>
          <w:color w:val="auto"/>
          <w:sz w:val="24"/>
        </w:rPr>
        <w:t xml:space="preserve"> </w:t>
      </w:r>
      <w:r w:rsidRPr="003B435E">
        <w:rPr>
          <w:rFonts w:ascii="Times New Roman" w:hAnsi="Times New Roman" w:cs="Times New Roman"/>
          <w:color w:val="auto"/>
          <w:sz w:val="24"/>
        </w:rPr>
        <w:t>compares ECX to zero. If ECX is not equal to zero, a jump is taken to the label identified by destination.</w:t>
      </w:r>
      <w:r>
        <w:rPr>
          <w:rFonts w:ascii="Times New Roman" w:hAnsi="Times New Roman" w:cs="Times New Roman"/>
          <w:color w:val="auto"/>
          <w:sz w:val="24"/>
        </w:rPr>
        <w:t xml:space="preserve"> </w:t>
      </w:r>
      <w:r w:rsidRPr="003B435E">
        <w:rPr>
          <w:rFonts w:ascii="Times New Roman" w:hAnsi="Times New Roman" w:cs="Times New Roman"/>
          <w:color w:val="auto"/>
          <w:sz w:val="24"/>
        </w:rPr>
        <w:t>Otherwise, if ECX equals zero, no jump takes place, and control passes to the instruction following</w:t>
      </w:r>
      <w:r>
        <w:rPr>
          <w:rFonts w:ascii="Times New Roman" w:hAnsi="Times New Roman" w:cs="Times New Roman"/>
          <w:color w:val="auto"/>
          <w:sz w:val="24"/>
        </w:rPr>
        <w:t xml:space="preserve"> </w:t>
      </w:r>
      <w:r w:rsidRPr="003B435E">
        <w:rPr>
          <w:rFonts w:ascii="Times New Roman" w:hAnsi="Times New Roman" w:cs="Times New Roman"/>
          <w:color w:val="auto"/>
          <w:sz w:val="24"/>
        </w:rPr>
        <w:t>the</w:t>
      </w:r>
      <w:r>
        <w:rPr>
          <w:rFonts w:ascii="Times New Roman" w:hAnsi="Times New Roman" w:cs="Times New Roman"/>
          <w:color w:val="auto"/>
          <w:sz w:val="24"/>
        </w:rPr>
        <w:t xml:space="preserve"> </w:t>
      </w:r>
      <w:r w:rsidRPr="003B435E">
        <w:rPr>
          <w:rFonts w:ascii="Times New Roman" w:hAnsi="Times New Roman" w:cs="Times New Roman"/>
          <w:color w:val="auto"/>
          <w:sz w:val="24"/>
        </w:rPr>
        <w:t>loop.</w:t>
      </w:r>
    </w:p>
    <w:p w14:paraId="324C09C7" w14:textId="77777777" w:rsidR="00476F17" w:rsidRPr="000C10E4" w:rsidRDefault="00476F17" w:rsidP="00476F17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Syntax:</w:t>
      </w:r>
    </w:p>
    <w:p w14:paraId="1125F64D" w14:textId="6C62B422" w:rsidR="00476F17" w:rsidRDefault="00476F17" w:rsidP="00476F17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>MOV ECX, #COUNT</w:t>
      </w:r>
    </w:p>
    <w:p w14:paraId="229B6CED" w14:textId="77777777" w:rsidR="00476F17" w:rsidRDefault="00476F17" w:rsidP="00476F17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>Label:</w:t>
      </w:r>
    </w:p>
    <w:p w14:paraId="69B2D8DF" w14:textId="77777777" w:rsidR="00476F17" w:rsidRDefault="00476F17" w:rsidP="00476F17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>………..</w:t>
      </w:r>
    </w:p>
    <w:p w14:paraId="7DE86E9B" w14:textId="77777777" w:rsidR="00476F17" w:rsidRDefault="00476F17" w:rsidP="00476F17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>………..</w:t>
      </w:r>
    </w:p>
    <w:p w14:paraId="3801A60D" w14:textId="0F8DB4B4" w:rsidR="00476F17" w:rsidRPr="00476F17" w:rsidRDefault="00476F17" w:rsidP="00476F17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B435E">
        <w:rPr>
          <w:rFonts w:ascii="Times New Roman" w:hAnsi="Times New Roman" w:cs="Times New Roman"/>
          <w:color w:val="EA6D59" w:themeColor="accent3" w:themeTint="99"/>
          <w:sz w:val="24"/>
        </w:rPr>
        <w:t xml:space="preserve">LOOP </w:t>
      </w:r>
      <w:r>
        <w:rPr>
          <w:rFonts w:ascii="Times New Roman" w:hAnsi="Times New Roman" w:cs="Times New Roman"/>
          <w:color w:val="EA6D59" w:themeColor="accent3" w:themeTint="99"/>
          <w:sz w:val="24"/>
        </w:rPr>
        <w:t>Label</w:t>
      </w:r>
    </w:p>
    <w:p w14:paraId="3EF7A21B" w14:textId="77777777" w:rsidR="00476F17" w:rsidRPr="000C10E4" w:rsidRDefault="00476F17" w:rsidP="00476F17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lastRenderedPageBreak/>
        <w:t>Example</w:t>
      </w:r>
      <w:r>
        <w:rPr>
          <w:rFonts w:ascii="Times New Roman" w:hAnsi="Times New Roman" w:cs="Times New Roman"/>
          <w:b/>
          <w:color w:val="auto"/>
          <w:sz w:val="24"/>
        </w:rPr>
        <w:t xml:space="preserve"> 01</w:t>
      </w:r>
      <w:r w:rsidRPr="000C10E4">
        <w:rPr>
          <w:rFonts w:ascii="Times New Roman" w:hAnsi="Times New Roman" w:cs="Times New Roman"/>
          <w:b/>
          <w:color w:val="auto"/>
          <w:sz w:val="24"/>
        </w:rPr>
        <w:t>:</w:t>
      </w:r>
    </w:p>
    <w:p w14:paraId="54AD6A19" w14:textId="77777777" w:rsidR="00476F17" w:rsidRPr="00476F17" w:rsidRDefault="00476F17" w:rsidP="00476F17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INCLUDE Irvine32.inc</w:t>
      </w:r>
    </w:p>
    <w:p w14:paraId="1BCC1A06" w14:textId="77777777" w:rsidR="00476F17" w:rsidRPr="00476F17" w:rsidRDefault="00476F17" w:rsidP="00476F17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.code</w:t>
      </w:r>
      <w:proofErr w:type="gramEnd"/>
    </w:p>
    <w:p w14:paraId="000F22F6" w14:textId="77777777" w:rsidR="00476F17" w:rsidRPr="00476F17" w:rsidRDefault="00476F17" w:rsidP="00476F17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main PROC</w:t>
      </w:r>
    </w:p>
    <w:p w14:paraId="5FBCF57B" w14:textId="77777777" w:rsidR="00476F17" w:rsidRPr="00476F17" w:rsidRDefault="00476F17" w:rsidP="00476F17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mov ax,0</w:t>
      </w:r>
    </w:p>
    <w:p w14:paraId="6F225FC6" w14:textId="77777777" w:rsidR="00476F17" w:rsidRPr="00476F17" w:rsidRDefault="00476F17" w:rsidP="00476F17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mov ecx,5</w:t>
      </w:r>
    </w:p>
    <w:p w14:paraId="14C13295" w14:textId="77777777" w:rsidR="00476F17" w:rsidRPr="00476F17" w:rsidRDefault="00476F17" w:rsidP="00476F17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L1:</w:t>
      </w:r>
    </w:p>
    <w:p w14:paraId="52BE3726" w14:textId="77777777" w:rsidR="00476F17" w:rsidRPr="00476F17" w:rsidRDefault="00476F17" w:rsidP="00476F17">
      <w:pPr>
        <w:pStyle w:val="ListParagraph"/>
        <w:spacing w:after="0"/>
        <w:ind w:left="216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Inc ax</w:t>
      </w:r>
    </w:p>
    <w:p w14:paraId="66568F69" w14:textId="77777777" w:rsidR="00476F17" w:rsidRPr="00476F17" w:rsidRDefault="00476F17" w:rsidP="00476F17">
      <w:pPr>
        <w:pStyle w:val="ListParagraph"/>
        <w:spacing w:after="0"/>
        <w:ind w:left="216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dumpregs</w:t>
      </w:r>
      <w:proofErr w:type="spellEnd"/>
    </w:p>
    <w:p w14:paraId="21C88A7C" w14:textId="77777777" w:rsidR="00476F17" w:rsidRPr="00476F17" w:rsidRDefault="00476F17" w:rsidP="00476F17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loop L1</w:t>
      </w:r>
    </w:p>
    <w:p w14:paraId="25757AA2" w14:textId="77777777" w:rsidR="00476F17" w:rsidRPr="00476F17" w:rsidRDefault="00476F17" w:rsidP="00476F17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exit</w:t>
      </w:r>
    </w:p>
    <w:p w14:paraId="26EE6C8C" w14:textId="77777777" w:rsidR="00476F17" w:rsidRPr="00476F17" w:rsidRDefault="00476F17" w:rsidP="00476F17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main ENDP</w:t>
      </w:r>
    </w:p>
    <w:p w14:paraId="27E1106F" w14:textId="77777777" w:rsidR="00476F17" w:rsidRDefault="00476F17" w:rsidP="00476F17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END main</w:t>
      </w:r>
    </w:p>
    <w:p w14:paraId="6A4B3945" w14:textId="237E7E7D" w:rsidR="00476F17" w:rsidRPr="000C10E4" w:rsidRDefault="00476F17" w:rsidP="00476F17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Example</w:t>
      </w:r>
      <w:r>
        <w:rPr>
          <w:rFonts w:ascii="Times New Roman" w:hAnsi="Times New Roman" w:cs="Times New Roman"/>
          <w:b/>
          <w:color w:val="auto"/>
          <w:sz w:val="24"/>
        </w:rPr>
        <w:t xml:space="preserve"> 02</w:t>
      </w:r>
      <w:r w:rsidRPr="000C10E4">
        <w:rPr>
          <w:rFonts w:ascii="Times New Roman" w:hAnsi="Times New Roman" w:cs="Times New Roman"/>
          <w:b/>
          <w:color w:val="auto"/>
          <w:sz w:val="24"/>
        </w:rPr>
        <w:t>:</w:t>
      </w:r>
    </w:p>
    <w:p w14:paraId="135DBFD0" w14:textId="77777777" w:rsidR="00476F17" w:rsidRPr="00476F17" w:rsidRDefault="00476F17" w:rsidP="00476F17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INCLUDE Irvine32.inc</w:t>
      </w:r>
    </w:p>
    <w:p w14:paraId="0E944411" w14:textId="77777777" w:rsidR="00476F17" w:rsidRPr="00476F17" w:rsidRDefault="00476F17" w:rsidP="00476F17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.data</w:t>
      </w:r>
    </w:p>
    <w:p w14:paraId="6903E7D0" w14:textId="77777777" w:rsidR="00476F17" w:rsidRPr="00476F17" w:rsidRDefault="00476F17" w:rsidP="00476F17">
      <w:pPr>
        <w:pStyle w:val="ListParagraph"/>
        <w:spacing w:after="0"/>
        <w:ind w:left="993" w:firstLine="447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intArray</w:t>
      </w:r>
      <w:proofErr w:type="spellEnd"/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 xml:space="preserve"> WORD 100h, 200h, 300h, 400h, 500h</w:t>
      </w:r>
    </w:p>
    <w:p w14:paraId="55E0F3C6" w14:textId="77777777" w:rsidR="00476F17" w:rsidRPr="00476F17" w:rsidRDefault="00476F17" w:rsidP="00476F17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.code</w:t>
      </w:r>
      <w:proofErr w:type="gramEnd"/>
    </w:p>
    <w:p w14:paraId="31F4CB45" w14:textId="77777777" w:rsidR="00476F17" w:rsidRPr="00476F17" w:rsidRDefault="00476F17" w:rsidP="00476F17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main PROC</w:t>
      </w:r>
    </w:p>
    <w:p w14:paraId="1726F5D4" w14:textId="77777777" w:rsidR="00476F17" w:rsidRPr="00476F17" w:rsidRDefault="00476F17" w:rsidP="00476F17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spellStart"/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, 0</w:t>
      </w:r>
    </w:p>
    <w:p w14:paraId="4CB17EBC" w14:textId="77777777" w:rsidR="00476F17" w:rsidRPr="00476F17" w:rsidRDefault="00476F17" w:rsidP="00476F17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spellStart"/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eax</w:t>
      </w:r>
      <w:proofErr w:type="spellEnd"/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, 0</w:t>
      </w:r>
    </w:p>
    <w:p w14:paraId="5057DF64" w14:textId="77777777" w:rsidR="00476F17" w:rsidRPr="00476F17" w:rsidRDefault="00476F17" w:rsidP="00476F17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spellStart"/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ecx</w:t>
      </w:r>
      <w:proofErr w:type="spellEnd"/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 xml:space="preserve">, LENGTHOF </w:t>
      </w:r>
      <w:proofErr w:type="spellStart"/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intArray</w:t>
      </w:r>
      <w:proofErr w:type="spellEnd"/>
    </w:p>
    <w:p w14:paraId="5621EB26" w14:textId="77777777" w:rsidR="00476F17" w:rsidRPr="00476F17" w:rsidRDefault="00476F17" w:rsidP="00476F17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dumpregs</w:t>
      </w:r>
      <w:proofErr w:type="spellEnd"/>
    </w:p>
    <w:p w14:paraId="6E46F941" w14:textId="77777777" w:rsidR="00476F17" w:rsidRPr="00476F17" w:rsidRDefault="00476F17" w:rsidP="00476F17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L1:</w:t>
      </w:r>
    </w:p>
    <w:p w14:paraId="33D51465" w14:textId="77777777" w:rsidR="00476F17" w:rsidRPr="00476F17" w:rsidRDefault="00476F17" w:rsidP="00476F17">
      <w:pPr>
        <w:pStyle w:val="ListParagraph"/>
        <w:spacing w:after="0"/>
        <w:ind w:left="216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 xml:space="preserve">mov ax, </w:t>
      </w:r>
      <w:proofErr w:type="spellStart"/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intArray</w:t>
      </w:r>
      <w:proofErr w:type="spellEnd"/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[</w:t>
      </w:r>
      <w:proofErr w:type="spellStart"/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]</w:t>
      </w:r>
    </w:p>
    <w:p w14:paraId="107C422F" w14:textId="77777777" w:rsidR="00476F17" w:rsidRPr="00476F17" w:rsidRDefault="00476F17" w:rsidP="00476F17">
      <w:pPr>
        <w:pStyle w:val="ListParagraph"/>
        <w:spacing w:after="0"/>
        <w:ind w:left="216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 xml:space="preserve">add </w:t>
      </w:r>
      <w:proofErr w:type="spellStart"/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 xml:space="preserve">, TYPE </w:t>
      </w:r>
      <w:proofErr w:type="spellStart"/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intArray</w:t>
      </w:r>
      <w:proofErr w:type="spellEnd"/>
    </w:p>
    <w:p w14:paraId="0A03B03D" w14:textId="77777777" w:rsidR="00476F17" w:rsidRPr="00476F17" w:rsidRDefault="00476F17" w:rsidP="00476F17">
      <w:pPr>
        <w:pStyle w:val="ListParagraph"/>
        <w:spacing w:after="0"/>
        <w:ind w:left="216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dumpregs</w:t>
      </w:r>
      <w:proofErr w:type="spellEnd"/>
    </w:p>
    <w:p w14:paraId="4A8CB940" w14:textId="77777777" w:rsidR="00476F17" w:rsidRPr="00476F17" w:rsidRDefault="00476F17" w:rsidP="00476F17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loop L1</w:t>
      </w:r>
    </w:p>
    <w:p w14:paraId="13ABA2B8" w14:textId="77777777" w:rsidR="00476F17" w:rsidRPr="00476F17" w:rsidRDefault="00476F17" w:rsidP="00476F17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exit</w:t>
      </w:r>
    </w:p>
    <w:p w14:paraId="3A8E37D9" w14:textId="77777777" w:rsidR="00476F17" w:rsidRPr="00476F17" w:rsidRDefault="00476F17" w:rsidP="00476F17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main ENDP</w:t>
      </w:r>
    </w:p>
    <w:p w14:paraId="0B644CF3" w14:textId="77777777" w:rsidR="00476F17" w:rsidRDefault="00476F17" w:rsidP="00476F17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END main</w:t>
      </w:r>
    </w:p>
    <w:p w14:paraId="00E8F234" w14:textId="124652E3" w:rsidR="00476F17" w:rsidRPr="003B435E" w:rsidRDefault="00476F17" w:rsidP="00476F17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Nested Loops</w:t>
      </w:r>
    </w:p>
    <w:p w14:paraId="3E4F7735" w14:textId="4A5A1271" w:rsidR="00476F17" w:rsidRPr="00476F17" w:rsidRDefault="00476F17" w:rsidP="00476F17">
      <w:pPr>
        <w:spacing w:after="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auto"/>
          <w:sz w:val="24"/>
        </w:rPr>
        <w:t>When creating a loop inside another loop, special consideration must be given to the</w:t>
      </w:r>
      <w:r>
        <w:rPr>
          <w:rFonts w:ascii="Times New Roman" w:hAnsi="Times New Roman" w:cs="Times New Roman"/>
          <w:color w:val="auto"/>
          <w:sz w:val="24"/>
        </w:rPr>
        <w:t xml:space="preserve"> </w:t>
      </w:r>
      <w:r w:rsidRPr="00476F17">
        <w:rPr>
          <w:rFonts w:ascii="Times New Roman" w:hAnsi="Times New Roman" w:cs="Times New Roman"/>
          <w:color w:val="auto"/>
          <w:sz w:val="24"/>
        </w:rPr>
        <w:t>outer loop counter in ECX. You can save it in a variable.</w:t>
      </w:r>
    </w:p>
    <w:p w14:paraId="78BAB37B" w14:textId="77777777" w:rsidR="00476F17" w:rsidRPr="000C10E4" w:rsidRDefault="00476F17" w:rsidP="00476F17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Syntax:</w:t>
      </w:r>
    </w:p>
    <w:p w14:paraId="659A2BC9" w14:textId="77777777" w:rsidR="00476F17" w:rsidRDefault="00476F17" w:rsidP="00476F17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bookmarkStart w:id="5" w:name="_Hlk84446848"/>
      <w:bookmarkStart w:id="6" w:name="_Hlk84446863"/>
      <w:r>
        <w:rPr>
          <w:rFonts w:ascii="Times New Roman" w:hAnsi="Times New Roman" w:cs="Times New Roman"/>
          <w:color w:val="EA6D59" w:themeColor="accent3" w:themeTint="99"/>
          <w:sz w:val="24"/>
        </w:rPr>
        <w:t>MOV ECX, #COUNT1</w:t>
      </w:r>
    </w:p>
    <w:bookmarkEnd w:id="5"/>
    <w:p w14:paraId="668EB48E" w14:textId="77777777" w:rsidR="00476F17" w:rsidRDefault="00476F17" w:rsidP="00476F17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>LABEL1:</w:t>
      </w:r>
    </w:p>
    <w:p w14:paraId="56CAFB2C" w14:textId="77777777" w:rsidR="00476F17" w:rsidRPr="00476F17" w:rsidRDefault="00476F17" w:rsidP="00476F17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MOV VAR1, ECX</w:t>
      </w:r>
    </w:p>
    <w:p w14:paraId="4412AA6A" w14:textId="77777777" w:rsidR="00476F17" w:rsidRPr="00476F17" w:rsidRDefault="00476F17" w:rsidP="00476F17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………..</w:t>
      </w:r>
    </w:p>
    <w:p w14:paraId="1B207FC6" w14:textId="77777777" w:rsidR="00476F17" w:rsidRPr="00476F17" w:rsidRDefault="00476F17" w:rsidP="00476F17">
      <w:pPr>
        <w:pStyle w:val="ListParagraph"/>
        <w:spacing w:after="0"/>
        <w:ind w:left="1440"/>
        <w:jc w:val="both"/>
        <w:rPr>
          <w:rFonts w:ascii="Times New Roman" w:hAnsi="Times New Roman" w:cs="Times New Roman"/>
          <w:i/>
          <w:color w:val="6D83B3" w:themeColor="accent5" w:themeShade="BF"/>
          <w:sz w:val="24"/>
        </w:rPr>
      </w:pPr>
      <w:r w:rsidRPr="00476F17">
        <w:rPr>
          <w:rFonts w:ascii="Times New Roman" w:hAnsi="Times New Roman" w:cs="Times New Roman"/>
          <w:i/>
          <w:color w:val="6D83B3" w:themeColor="accent5" w:themeShade="BF"/>
          <w:sz w:val="24"/>
        </w:rPr>
        <w:t>MOV ECX, #COUNT2</w:t>
      </w:r>
    </w:p>
    <w:p w14:paraId="48D28B8C" w14:textId="77777777" w:rsidR="00476F17" w:rsidRPr="00476F17" w:rsidRDefault="00476F17" w:rsidP="00476F17">
      <w:pPr>
        <w:pStyle w:val="ListParagraph"/>
        <w:spacing w:after="0"/>
        <w:ind w:left="1440"/>
        <w:jc w:val="both"/>
        <w:rPr>
          <w:rFonts w:ascii="Times New Roman" w:hAnsi="Times New Roman" w:cs="Times New Roman"/>
          <w:i/>
          <w:color w:val="6D83B3" w:themeColor="accent5" w:themeShade="BF"/>
          <w:sz w:val="24"/>
        </w:rPr>
      </w:pPr>
      <w:r w:rsidRPr="00476F17">
        <w:rPr>
          <w:rFonts w:ascii="Times New Roman" w:hAnsi="Times New Roman" w:cs="Times New Roman"/>
          <w:i/>
          <w:color w:val="6D83B3" w:themeColor="accent5" w:themeShade="BF"/>
          <w:sz w:val="24"/>
        </w:rPr>
        <w:t>LABEL2:</w:t>
      </w:r>
    </w:p>
    <w:p w14:paraId="504051AD" w14:textId="044DFA31" w:rsidR="00476F17" w:rsidRPr="00476F17" w:rsidRDefault="00476F17" w:rsidP="00476F17">
      <w:pPr>
        <w:pStyle w:val="ListParagraph"/>
        <w:spacing w:after="0"/>
        <w:ind w:left="2160"/>
        <w:jc w:val="both"/>
        <w:rPr>
          <w:rFonts w:ascii="Times New Roman" w:hAnsi="Times New Roman" w:cs="Times New Roman"/>
          <w:i/>
          <w:color w:val="6D83B3" w:themeColor="accent5" w:themeShade="BF"/>
          <w:sz w:val="24"/>
        </w:rPr>
      </w:pPr>
      <w:r w:rsidRPr="00476F17">
        <w:rPr>
          <w:rFonts w:ascii="Times New Roman" w:hAnsi="Times New Roman" w:cs="Times New Roman"/>
          <w:i/>
          <w:color w:val="6D83B3" w:themeColor="accent5" w:themeShade="BF"/>
          <w:sz w:val="24"/>
        </w:rPr>
        <w:t>MOV VAR2, ECX</w:t>
      </w:r>
    </w:p>
    <w:p w14:paraId="4E8A2F31" w14:textId="77777777" w:rsidR="00476F17" w:rsidRPr="00476F17" w:rsidRDefault="00476F17" w:rsidP="00476F17">
      <w:pPr>
        <w:pStyle w:val="ListParagraph"/>
        <w:spacing w:after="0"/>
        <w:ind w:left="2160"/>
        <w:jc w:val="both"/>
        <w:rPr>
          <w:rFonts w:ascii="Times New Roman" w:hAnsi="Times New Roman" w:cs="Times New Roman"/>
          <w:i/>
          <w:color w:val="6D83B3" w:themeColor="accent5" w:themeShade="BF"/>
          <w:sz w:val="24"/>
        </w:rPr>
      </w:pPr>
      <w:r w:rsidRPr="00476F17">
        <w:rPr>
          <w:rFonts w:ascii="Times New Roman" w:hAnsi="Times New Roman" w:cs="Times New Roman"/>
          <w:i/>
          <w:color w:val="6D83B3" w:themeColor="accent5" w:themeShade="BF"/>
          <w:sz w:val="24"/>
        </w:rPr>
        <w:t>………..</w:t>
      </w:r>
    </w:p>
    <w:p w14:paraId="2641405F" w14:textId="77777777" w:rsidR="00476F17" w:rsidRPr="00476F17" w:rsidRDefault="00476F17" w:rsidP="00476F17">
      <w:pPr>
        <w:pStyle w:val="ListParagraph"/>
        <w:spacing w:after="0"/>
        <w:ind w:left="2160"/>
        <w:jc w:val="both"/>
        <w:rPr>
          <w:rFonts w:ascii="Times New Roman" w:hAnsi="Times New Roman" w:cs="Times New Roman"/>
          <w:i/>
          <w:color w:val="6D83B3" w:themeColor="accent5" w:themeShade="BF"/>
          <w:sz w:val="24"/>
        </w:rPr>
      </w:pPr>
      <w:r w:rsidRPr="00476F17">
        <w:rPr>
          <w:rFonts w:ascii="Times New Roman" w:hAnsi="Times New Roman" w:cs="Times New Roman"/>
          <w:i/>
          <w:color w:val="6D83B3" w:themeColor="accent5" w:themeShade="BF"/>
          <w:sz w:val="24"/>
        </w:rPr>
        <w:t>MOV ECX, VAR2</w:t>
      </w:r>
      <w:bookmarkStart w:id="7" w:name="_GoBack"/>
      <w:bookmarkEnd w:id="7"/>
    </w:p>
    <w:p w14:paraId="304F409F" w14:textId="4CD7BBA5" w:rsidR="00476F17" w:rsidRPr="00476F17" w:rsidRDefault="00476F17" w:rsidP="00476F17">
      <w:pPr>
        <w:pStyle w:val="ListParagraph"/>
        <w:spacing w:after="0"/>
        <w:ind w:left="1440"/>
        <w:jc w:val="both"/>
        <w:rPr>
          <w:rFonts w:ascii="Times New Roman" w:hAnsi="Times New Roman" w:cs="Times New Roman"/>
          <w:i/>
          <w:color w:val="6D83B3" w:themeColor="accent5" w:themeShade="BF"/>
          <w:sz w:val="24"/>
        </w:rPr>
      </w:pPr>
      <w:r w:rsidRPr="00476F17">
        <w:rPr>
          <w:rFonts w:ascii="Times New Roman" w:hAnsi="Times New Roman" w:cs="Times New Roman"/>
          <w:i/>
          <w:color w:val="6D83B3" w:themeColor="accent5" w:themeShade="BF"/>
          <w:sz w:val="24"/>
        </w:rPr>
        <w:t>LOOP LABEL2</w:t>
      </w:r>
    </w:p>
    <w:p w14:paraId="6B6EF1DF" w14:textId="2B112476" w:rsidR="00476F17" w:rsidRPr="00476F17" w:rsidRDefault="00476F17" w:rsidP="00476F17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………..</w:t>
      </w:r>
    </w:p>
    <w:p w14:paraId="1A41D740" w14:textId="4C45B94E" w:rsidR="00476F17" w:rsidRPr="00476F17" w:rsidRDefault="00476F17" w:rsidP="00476F17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lastRenderedPageBreak/>
        <w:t xml:space="preserve">MOV </w:t>
      </w:r>
      <w:proofErr w:type="gramStart"/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ECX,VAR</w:t>
      </w:r>
      <w:proofErr w:type="gramEnd"/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1</w:t>
      </w:r>
    </w:p>
    <w:p w14:paraId="4FD39D7F" w14:textId="29E2B49D" w:rsidR="00476F17" w:rsidRDefault="00476F17" w:rsidP="00476F17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LOOP LABEL1</w:t>
      </w:r>
    </w:p>
    <w:bookmarkEnd w:id="6"/>
    <w:p w14:paraId="25BCB264" w14:textId="31CF1E1E" w:rsidR="00587D52" w:rsidRPr="000C10E4" w:rsidRDefault="00587D52" w:rsidP="00587D52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Example</w:t>
      </w:r>
      <w:r>
        <w:rPr>
          <w:rFonts w:ascii="Times New Roman" w:hAnsi="Times New Roman" w:cs="Times New Roman"/>
          <w:b/>
          <w:color w:val="auto"/>
          <w:sz w:val="24"/>
        </w:rPr>
        <w:t xml:space="preserve"> 03</w:t>
      </w:r>
      <w:r w:rsidRPr="000C10E4">
        <w:rPr>
          <w:rFonts w:ascii="Times New Roman" w:hAnsi="Times New Roman" w:cs="Times New Roman"/>
          <w:b/>
          <w:color w:val="auto"/>
          <w:sz w:val="24"/>
        </w:rPr>
        <w:t>:</w:t>
      </w:r>
    </w:p>
    <w:p w14:paraId="1334BB53" w14:textId="77777777" w:rsidR="00587D52" w:rsidRPr="00587D52" w:rsidRDefault="00587D52" w:rsidP="00587D5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INCLUDE Irvine32.inc</w:t>
      </w:r>
    </w:p>
    <w:p w14:paraId="69030D88" w14:textId="77777777" w:rsidR="00587D52" w:rsidRPr="00587D52" w:rsidRDefault="00587D52" w:rsidP="00587D5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.code</w:t>
      </w:r>
      <w:proofErr w:type="gramEnd"/>
    </w:p>
    <w:p w14:paraId="352B04F5" w14:textId="77777777" w:rsidR="00587D52" w:rsidRPr="00587D52" w:rsidRDefault="00587D52" w:rsidP="00587D5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main PROC</w:t>
      </w:r>
    </w:p>
    <w:p w14:paraId="4E69E9B8" w14:textId="77777777" w:rsidR="00587D52" w:rsidRPr="00587D52" w:rsidRDefault="00587D52" w:rsidP="00587D5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spellStart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eax</w:t>
      </w:r>
      <w:proofErr w:type="spellEnd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, 0</w:t>
      </w:r>
    </w:p>
    <w:p w14:paraId="503812F5" w14:textId="77777777" w:rsidR="00587D52" w:rsidRPr="00587D52" w:rsidRDefault="00587D52" w:rsidP="00587D5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spellStart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ebx</w:t>
      </w:r>
      <w:proofErr w:type="spellEnd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, 0</w:t>
      </w:r>
    </w:p>
    <w:p w14:paraId="123C160D" w14:textId="77777777" w:rsidR="00587D52" w:rsidRPr="00587D52" w:rsidRDefault="00587D52" w:rsidP="00587D5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spellStart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ecx</w:t>
      </w:r>
      <w:proofErr w:type="spellEnd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, 5</w:t>
      </w:r>
    </w:p>
    <w:p w14:paraId="2626AA6B" w14:textId="77777777" w:rsidR="00587D52" w:rsidRPr="00587D52" w:rsidRDefault="00587D52" w:rsidP="00587D5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L1:</w:t>
      </w:r>
    </w:p>
    <w:p w14:paraId="34649F77" w14:textId="77777777" w:rsidR="00587D52" w:rsidRPr="00587D52" w:rsidRDefault="00587D52" w:rsidP="00587D5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ab/>
      </w:r>
      <w:proofErr w:type="spellStart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inc</w:t>
      </w:r>
      <w:proofErr w:type="spellEnd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eax</w:t>
      </w:r>
      <w:proofErr w:type="spellEnd"/>
    </w:p>
    <w:p w14:paraId="134674D8" w14:textId="77777777" w:rsidR="00587D52" w:rsidRPr="00587D52" w:rsidRDefault="00587D52" w:rsidP="00587D5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mov </w:t>
      </w:r>
      <w:proofErr w:type="spellStart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edx</w:t>
      </w:r>
      <w:proofErr w:type="spellEnd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 xml:space="preserve">, </w:t>
      </w:r>
      <w:proofErr w:type="spellStart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ecx</w:t>
      </w:r>
      <w:proofErr w:type="spellEnd"/>
    </w:p>
    <w:p w14:paraId="10FD496E" w14:textId="77777777" w:rsidR="00587D52" w:rsidRPr="00587D52" w:rsidRDefault="00587D52" w:rsidP="00587D5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call </w:t>
      </w:r>
      <w:proofErr w:type="spellStart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dumpregs</w:t>
      </w:r>
      <w:proofErr w:type="spellEnd"/>
    </w:p>
    <w:p w14:paraId="5FF6B4F6" w14:textId="77777777" w:rsidR="00587D52" w:rsidRPr="00587D52" w:rsidRDefault="00587D52" w:rsidP="00587D5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mov </w:t>
      </w:r>
      <w:proofErr w:type="spellStart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ecx</w:t>
      </w:r>
      <w:proofErr w:type="spellEnd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, 10</w:t>
      </w:r>
    </w:p>
    <w:p w14:paraId="16891D75" w14:textId="77777777" w:rsidR="00587D52" w:rsidRPr="00587D52" w:rsidRDefault="00587D52" w:rsidP="00587D5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ab/>
        <w:t>L2:</w:t>
      </w:r>
    </w:p>
    <w:p w14:paraId="253BCE0C" w14:textId="77777777" w:rsidR="00587D52" w:rsidRPr="00587D52" w:rsidRDefault="00587D52" w:rsidP="00587D5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ab/>
      </w:r>
      <w:proofErr w:type="spellStart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inc</w:t>
      </w:r>
      <w:proofErr w:type="spellEnd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ebx</w:t>
      </w:r>
      <w:proofErr w:type="spellEnd"/>
    </w:p>
    <w:p w14:paraId="025C7336" w14:textId="77777777" w:rsidR="00587D52" w:rsidRPr="00587D52" w:rsidRDefault="00587D52" w:rsidP="00587D5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call </w:t>
      </w:r>
      <w:proofErr w:type="spellStart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dumpregs</w:t>
      </w:r>
      <w:proofErr w:type="spellEnd"/>
    </w:p>
    <w:p w14:paraId="2FBC91B8" w14:textId="77777777" w:rsidR="00587D52" w:rsidRPr="00587D52" w:rsidRDefault="00587D52" w:rsidP="00587D5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ab/>
        <w:t>loop L2</w:t>
      </w:r>
    </w:p>
    <w:p w14:paraId="702F1509" w14:textId="77777777" w:rsidR="00587D52" w:rsidRPr="00587D52" w:rsidRDefault="00587D52" w:rsidP="00587D5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mov </w:t>
      </w:r>
      <w:proofErr w:type="spellStart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ecx</w:t>
      </w:r>
      <w:proofErr w:type="spellEnd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 xml:space="preserve">, </w:t>
      </w:r>
      <w:proofErr w:type="spellStart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edx</w:t>
      </w:r>
      <w:proofErr w:type="spellEnd"/>
    </w:p>
    <w:p w14:paraId="5946FF44" w14:textId="77777777" w:rsidR="00587D52" w:rsidRPr="00587D52" w:rsidRDefault="00587D52" w:rsidP="00587D5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loop L1</w:t>
      </w:r>
    </w:p>
    <w:p w14:paraId="13BBBD6E" w14:textId="77777777" w:rsidR="00587D52" w:rsidRPr="00587D52" w:rsidRDefault="00587D52" w:rsidP="00587D5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DumpRegs</w:t>
      </w:r>
      <w:proofErr w:type="spellEnd"/>
    </w:p>
    <w:p w14:paraId="245EE3C1" w14:textId="77777777" w:rsidR="00587D52" w:rsidRPr="00587D52" w:rsidRDefault="00587D52" w:rsidP="00587D5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exit</w:t>
      </w:r>
    </w:p>
    <w:p w14:paraId="67541ED4" w14:textId="77777777" w:rsidR="00587D52" w:rsidRPr="00587D52" w:rsidRDefault="00587D52" w:rsidP="00587D5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main ENDP</w:t>
      </w:r>
    </w:p>
    <w:p w14:paraId="52667BBC" w14:textId="08C17DFC" w:rsidR="00587D52" w:rsidRDefault="00587D52" w:rsidP="00587D5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END main</w:t>
      </w:r>
    </w:p>
    <w:p w14:paraId="020AEE57" w14:textId="77777777" w:rsidR="00587D52" w:rsidRPr="00587D52" w:rsidRDefault="00587D52" w:rsidP="00587D5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12"/>
        </w:rPr>
      </w:pPr>
    </w:p>
    <w:p w14:paraId="74BD2537" w14:textId="6703498A" w:rsidR="00476F17" w:rsidRPr="006540A8" w:rsidRDefault="00476F17" w:rsidP="00476F17">
      <w:pPr>
        <w:spacing w:after="0"/>
        <w:rPr>
          <w:rFonts w:ascii="Times New Roman" w:hAnsi="Times New Roman" w:cs="Times New Roman"/>
          <w:b/>
          <w:color w:val="auto"/>
          <w:sz w:val="28"/>
          <w:u w:val="single"/>
        </w:rPr>
      </w:pPr>
      <w:r w:rsidRPr="00476F17">
        <w:rPr>
          <w:rFonts w:ascii="Times New Roman" w:hAnsi="Times New Roman" w:cs="Times New Roman"/>
          <w:b/>
          <w:color w:val="auto"/>
          <w:sz w:val="28"/>
          <w:u w:val="single"/>
        </w:rPr>
        <w:t xml:space="preserve">Procedure </w:t>
      </w:r>
      <w:r>
        <w:rPr>
          <w:rFonts w:ascii="Times New Roman" w:hAnsi="Times New Roman" w:cs="Times New Roman"/>
          <w:b/>
          <w:color w:val="auto"/>
          <w:sz w:val="28"/>
          <w:u w:val="single"/>
        </w:rPr>
        <w:t>i</w:t>
      </w:r>
      <w:r w:rsidRPr="00476F17">
        <w:rPr>
          <w:rFonts w:ascii="Times New Roman" w:hAnsi="Times New Roman" w:cs="Times New Roman"/>
          <w:b/>
          <w:color w:val="auto"/>
          <w:sz w:val="28"/>
          <w:u w:val="single"/>
        </w:rPr>
        <w:t>n Irvine32 Library</w:t>
      </w:r>
      <w:r>
        <w:rPr>
          <w:rFonts w:ascii="Times New Roman" w:hAnsi="Times New Roman" w:cs="Times New Roman"/>
          <w:b/>
          <w:color w:val="auto"/>
          <w:sz w:val="28"/>
          <w:u w:val="single"/>
        </w:rPr>
        <w:t>:</w:t>
      </w:r>
    </w:p>
    <w:p w14:paraId="20E79598" w14:textId="77043A70" w:rsidR="00587D52" w:rsidRDefault="00587D52" w:rsidP="00476F17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Some of the procedures available in Irvine32 library are:</w:t>
      </w:r>
    </w:p>
    <w:p w14:paraId="010D4E9A" w14:textId="77777777" w:rsidR="00587D52" w:rsidRDefault="00476F17" w:rsidP="00587D52">
      <w:pPr>
        <w:pStyle w:val="ListParagraph"/>
        <w:numPr>
          <w:ilvl w:val="0"/>
          <w:numId w:val="11"/>
        </w:numPr>
        <w:spacing w:after="0"/>
        <w:ind w:left="567" w:hanging="425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587D52">
        <w:rPr>
          <w:rFonts w:ascii="Times New Roman" w:hAnsi="Times New Roman" w:cs="Times New Roman"/>
          <w:b/>
          <w:color w:val="auto"/>
          <w:sz w:val="24"/>
        </w:rPr>
        <w:t>Clrscr</w:t>
      </w:r>
      <w:proofErr w:type="spellEnd"/>
      <w:r w:rsidRPr="00587D52">
        <w:rPr>
          <w:rFonts w:ascii="Times New Roman" w:hAnsi="Times New Roman" w:cs="Times New Roman"/>
          <w:b/>
          <w:color w:val="auto"/>
          <w:sz w:val="24"/>
        </w:rPr>
        <w:t>:</w:t>
      </w:r>
    </w:p>
    <w:p w14:paraId="7CA0C914" w14:textId="1E3F64DE" w:rsidR="00476F17" w:rsidRPr="00587D52" w:rsidRDefault="00476F17" w:rsidP="00587D52">
      <w:pPr>
        <w:pStyle w:val="ListParagraph"/>
        <w:spacing w:after="0"/>
        <w:ind w:left="567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color w:val="auto"/>
          <w:sz w:val="24"/>
        </w:rPr>
        <w:t>Clears the console window and locates the cursor at the above left corner.</w:t>
      </w:r>
    </w:p>
    <w:p w14:paraId="6A1F1A74" w14:textId="77777777" w:rsidR="00587D52" w:rsidRDefault="00476F17" w:rsidP="00587D52">
      <w:pPr>
        <w:pStyle w:val="ListParagraph"/>
        <w:numPr>
          <w:ilvl w:val="0"/>
          <w:numId w:val="11"/>
        </w:numPr>
        <w:spacing w:after="0"/>
        <w:ind w:left="567" w:hanging="425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587D52">
        <w:rPr>
          <w:rFonts w:ascii="Times New Roman" w:hAnsi="Times New Roman" w:cs="Times New Roman"/>
          <w:b/>
          <w:color w:val="auto"/>
          <w:sz w:val="24"/>
        </w:rPr>
        <w:t>Crlf</w:t>
      </w:r>
      <w:proofErr w:type="spellEnd"/>
      <w:r w:rsidRPr="00587D52">
        <w:rPr>
          <w:rFonts w:ascii="Times New Roman" w:hAnsi="Times New Roman" w:cs="Times New Roman"/>
          <w:b/>
          <w:color w:val="auto"/>
          <w:sz w:val="24"/>
        </w:rPr>
        <w:t>:</w:t>
      </w:r>
    </w:p>
    <w:p w14:paraId="57092EB7" w14:textId="1D6C9865" w:rsidR="00476F17" w:rsidRPr="00587D52" w:rsidRDefault="00476F17" w:rsidP="00587D52">
      <w:pPr>
        <w:pStyle w:val="ListParagraph"/>
        <w:spacing w:after="0"/>
        <w:ind w:left="567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color w:val="auto"/>
          <w:sz w:val="24"/>
        </w:rPr>
        <w:t>Writes the end of line sequence to the console window.</w:t>
      </w:r>
    </w:p>
    <w:p w14:paraId="23DD41B5" w14:textId="77777777" w:rsidR="00587D52" w:rsidRDefault="00476F17" w:rsidP="00587D52">
      <w:pPr>
        <w:pStyle w:val="ListParagraph"/>
        <w:numPr>
          <w:ilvl w:val="0"/>
          <w:numId w:val="11"/>
        </w:numPr>
        <w:spacing w:after="0"/>
        <w:ind w:left="567" w:hanging="425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587D52">
        <w:rPr>
          <w:rFonts w:ascii="Times New Roman" w:hAnsi="Times New Roman" w:cs="Times New Roman"/>
          <w:b/>
          <w:color w:val="auto"/>
          <w:sz w:val="24"/>
        </w:rPr>
        <w:t>DumpRegs</w:t>
      </w:r>
      <w:proofErr w:type="spellEnd"/>
      <w:r w:rsidRPr="00587D52">
        <w:rPr>
          <w:rFonts w:ascii="Times New Roman" w:hAnsi="Times New Roman" w:cs="Times New Roman"/>
          <w:b/>
          <w:color w:val="auto"/>
          <w:sz w:val="24"/>
        </w:rPr>
        <w:t>:</w:t>
      </w:r>
      <w:r w:rsidRPr="00587D52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0DBD7182" w14:textId="4646C415" w:rsidR="00476F17" w:rsidRPr="00587D52" w:rsidRDefault="00476F17" w:rsidP="00587D52">
      <w:pPr>
        <w:pStyle w:val="ListParagraph"/>
        <w:spacing w:after="0"/>
        <w:ind w:left="567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color w:val="auto"/>
          <w:sz w:val="24"/>
        </w:rPr>
        <w:t xml:space="preserve">Displays the EAX, EBX, ECX, EDX, ESI, EDI, </w:t>
      </w:r>
      <w:proofErr w:type="gramStart"/>
      <w:r w:rsidRPr="00587D52">
        <w:rPr>
          <w:rFonts w:ascii="Times New Roman" w:hAnsi="Times New Roman" w:cs="Times New Roman"/>
          <w:color w:val="auto"/>
          <w:sz w:val="24"/>
        </w:rPr>
        <w:t>ESP:EIP</w:t>
      </w:r>
      <w:proofErr w:type="gramEnd"/>
      <w:r w:rsidRPr="00587D52">
        <w:rPr>
          <w:rFonts w:ascii="Times New Roman" w:hAnsi="Times New Roman" w:cs="Times New Roman"/>
          <w:color w:val="auto"/>
          <w:sz w:val="24"/>
        </w:rPr>
        <w:t xml:space="preserve"> and EFLAG registers.</w:t>
      </w:r>
    </w:p>
    <w:p w14:paraId="644C2551" w14:textId="77777777" w:rsidR="00587D52" w:rsidRDefault="00476F17" w:rsidP="00587D52">
      <w:pPr>
        <w:pStyle w:val="ListParagraph"/>
        <w:numPr>
          <w:ilvl w:val="0"/>
          <w:numId w:val="11"/>
        </w:numPr>
        <w:spacing w:after="0"/>
        <w:ind w:left="567" w:hanging="425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587D52">
        <w:rPr>
          <w:rFonts w:ascii="Times New Roman" w:hAnsi="Times New Roman" w:cs="Times New Roman"/>
          <w:b/>
          <w:color w:val="auto"/>
          <w:sz w:val="24"/>
        </w:rPr>
        <w:t>DumpMem</w:t>
      </w:r>
      <w:proofErr w:type="spellEnd"/>
      <w:r w:rsidR="00587D52" w:rsidRPr="00587D52">
        <w:rPr>
          <w:b/>
        </w:rPr>
        <w:t xml:space="preserve"> </w:t>
      </w:r>
      <w:r w:rsidR="00587D52" w:rsidRPr="00587D52">
        <w:rPr>
          <w:rFonts w:ascii="Times New Roman" w:hAnsi="Times New Roman" w:cs="Times New Roman"/>
          <w:b/>
          <w:color w:val="auto"/>
          <w:sz w:val="24"/>
        </w:rPr>
        <w:t>(ESI=Starting OFFSET, ECX=</w:t>
      </w:r>
      <w:proofErr w:type="spellStart"/>
      <w:r w:rsidR="00587D52" w:rsidRPr="00587D52">
        <w:rPr>
          <w:rFonts w:ascii="Times New Roman" w:hAnsi="Times New Roman" w:cs="Times New Roman"/>
          <w:b/>
          <w:color w:val="auto"/>
          <w:sz w:val="24"/>
        </w:rPr>
        <w:t>LengthOf</w:t>
      </w:r>
      <w:proofErr w:type="spellEnd"/>
      <w:r w:rsidR="00587D52" w:rsidRPr="00587D52">
        <w:rPr>
          <w:rFonts w:ascii="Times New Roman" w:hAnsi="Times New Roman" w:cs="Times New Roman"/>
          <w:b/>
          <w:color w:val="auto"/>
          <w:sz w:val="24"/>
        </w:rPr>
        <w:t>, EBX=Type)</w:t>
      </w:r>
      <w:r w:rsidRPr="00587D52">
        <w:rPr>
          <w:rFonts w:ascii="Times New Roman" w:hAnsi="Times New Roman" w:cs="Times New Roman"/>
          <w:b/>
          <w:color w:val="auto"/>
          <w:sz w:val="24"/>
        </w:rPr>
        <w:t>:</w:t>
      </w:r>
      <w:r w:rsidRPr="00587D52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37B83509" w14:textId="7A2E7BB1" w:rsidR="00476F17" w:rsidRPr="00587D52" w:rsidRDefault="00476F17" w:rsidP="00587D52">
      <w:pPr>
        <w:pStyle w:val="ListParagraph"/>
        <w:spacing w:after="0"/>
        <w:ind w:left="567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color w:val="auto"/>
          <w:sz w:val="24"/>
        </w:rPr>
        <w:t>Writes the block of memory to the console window in hexadecimal.</w:t>
      </w:r>
    </w:p>
    <w:p w14:paraId="3E0353A6" w14:textId="77777777" w:rsidR="00587D52" w:rsidRDefault="00476F17" w:rsidP="00587D52">
      <w:pPr>
        <w:pStyle w:val="ListParagraph"/>
        <w:numPr>
          <w:ilvl w:val="0"/>
          <w:numId w:val="11"/>
        </w:numPr>
        <w:spacing w:after="0"/>
        <w:ind w:left="567" w:hanging="425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587D52">
        <w:rPr>
          <w:rFonts w:ascii="Times New Roman" w:hAnsi="Times New Roman" w:cs="Times New Roman"/>
          <w:b/>
          <w:color w:val="auto"/>
          <w:sz w:val="24"/>
        </w:rPr>
        <w:t>WriteBin</w:t>
      </w:r>
      <w:proofErr w:type="spellEnd"/>
      <w:r w:rsidRPr="00587D52">
        <w:rPr>
          <w:rFonts w:ascii="Times New Roman" w:hAnsi="Times New Roman" w:cs="Times New Roman"/>
          <w:b/>
          <w:color w:val="auto"/>
          <w:sz w:val="24"/>
        </w:rPr>
        <w:t>:</w:t>
      </w:r>
      <w:r w:rsidRPr="00587D52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2EBABB70" w14:textId="5840838B" w:rsidR="00476F17" w:rsidRPr="00587D52" w:rsidRDefault="00476F17" w:rsidP="00587D52">
      <w:pPr>
        <w:pStyle w:val="ListParagraph"/>
        <w:spacing w:after="0"/>
        <w:ind w:left="567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color w:val="auto"/>
          <w:sz w:val="24"/>
        </w:rPr>
        <w:t>Writes an unsigned 32-bit integer to the console window in ASCII binary format.</w:t>
      </w:r>
    </w:p>
    <w:p w14:paraId="20497C84" w14:textId="77777777" w:rsidR="00587D52" w:rsidRDefault="00476F17" w:rsidP="00587D52">
      <w:pPr>
        <w:pStyle w:val="ListParagraph"/>
        <w:numPr>
          <w:ilvl w:val="0"/>
          <w:numId w:val="11"/>
        </w:numPr>
        <w:spacing w:after="0"/>
        <w:ind w:left="567" w:hanging="425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587D52">
        <w:rPr>
          <w:rFonts w:ascii="Times New Roman" w:hAnsi="Times New Roman" w:cs="Times New Roman"/>
          <w:b/>
          <w:color w:val="auto"/>
          <w:sz w:val="24"/>
        </w:rPr>
        <w:t>WriteChar</w:t>
      </w:r>
      <w:proofErr w:type="spellEnd"/>
      <w:r w:rsidRPr="00587D52">
        <w:rPr>
          <w:rFonts w:ascii="Times New Roman" w:hAnsi="Times New Roman" w:cs="Times New Roman"/>
          <w:b/>
          <w:color w:val="auto"/>
          <w:sz w:val="24"/>
        </w:rPr>
        <w:t>:</w:t>
      </w:r>
      <w:r w:rsidRPr="00587D52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4CB58D55" w14:textId="20ACCD37" w:rsidR="00476F17" w:rsidRPr="00587D52" w:rsidRDefault="00476F17" w:rsidP="00587D52">
      <w:pPr>
        <w:pStyle w:val="ListParagraph"/>
        <w:spacing w:after="0"/>
        <w:ind w:left="567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color w:val="auto"/>
          <w:sz w:val="24"/>
        </w:rPr>
        <w:t>Writes a single character to the console window.</w:t>
      </w:r>
    </w:p>
    <w:p w14:paraId="69A63362" w14:textId="77777777" w:rsidR="00587D52" w:rsidRDefault="00476F17" w:rsidP="00587D52">
      <w:pPr>
        <w:pStyle w:val="ListParagraph"/>
        <w:numPr>
          <w:ilvl w:val="0"/>
          <w:numId w:val="11"/>
        </w:numPr>
        <w:spacing w:after="0"/>
        <w:ind w:left="567" w:hanging="425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587D52">
        <w:rPr>
          <w:rFonts w:ascii="Times New Roman" w:hAnsi="Times New Roman" w:cs="Times New Roman"/>
          <w:b/>
          <w:color w:val="auto"/>
          <w:sz w:val="24"/>
        </w:rPr>
        <w:t>WriteDec</w:t>
      </w:r>
      <w:proofErr w:type="spellEnd"/>
      <w:r w:rsidRPr="00587D52">
        <w:rPr>
          <w:rFonts w:ascii="Times New Roman" w:hAnsi="Times New Roman" w:cs="Times New Roman"/>
          <w:b/>
          <w:color w:val="auto"/>
          <w:sz w:val="24"/>
        </w:rPr>
        <w:t>:</w:t>
      </w:r>
      <w:r w:rsidRPr="00587D52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6BFBC0F4" w14:textId="3E3A9D02" w:rsidR="00476F17" w:rsidRPr="00587D52" w:rsidRDefault="00476F17" w:rsidP="00587D52">
      <w:pPr>
        <w:pStyle w:val="ListParagraph"/>
        <w:spacing w:after="0"/>
        <w:ind w:left="567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color w:val="auto"/>
          <w:sz w:val="24"/>
        </w:rPr>
        <w:t>Writes an unsigned 32-bit integer to the console window in decimal format.</w:t>
      </w:r>
    </w:p>
    <w:p w14:paraId="44A40B25" w14:textId="77777777" w:rsidR="00587D52" w:rsidRDefault="00476F17" w:rsidP="00587D52">
      <w:pPr>
        <w:pStyle w:val="ListParagraph"/>
        <w:numPr>
          <w:ilvl w:val="0"/>
          <w:numId w:val="11"/>
        </w:numPr>
        <w:spacing w:after="0"/>
        <w:ind w:left="567" w:hanging="425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587D52">
        <w:rPr>
          <w:rFonts w:ascii="Times New Roman" w:hAnsi="Times New Roman" w:cs="Times New Roman"/>
          <w:b/>
          <w:color w:val="auto"/>
          <w:sz w:val="24"/>
        </w:rPr>
        <w:t>WriteHex</w:t>
      </w:r>
      <w:proofErr w:type="spellEnd"/>
      <w:r w:rsidRPr="00587D52">
        <w:rPr>
          <w:rFonts w:ascii="Times New Roman" w:hAnsi="Times New Roman" w:cs="Times New Roman"/>
          <w:b/>
          <w:color w:val="auto"/>
          <w:sz w:val="24"/>
        </w:rPr>
        <w:t>:</w:t>
      </w:r>
      <w:r w:rsidRPr="00587D52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342650FE" w14:textId="280E38C1" w:rsidR="00476F17" w:rsidRPr="00587D52" w:rsidRDefault="00476F17" w:rsidP="00587D52">
      <w:pPr>
        <w:pStyle w:val="ListParagraph"/>
        <w:spacing w:after="0"/>
        <w:ind w:left="567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color w:val="auto"/>
          <w:sz w:val="24"/>
        </w:rPr>
        <w:t>Writes a 32-bit integer to the console window in hexadecimal format.</w:t>
      </w:r>
    </w:p>
    <w:p w14:paraId="62CF62E5" w14:textId="77777777" w:rsidR="00587D52" w:rsidRDefault="00476F17" w:rsidP="00587D52">
      <w:pPr>
        <w:pStyle w:val="ListParagraph"/>
        <w:numPr>
          <w:ilvl w:val="0"/>
          <w:numId w:val="11"/>
        </w:numPr>
        <w:spacing w:after="0"/>
        <w:ind w:left="567" w:hanging="425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587D52">
        <w:rPr>
          <w:rFonts w:ascii="Times New Roman" w:hAnsi="Times New Roman" w:cs="Times New Roman"/>
          <w:b/>
          <w:color w:val="auto"/>
          <w:sz w:val="24"/>
        </w:rPr>
        <w:t>WriteInt</w:t>
      </w:r>
      <w:proofErr w:type="spellEnd"/>
      <w:r w:rsidRPr="00587D52">
        <w:rPr>
          <w:rFonts w:ascii="Times New Roman" w:hAnsi="Times New Roman" w:cs="Times New Roman"/>
          <w:b/>
          <w:color w:val="auto"/>
          <w:sz w:val="24"/>
        </w:rPr>
        <w:t>:</w:t>
      </w:r>
      <w:r w:rsidRPr="00587D52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3CFDFFF5" w14:textId="644C6BC5" w:rsidR="00476F17" w:rsidRPr="00587D52" w:rsidRDefault="00476F17" w:rsidP="00587D52">
      <w:pPr>
        <w:pStyle w:val="ListParagraph"/>
        <w:spacing w:after="0"/>
        <w:ind w:left="567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color w:val="auto"/>
          <w:sz w:val="24"/>
        </w:rPr>
        <w:t>Writes a signed 32-bit integer to the console window in decimal format.</w:t>
      </w:r>
    </w:p>
    <w:p w14:paraId="4B2AC548" w14:textId="77777777" w:rsidR="00587D52" w:rsidRDefault="00476F17" w:rsidP="00587D52">
      <w:pPr>
        <w:pStyle w:val="ListParagraph"/>
        <w:numPr>
          <w:ilvl w:val="0"/>
          <w:numId w:val="11"/>
        </w:numPr>
        <w:spacing w:after="0"/>
        <w:ind w:left="567" w:hanging="425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587D52">
        <w:rPr>
          <w:rFonts w:ascii="Times New Roman" w:hAnsi="Times New Roman" w:cs="Times New Roman"/>
          <w:b/>
          <w:color w:val="auto"/>
          <w:sz w:val="24"/>
        </w:rPr>
        <w:t>WriteString</w:t>
      </w:r>
      <w:proofErr w:type="spellEnd"/>
      <w:r w:rsidRPr="00587D52">
        <w:rPr>
          <w:b/>
        </w:rPr>
        <w:t xml:space="preserve"> </w:t>
      </w:r>
      <w:r w:rsidRPr="00587D52">
        <w:rPr>
          <w:rFonts w:ascii="Times New Roman" w:hAnsi="Times New Roman" w:cs="Times New Roman"/>
          <w:b/>
          <w:color w:val="auto"/>
          <w:sz w:val="24"/>
        </w:rPr>
        <w:t>(EDX= OFFSET String):</w:t>
      </w:r>
      <w:r w:rsidRPr="00587D52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7751321E" w14:textId="4911CE79" w:rsidR="00476F17" w:rsidRPr="00587D52" w:rsidRDefault="00476F17" w:rsidP="00587D52">
      <w:pPr>
        <w:pStyle w:val="ListParagraph"/>
        <w:spacing w:after="0"/>
        <w:ind w:left="567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color w:val="auto"/>
          <w:sz w:val="24"/>
        </w:rPr>
        <w:lastRenderedPageBreak/>
        <w:t>Write a null-terminated string to the console window.</w:t>
      </w:r>
    </w:p>
    <w:p w14:paraId="0A9BCE4F" w14:textId="77777777" w:rsidR="00587D52" w:rsidRDefault="00476F17" w:rsidP="00587D52">
      <w:pPr>
        <w:pStyle w:val="ListParagraph"/>
        <w:numPr>
          <w:ilvl w:val="0"/>
          <w:numId w:val="11"/>
        </w:numPr>
        <w:spacing w:after="0"/>
        <w:ind w:left="567" w:hanging="425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587D52">
        <w:rPr>
          <w:rFonts w:ascii="Times New Roman" w:hAnsi="Times New Roman" w:cs="Times New Roman"/>
          <w:b/>
          <w:color w:val="auto"/>
          <w:sz w:val="24"/>
        </w:rPr>
        <w:t>ReadChar</w:t>
      </w:r>
      <w:proofErr w:type="spellEnd"/>
      <w:r w:rsidRPr="00587D52">
        <w:rPr>
          <w:rFonts w:ascii="Times New Roman" w:hAnsi="Times New Roman" w:cs="Times New Roman"/>
          <w:b/>
          <w:color w:val="auto"/>
          <w:sz w:val="24"/>
        </w:rPr>
        <w:t>:</w:t>
      </w:r>
      <w:r w:rsidRPr="00587D52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0D898F07" w14:textId="42DF4661" w:rsidR="00476F17" w:rsidRPr="00587D52" w:rsidRDefault="00476F17" w:rsidP="00587D52">
      <w:pPr>
        <w:pStyle w:val="ListParagraph"/>
        <w:spacing w:after="0"/>
        <w:ind w:left="567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color w:val="auto"/>
          <w:sz w:val="24"/>
        </w:rPr>
        <w:t>Waits for single character to be typed at the keyboard and returns that character.</w:t>
      </w:r>
    </w:p>
    <w:p w14:paraId="25462BA0" w14:textId="77777777" w:rsidR="00587D52" w:rsidRDefault="00476F17" w:rsidP="00587D52">
      <w:pPr>
        <w:pStyle w:val="ListParagraph"/>
        <w:numPr>
          <w:ilvl w:val="0"/>
          <w:numId w:val="11"/>
        </w:numPr>
        <w:spacing w:after="0"/>
        <w:ind w:left="567" w:hanging="425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587D52">
        <w:rPr>
          <w:rFonts w:ascii="Times New Roman" w:hAnsi="Times New Roman" w:cs="Times New Roman"/>
          <w:b/>
          <w:color w:val="auto"/>
          <w:sz w:val="24"/>
        </w:rPr>
        <w:t>ReadDec</w:t>
      </w:r>
      <w:proofErr w:type="spellEnd"/>
      <w:r w:rsidRPr="00587D52">
        <w:rPr>
          <w:rFonts w:ascii="Times New Roman" w:hAnsi="Times New Roman" w:cs="Times New Roman"/>
          <w:b/>
          <w:color w:val="auto"/>
          <w:sz w:val="24"/>
        </w:rPr>
        <w:t>:</w:t>
      </w:r>
      <w:r w:rsidRPr="00587D52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7140BDF5" w14:textId="164662BA" w:rsidR="00476F17" w:rsidRPr="00587D52" w:rsidRDefault="00476F17" w:rsidP="00587D52">
      <w:pPr>
        <w:pStyle w:val="ListParagraph"/>
        <w:spacing w:after="0"/>
        <w:ind w:left="567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color w:val="auto"/>
          <w:sz w:val="24"/>
        </w:rPr>
        <w:t>Reads an unsigned 32-bit integer from the keyboard.</w:t>
      </w:r>
    </w:p>
    <w:p w14:paraId="11E9EB60" w14:textId="77777777" w:rsidR="00587D52" w:rsidRDefault="00476F17" w:rsidP="00587D52">
      <w:pPr>
        <w:pStyle w:val="ListParagraph"/>
        <w:numPr>
          <w:ilvl w:val="0"/>
          <w:numId w:val="11"/>
        </w:numPr>
        <w:spacing w:after="0"/>
        <w:ind w:left="567" w:hanging="425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587D52">
        <w:rPr>
          <w:rFonts w:ascii="Times New Roman" w:hAnsi="Times New Roman" w:cs="Times New Roman"/>
          <w:b/>
          <w:color w:val="auto"/>
          <w:sz w:val="24"/>
        </w:rPr>
        <w:t>ReadHex</w:t>
      </w:r>
      <w:proofErr w:type="spellEnd"/>
      <w:r w:rsidRPr="00587D52">
        <w:rPr>
          <w:rFonts w:ascii="Times New Roman" w:hAnsi="Times New Roman" w:cs="Times New Roman"/>
          <w:b/>
          <w:color w:val="auto"/>
          <w:sz w:val="24"/>
        </w:rPr>
        <w:t>:</w:t>
      </w:r>
      <w:r w:rsidRPr="00587D52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5BC4459B" w14:textId="1004597E" w:rsidR="00476F17" w:rsidRPr="00587D52" w:rsidRDefault="00476F17" w:rsidP="00587D52">
      <w:pPr>
        <w:pStyle w:val="ListParagraph"/>
        <w:spacing w:after="0"/>
        <w:ind w:left="567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color w:val="auto"/>
          <w:sz w:val="24"/>
        </w:rPr>
        <w:t xml:space="preserve">Reads </w:t>
      </w:r>
      <w:proofErr w:type="gramStart"/>
      <w:r w:rsidRPr="00587D52">
        <w:rPr>
          <w:rFonts w:ascii="Times New Roman" w:hAnsi="Times New Roman" w:cs="Times New Roman"/>
          <w:color w:val="auto"/>
          <w:sz w:val="24"/>
        </w:rPr>
        <w:t>a 32-bit hexadecimal integers</w:t>
      </w:r>
      <w:proofErr w:type="gramEnd"/>
      <w:r w:rsidRPr="00587D52">
        <w:rPr>
          <w:rFonts w:ascii="Times New Roman" w:hAnsi="Times New Roman" w:cs="Times New Roman"/>
          <w:color w:val="auto"/>
          <w:sz w:val="24"/>
        </w:rPr>
        <w:t xml:space="preserve"> from the keyboard, terminated by the enter key.</w:t>
      </w:r>
    </w:p>
    <w:p w14:paraId="144EED7D" w14:textId="77777777" w:rsidR="00587D52" w:rsidRDefault="00476F17" w:rsidP="00587D52">
      <w:pPr>
        <w:pStyle w:val="ListParagraph"/>
        <w:numPr>
          <w:ilvl w:val="0"/>
          <w:numId w:val="11"/>
        </w:numPr>
        <w:spacing w:after="0"/>
        <w:ind w:left="567" w:hanging="425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587D52">
        <w:rPr>
          <w:rFonts w:ascii="Times New Roman" w:hAnsi="Times New Roman" w:cs="Times New Roman"/>
          <w:b/>
          <w:color w:val="auto"/>
          <w:sz w:val="24"/>
        </w:rPr>
        <w:t>ReadInt</w:t>
      </w:r>
      <w:proofErr w:type="spellEnd"/>
      <w:r w:rsidRPr="00587D52">
        <w:rPr>
          <w:rFonts w:ascii="Times New Roman" w:hAnsi="Times New Roman" w:cs="Times New Roman"/>
          <w:b/>
          <w:color w:val="auto"/>
          <w:sz w:val="24"/>
        </w:rPr>
        <w:t>:</w:t>
      </w:r>
      <w:r w:rsidRPr="00587D52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13AF30D7" w14:textId="55F788FB" w:rsidR="00476F17" w:rsidRPr="00587D52" w:rsidRDefault="00476F17" w:rsidP="00587D52">
      <w:pPr>
        <w:pStyle w:val="ListParagraph"/>
        <w:spacing w:after="0"/>
        <w:ind w:left="567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color w:val="auto"/>
          <w:sz w:val="24"/>
        </w:rPr>
        <w:t>Reads a signed 32-bit integer from the keyboard, terminated by the enter key.</w:t>
      </w:r>
    </w:p>
    <w:p w14:paraId="28F8EB7C" w14:textId="77777777" w:rsidR="00587D52" w:rsidRDefault="00476F17" w:rsidP="00587D52">
      <w:pPr>
        <w:pStyle w:val="ListParagraph"/>
        <w:numPr>
          <w:ilvl w:val="0"/>
          <w:numId w:val="11"/>
        </w:numPr>
        <w:spacing w:after="0"/>
        <w:ind w:left="567" w:hanging="425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587D52">
        <w:rPr>
          <w:rFonts w:ascii="Times New Roman" w:hAnsi="Times New Roman" w:cs="Times New Roman"/>
          <w:b/>
          <w:color w:val="auto"/>
          <w:sz w:val="24"/>
        </w:rPr>
        <w:t>ReadString</w:t>
      </w:r>
      <w:proofErr w:type="spellEnd"/>
      <w:r w:rsidRPr="00587D52">
        <w:rPr>
          <w:b/>
        </w:rPr>
        <w:t xml:space="preserve"> </w:t>
      </w:r>
      <w:r w:rsidRPr="00587D52">
        <w:rPr>
          <w:rFonts w:ascii="Times New Roman" w:hAnsi="Times New Roman" w:cs="Times New Roman"/>
          <w:b/>
          <w:color w:val="auto"/>
          <w:sz w:val="24"/>
        </w:rPr>
        <w:t>(EDX=OFFSET String, ECX=SIZEOF):</w:t>
      </w:r>
      <w:r w:rsidRPr="00587D52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42F1604D" w14:textId="32F981E5" w:rsidR="00476F17" w:rsidRPr="00587D52" w:rsidRDefault="00476F17" w:rsidP="00587D52">
      <w:pPr>
        <w:pStyle w:val="ListParagraph"/>
        <w:spacing w:after="0"/>
        <w:ind w:left="567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color w:val="auto"/>
          <w:sz w:val="24"/>
        </w:rPr>
        <w:t>Reads a string from the keyboard, terminated by the enter key.</w:t>
      </w:r>
    </w:p>
    <w:p w14:paraId="63762AD0" w14:textId="77777777" w:rsidR="00587D52" w:rsidRPr="00587D52" w:rsidRDefault="00476F17" w:rsidP="00587D52">
      <w:pPr>
        <w:pStyle w:val="ListParagraph"/>
        <w:numPr>
          <w:ilvl w:val="0"/>
          <w:numId w:val="11"/>
        </w:numPr>
        <w:spacing w:after="0"/>
        <w:ind w:left="567" w:hanging="425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587D52">
        <w:rPr>
          <w:rFonts w:ascii="Times New Roman" w:hAnsi="Times New Roman" w:cs="Times New Roman"/>
          <w:b/>
          <w:color w:val="auto"/>
          <w:sz w:val="24"/>
        </w:rPr>
        <w:t>SetTextColor</w:t>
      </w:r>
      <w:proofErr w:type="spellEnd"/>
      <w:r w:rsidR="00587D52" w:rsidRPr="00587D52">
        <w:rPr>
          <w:b/>
        </w:rPr>
        <w:t xml:space="preserve"> </w:t>
      </w:r>
      <w:r w:rsidR="00587D52" w:rsidRPr="00587D52">
        <w:rPr>
          <w:rFonts w:ascii="Times New Roman" w:hAnsi="Times New Roman" w:cs="Times New Roman"/>
          <w:b/>
          <w:color w:val="auto"/>
          <w:sz w:val="24"/>
        </w:rPr>
        <w:t>(Background= Upper AL, Foreground= Lower AL)</w:t>
      </w:r>
      <w:r w:rsidRPr="00587D52">
        <w:rPr>
          <w:rFonts w:ascii="Times New Roman" w:hAnsi="Times New Roman" w:cs="Times New Roman"/>
          <w:b/>
          <w:color w:val="auto"/>
          <w:sz w:val="24"/>
        </w:rPr>
        <w:t xml:space="preserve">: </w:t>
      </w:r>
    </w:p>
    <w:p w14:paraId="526080EF" w14:textId="706EBDD9" w:rsidR="00476F17" w:rsidRPr="00587D52" w:rsidRDefault="00476F17" w:rsidP="00587D52">
      <w:pPr>
        <w:pStyle w:val="ListParagraph"/>
        <w:spacing w:after="0"/>
        <w:ind w:left="567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color w:val="auto"/>
          <w:sz w:val="24"/>
        </w:rPr>
        <w:t>Sets the foreground and background colors of all subsequent text output to the console.</w:t>
      </w:r>
    </w:p>
    <w:p w14:paraId="2D7E8DA5" w14:textId="77777777" w:rsidR="00587D52" w:rsidRDefault="00476F17" w:rsidP="00587D52">
      <w:pPr>
        <w:pStyle w:val="ListParagraph"/>
        <w:numPr>
          <w:ilvl w:val="0"/>
          <w:numId w:val="11"/>
        </w:numPr>
        <w:spacing w:after="0"/>
        <w:ind w:left="567" w:hanging="425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587D52">
        <w:rPr>
          <w:rFonts w:ascii="Times New Roman" w:hAnsi="Times New Roman" w:cs="Times New Roman"/>
          <w:b/>
          <w:color w:val="auto"/>
          <w:sz w:val="24"/>
        </w:rPr>
        <w:t>GetTextColor</w:t>
      </w:r>
      <w:proofErr w:type="spellEnd"/>
      <w:r w:rsidR="00587D52" w:rsidRPr="00587D52">
        <w:rPr>
          <w:b/>
        </w:rPr>
        <w:t xml:space="preserve"> </w:t>
      </w:r>
      <w:r w:rsidR="00587D52" w:rsidRPr="00587D52">
        <w:rPr>
          <w:rFonts w:ascii="Times New Roman" w:hAnsi="Times New Roman" w:cs="Times New Roman"/>
          <w:b/>
          <w:color w:val="auto"/>
          <w:sz w:val="24"/>
        </w:rPr>
        <w:t>(Background= Upper AL, Foreground= Lower AL)</w:t>
      </w:r>
      <w:r w:rsidRPr="00587D52">
        <w:rPr>
          <w:rFonts w:ascii="Times New Roman" w:hAnsi="Times New Roman" w:cs="Times New Roman"/>
          <w:b/>
          <w:color w:val="auto"/>
          <w:sz w:val="24"/>
        </w:rPr>
        <w:t>:</w:t>
      </w:r>
      <w:r w:rsidRPr="00587D52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042C1C04" w14:textId="47554681" w:rsidR="00476F17" w:rsidRPr="00587D52" w:rsidRDefault="00476F17" w:rsidP="00587D52">
      <w:pPr>
        <w:pStyle w:val="ListParagraph"/>
        <w:spacing w:after="0"/>
        <w:ind w:left="567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color w:val="auto"/>
          <w:sz w:val="24"/>
        </w:rPr>
        <w:t>Returns the active foreground and background text colors in the console window.</w:t>
      </w:r>
    </w:p>
    <w:p w14:paraId="60F1562D" w14:textId="77777777" w:rsidR="00587D52" w:rsidRDefault="00476F17" w:rsidP="00587D52">
      <w:pPr>
        <w:pStyle w:val="ListParagraph"/>
        <w:numPr>
          <w:ilvl w:val="0"/>
          <w:numId w:val="11"/>
        </w:numPr>
        <w:spacing w:after="0"/>
        <w:ind w:left="567" w:hanging="425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587D52">
        <w:rPr>
          <w:rFonts w:ascii="Times New Roman" w:hAnsi="Times New Roman" w:cs="Times New Roman"/>
          <w:b/>
          <w:color w:val="auto"/>
          <w:sz w:val="24"/>
        </w:rPr>
        <w:t>MsgBox</w:t>
      </w:r>
      <w:proofErr w:type="spellEnd"/>
      <w:r w:rsidR="00587D52" w:rsidRPr="00587D52">
        <w:rPr>
          <w:b/>
        </w:rPr>
        <w:t xml:space="preserve"> </w:t>
      </w:r>
      <w:r w:rsidR="00587D52" w:rsidRPr="00587D52">
        <w:rPr>
          <w:rFonts w:ascii="Times New Roman" w:hAnsi="Times New Roman" w:cs="Times New Roman"/>
          <w:b/>
          <w:color w:val="auto"/>
          <w:sz w:val="24"/>
        </w:rPr>
        <w:t>(EDX=OFFSET String, EBX= OFFSET Title)</w:t>
      </w:r>
      <w:r w:rsidRPr="00587D52">
        <w:rPr>
          <w:rFonts w:ascii="Times New Roman" w:hAnsi="Times New Roman" w:cs="Times New Roman"/>
          <w:b/>
          <w:color w:val="auto"/>
          <w:sz w:val="24"/>
        </w:rPr>
        <w:t>:</w:t>
      </w:r>
      <w:r w:rsidRPr="00587D52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5B8E27F8" w14:textId="6B0CB10E" w:rsidR="00476F17" w:rsidRPr="00587D52" w:rsidRDefault="00476F17" w:rsidP="00587D52">
      <w:pPr>
        <w:pStyle w:val="ListParagraph"/>
        <w:spacing w:after="0"/>
        <w:ind w:left="567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color w:val="auto"/>
          <w:sz w:val="24"/>
        </w:rPr>
        <w:t>Displays a pop-up message box.</w:t>
      </w:r>
    </w:p>
    <w:p w14:paraId="51F5907B" w14:textId="77777777" w:rsidR="00587D52" w:rsidRDefault="00476F17" w:rsidP="00587D52">
      <w:pPr>
        <w:pStyle w:val="ListParagraph"/>
        <w:numPr>
          <w:ilvl w:val="0"/>
          <w:numId w:val="11"/>
        </w:numPr>
        <w:spacing w:after="0"/>
        <w:ind w:left="567" w:hanging="425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587D52">
        <w:rPr>
          <w:rFonts w:ascii="Times New Roman" w:hAnsi="Times New Roman" w:cs="Times New Roman"/>
          <w:b/>
          <w:color w:val="auto"/>
          <w:sz w:val="24"/>
        </w:rPr>
        <w:t>MsgBoxAsk</w:t>
      </w:r>
      <w:proofErr w:type="spellEnd"/>
      <w:r w:rsidR="00587D52" w:rsidRPr="00587D52">
        <w:rPr>
          <w:b/>
        </w:rPr>
        <w:t xml:space="preserve"> </w:t>
      </w:r>
      <w:r w:rsidR="00587D52" w:rsidRPr="00587D52">
        <w:rPr>
          <w:rFonts w:ascii="Times New Roman" w:hAnsi="Times New Roman" w:cs="Times New Roman"/>
          <w:b/>
          <w:color w:val="auto"/>
          <w:sz w:val="24"/>
        </w:rPr>
        <w:t>(EDX=OFFSET String, EBX= OFFSET Title)</w:t>
      </w:r>
      <w:r w:rsidRPr="00587D52">
        <w:rPr>
          <w:rFonts w:ascii="Times New Roman" w:hAnsi="Times New Roman" w:cs="Times New Roman"/>
          <w:b/>
          <w:color w:val="auto"/>
          <w:sz w:val="24"/>
        </w:rPr>
        <w:t>:</w:t>
      </w:r>
      <w:r w:rsidRPr="00587D52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77A04F13" w14:textId="2583F25D" w:rsidR="00476F17" w:rsidRPr="00587D52" w:rsidRDefault="00476F17" w:rsidP="00587D52">
      <w:pPr>
        <w:pStyle w:val="ListParagraph"/>
        <w:spacing w:after="0"/>
        <w:ind w:left="567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color w:val="auto"/>
          <w:sz w:val="24"/>
        </w:rPr>
        <w:t>Displays a yes/no question in a pop-up message box.</w:t>
      </w:r>
    </w:p>
    <w:p w14:paraId="32BBB6C7" w14:textId="77777777" w:rsidR="00587D52" w:rsidRPr="00587D52" w:rsidRDefault="00476F17" w:rsidP="00587D52">
      <w:pPr>
        <w:pStyle w:val="ListParagraph"/>
        <w:numPr>
          <w:ilvl w:val="0"/>
          <w:numId w:val="11"/>
        </w:numPr>
        <w:spacing w:after="0"/>
        <w:ind w:left="567" w:hanging="425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587D52">
        <w:rPr>
          <w:rFonts w:ascii="Times New Roman" w:hAnsi="Times New Roman" w:cs="Times New Roman"/>
          <w:b/>
          <w:color w:val="auto"/>
          <w:sz w:val="24"/>
        </w:rPr>
        <w:t>WaitMsg</w:t>
      </w:r>
      <w:proofErr w:type="spellEnd"/>
      <w:r w:rsidRPr="00587D52">
        <w:rPr>
          <w:rFonts w:ascii="Times New Roman" w:hAnsi="Times New Roman" w:cs="Times New Roman"/>
          <w:b/>
          <w:color w:val="auto"/>
          <w:sz w:val="24"/>
        </w:rPr>
        <w:t xml:space="preserve">: </w:t>
      </w:r>
    </w:p>
    <w:p w14:paraId="00904CB3" w14:textId="54B4AF73" w:rsidR="00476F17" w:rsidRPr="00587D52" w:rsidRDefault="00476F17" w:rsidP="00587D52">
      <w:pPr>
        <w:pStyle w:val="ListParagraph"/>
        <w:spacing w:after="0"/>
        <w:ind w:left="567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color w:val="auto"/>
          <w:sz w:val="24"/>
        </w:rPr>
        <w:t>Display a message and wait for the Enter key to be pressed.</w:t>
      </w:r>
    </w:p>
    <w:p w14:paraId="0486C445" w14:textId="77777777" w:rsidR="00587D52" w:rsidRDefault="00476F17" w:rsidP="00587D52">
      <w:pPr>
        <w:pStyle w:val="ListParagraph"/>
        <w:numPr>
          <w:ilvl w:val="0"/>
          <w:numId w:val="11"/>
        </w:numPr>
        <w:spacing w:after="0"/>
        <w:ind w:left="567" w:hanging="425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b/>
          <w:color w:val="auto"/>
          <w:sz w:val="24"/>
        </w:rPr>
        <w:t>Delay:</w:t>
      </w:r>
      <w:r w:rsidRPr="00587D52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66519908" w14:textId="665FCEA0" w:rsidR="00476F17" w:rsidRPr="00587D52" w:rsidRDefault="00476F17" w:rsidP="00587D52">
      <w:pPr>
        <w:pStyle w:val="ListParagraph"/>
        <w:spacing w:after="0"/>
        <w:ind w:left="567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color w:val="auto"/>
          <w:sz w:val="24"/>
        </w:rPr>
        <w:t>Pauses the program execution for a specified interval (in milliseconds).</w:t>
      </w:r>
    </w:p>
    <w:p w14:paraId="23DF8A6F" w14:textId="77777777" w:rsidR="00587D52" w:rsidRDefault="00476F17" w:rsidP="00587D52">
      <w:pPr>
        <w:pStyle w:val="ListParagraph"/>
        <w:numPr>
          <w:ilvl w:val="0"/>
          <w:numId w:val="11"/>
        </w:numPr>
        <w:spacing w:after="0"/>
        <w:ind w:left="567" w:hanging="425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587D52">
        <w:rPr>
          <w:rFonts w:ascii="Times New Roman" w:hAnsi="Times New Roman" w:cs="Times New Roman"/>
          <w:b/>
          <w:color w:val="auto"/>
          <w:sz w:val="24"/>
        </w:rPr>
        <w:t>getDateTime</w:t>
      </w:r>
      <w:proofErr w:type="spellEnd"/>
      <w:r w:rsidRPr="00587D52">
        <w:rPr>
          <w:rFonts w:ascii="Times New Roman" w:hAnsi="Times New Roman" w:cs="Times New Roman"/>
          <w:b/>
          <w:color w:val="auto"/>
          <w:sz w:val="24"/>
        </w:rPr>
        <w:t>:</w:t>
      </w:r>
      <w:r w:rsidRPr="00587D52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0982AD88" w14:textId="41242D02" w:rsidR="00476F17" w:rsidRPr="00587D52" w:rsidRDefault="00476F17" w:rsidP="00587D52">
      <w:pPr>
        <w:pStyle w:val="ListParagraph"/>
        <w:spacing w:after="0"/>
        <w:ind w:left="567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color w:val="auto"/>
          <w:sz w:val="24"/>
        </w:rPr>
        <w:t>Gets the current date and time from system</w:t>
      </w:r>
    </w:p>
    <w:p w14:paraId="798EBCDD" w14:textId="77777777" w:rsidR="00587D52" w:rsidRPr="00587D52" w:rsidRDefault="00476F17" w:rsidP="00587D52">
      <w:pPr>
        <w:pStyle w:val="ListParagraph"/>
        <w:numPr>
          <w:ilvl w:val="0"/>
          <w:numId w:val="11"/>
        </w:numPr>
        <w:spacing w:after="0"/>
        <w:ind w:left="567" w:hanging="425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587D52">
        <w:rPr>
          <w:rFonts w:ascii="Times New Roman" w:hAnsi="Times New Roman" w:cs="Times New Roman"/>
          <w:b/>
          <w:color w:val="auto"/>
          <w:sz w:val="24"/>
        </w:rPr>
        <w:t>GetMaxXY</w:t>
      </w:r>
      <w:proofErr w:type="spellEnd"/>
      <w:r w:rsidR="00587D52" w:rsidRPr="00587D52">
        <w:rPr>
          <w:b/>
        </w:rPr>
        <w:t xml:space="preserve"> </w:t>
      </w:r>
      <w:r w:rsidR="00587D52" w:rsidRPr="00587D52">
        <w:rPr>
          <w:rFonts w:ascii="Times New Roman" w:hAnsi="Times New Roman" w:cs="Times New Roman"/>
          <w:b/>
          <w:color w:val="auto"/>
          <w:sz w:val="24"/>
        </w:rPr>
        <w:t>(DX=col, AX=row)</w:t>
      </w:r>
      <w:r w:rsidRPr="00587D52">
        <w:rPr>
          <w:rFonts w:ascii="Times New Roman" w:hAnsi="Times New Roman" w:cs="Times New Roman"/>
          <w:b/>
          <w:color w:val="auto"/>
          <w:sz w:val="24"/>
        </w:rPr>
        <w:t xml:space="preserve">: </w:t>
      </w:r>
    </w:p>
    <w:p w14:paraId="623BD742" w14:textId="51CE7C98" w:rsidR="00476F17" w:rsidRPr="00587D52" w:rsidRDefault="00476F17" w:rsidP="00587D52">
      <w:pPr>
        <w:pStyle w:val="ListParagraph"/>
        <w:spacing w:after="0"/>
        <w:ind w:left="567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color w:val="auto"/>
          <w:sz w:val="24"/>
        </w:rPr>
        <w:t>Gets the number of columns and rows in the console window buffer.</w:t>
      </w:r>
    </w:p>
    <w:p w14:paraId="69D8C7A7" w14:textId="77777777" w:rsidR="00587D52" w:rsidRDefault="00476F17" w:rsidP="00587D52">
      <w:pPr>
        <w:pStyle w:val="ListParagraph"/>
        <w:numPr>
          <w:ilvl w:val="0"/>
          <w:numId w:val="11"/>
        </w:numPr>
        <w:spacing w:after="0"/>
        <w:ind w:left="567" w:hanging="425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587D52">
        <w:rPr>
          <w:rFonts w:ascii="Times New Roman" w:hAnsi="Times New Roman" w:cs="Times New Roman"/>
          <w:b/>
          <w:color w:val="auto"/>
          <w:sz w:val="24"/>
        </w:rPr>
        <w:t>Gotoxy</w:t>
      </w:r>
      <w:proofErr w:type="spellEnd"/>
      <w:r w:rsidR="00587D52" w:rsidRPr="00587D52">
        <w:rPr>
          <w:rFonts w:ascii="Times New Roman" w:hAnsi="Times New Roman" w:cs="Times New Roman"/>
          <w:b/>
          <w:color w:val="auto"/>
          <w:sz w:val="24"/>
        </w:rPr>
        <w:t xml:space="preserve"> (DH=</w:t>
      </w:r>
      <w:proofErr w:type="gramStart"/>
      <w:r w:rsidR="00587D52" w:rsidRPr="00587D52">
        <w:rPr>
          <w:rFonts w:ascii="Times New Roman" w:hAnsi="Times New Roman" w:cs="Times New Roman"/>
          <w:b/>
          <w:color w:val="auto"/>
          <w:sz w:val="24"/>
        </w:rPr>
        <w:t>row ,</w:t>
      </w:r>
      <w:proofErr w:type="gramEnd"/>
      <w:r w:rsidR="00587D52" w:rsidRPr="00587D52">
        <w:rPr>
          <w:rFonts w:ascii="Times New Roman" w:hAnsi="Times New Roman" w:cs="Times New Roman"/>
          <w:b/>
          <w:color w:val="auto"/>
          <w:sz w:val="24"/>
        </w:rPr>
        <w:t xml:space="preserve"> DL=col)</w:t>
      </w:r>
      <w:r w:rsidRPr="00587D52">
        <w:rPr>
          <w:rFonts w:ascii="Times New Roman" w:hAnsi="Times New Roman" w:cs="Times New Roman"/>
          <w:b/>
          <w:color w:val="auto"/>
          <w:sz w:val="24"/>
        </w:rPr>
        <w:t>:</w:t>
      </w:r>
      <w:r w:rsidRPr="00587D52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2F1C821E" w14:textId="73F06ED5" w:rsidR="00476F17" w:rsidRPr="00587D52" w:rsidRDefault="00476F17" w:rsidP="00587D52">
      <w:pPr>
        <w:pStyle w:val="ListParagraph"/>
        <w:spacing w:after="0"/>
        <w:ind w:left="567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color w:val="auto"/>
          <w:sz w:val="24"/>
        </w:rPr>
        <w:t xml:space="preserve">Locates the cursor at a specific row and column in the console window. By </w:t>
      </w:r>
      <w:proofErr w:type="gramStart"/>
      <w:r w:rsidRPr="00587D52">
        <w:rPr>
          <w:rFonts w:ascii="Times New Roman" w:hAnsi="Times New Roman" w:cs="Times New Roman"/>
          <w:color w:val="auto"/>
          <w:sz w:val="24"/>
        </w:rPr>
        <w:t>default</w:t>
      </w:r>
      <w:proofErr w:type="gramEnd"/>
      <w:r w:rsidRPr="00587D52">
        <w:rPr>
          <w:rFonts w:ascii="Times New Roman" w:hAnsi="Times New Roman" w:cs="Times New Roman"/>
          <w:color w:val="auto"/>
          <w:sz w:val="24"/>
        </w:rPr>
        <w:t xml:space="preserve"> X coordinate range is 0-79 and Y coordinate range is 0-24.</w:t>
      </w:r>
    </w:p>
    <w:p w14:paraId="3A970F3F" w14:textId="77777777" w:rsidR="00587D52" w:rsidRDefault="00476F17" w:rsidP="00587D52">
      <w:pPr>
        <w:pStyle w:val="ListParagraph"/>
        <w:numPr>
          <w:ilvl w:val="0"/>
          <w:numId w:val="11"/>
        </w:numPr>
        <w:spacing w:after="0"/>
        <w:ind w:left="567" w:hanging="425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b/>
          <w:color w:val="auto"/>
          <w:sz w:val="24"/>
        </w:rPr>
        <w:t>Randomize:</w:t>
      </w:r>
    </w:p>
    <w:p w14:paraId="43A368E2" w14:textId="3BAB6D90" w:rsidR="00476F17" w:rsidRPr="00587D52" w:rsidRDefault="00476F17" w:rsidP="00587D52">
      <w:pPr>
        <w:pStyle w:val="ListParagraph"/>
        <w:spacing w:after="0"/>
        <w:ind w:left="567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color w:val="auto"/>
          <w:sz w:val="24"/>
        </w:rPr>
        <w:t>Seeds the random number generator with a unique value.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46"/>
        <w:gridCol w:w="931"/>
        <w:gridCol w:w="1505"/>
        <w:gridCol w:w="931"/>
        <w:gridCol w:w="1630"/>
        <w:gridCol w:w="931"/>
        <w:gridCol w:w="1930"/>
        <w:gridCol w:w="933"/>
      </w:tblGrid>
      <w:tr w:rsidR="00587D52" w14:paraId="176861D6" w14:textId="77777777" w:rsidTr="00587D52">
        <w:tc>
          <w:tcPr>
            <w:tcW w:w="5000" w:type="pct"/>
            <w:gridSpan w:val="8"/>
            <w:tcBorders>
              <w:bottom w:val="single" w:sz="18" w:space="0" w:color="auto"/>
            </w:tcBorders>
          </w:tcPr>
          <w:p w14:paraId="0853F19A" w14:textId="6DDE5C70" w:rsidR="00587D52" w:rsidRDefault="00587D52" w:rsidP="00587D52">
            <w:pPr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Color and Its Value</w:t>
            </w:r>
          </w:p>
        </w:tc>
      </w:tr>
      <w:tr w:rsidR="00587D52" w14:paraId="66E9E97D" w14:textId="77777777" w:rsidTr="00587D52">
        <w:tc>
          <w:tcPr>
            <w:tcW w:w="486" w:type="pct"/>
            <w:tcBorders>
              <w:top w:val="single" w:sz="18" w:space="0" w:color="auto"/>
              <w:left w:val="single" w:sz="18" w:space="0" w:color="auto"/>
            </w:tcBorders>
            <w:shd w:val="clear" w:color="auto" w:fill="F8CEC7" w:themeFill="accent3" w:themeFillTint="33"/>
          </w:tcPr>
          <w:p w14:paraId="1A7E0DC2" w14:textId="1A023115" w:rsidR="00587D52" w:rsidRDefault="00587D52" w:rsidP="00587D52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Color</w:t>
            </w:r>
          </w:p>
        </w:tc>
        <w:tc>
          <w:tcPr>
            <w:tcW w:w="478" w:type="pct"/>
            <w:tcBorders>
              <w:top w:val="single" w:sz="18" w:space="0" w:color="auto"/>
              <w:right w:val="single" w:sz="18" w:space="0" w:color="auto"/>
            </w:tcBorders>
            <w:shd w:val="clear" w:color="auto" w:fill="F8CEC7" w:themeFill="accent3" w:themeFillTint="33"/>
          </w:tcPr>
          <w:p w14:paraId="70E29C19" w14:textId="5A669C1B" w:rsidR="00587D52" w:rsidRDefault="00587D52" w:rsidP="00587D52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Value</w:t>
            </w:r>
          </w:p>
        </w:tc>
        <w:tc>
          <w:tcPr>
            <w:tcW w:w="773" w:type="pct"/>
            <w:tcBorders>
              <w:top w:val="single" w:sz="18" w:space="0" w:color="auto"/>
              <w:left w:val="single" w:sz="18" w:space="0" w:color="auto"/>
            </w:tcBorders>
            <w:shd w:val="clear" w:color="auto" w:fill="F8CEC7" w:themeFill="accent3" w:themeFillTint="33"/>
          </w:tcPr>
          <w:p w14:paraId="408B5601" w14:textId="781DDF6A" w:rsidR="00587D52" w:rsidRDefault="00587D52" w:rsidP="00587D52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Color</w:t>
            </w:r>
          </w:p>
        </w:tc>
        <w:tc>
          <w:tcPr>
            <w:tcW w:w="478" w:type="pct"/>
            <w:tcBorders>
              <w:top w:val="single" w:sz="18" w:space="0" w:color="auto"/>
              <w:right w:val="single" w:sz="18" w:space="0" w:color="auto"/>
            </w:tcBorders>
            <w:shd w:val="clear" w:color="auto" w:fill="F8CEC7" w:themeFill="accent3" w:themeFillTint="33"/>
          </w:tcPr>
          <w:p w14:paraId="3C6F45FF" w14:textId="2D10DB5F" w:rsidR="00587D52" w:rsidRDefault="00587D52" w:rsidP="00587D52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Value</w:t>
            </w:r>
          </w:p>
        </w:tc>
        <w:tc>
          <w:tcPr>
            <w:tcW w:w="837" w:type="pct"/>
            <w:tcBorders>
              <w:top w:val="single" w:sz="18" w:space="0" w:color="auto"/>
              <w:left w:val="single" w:sz="18" w:space="0" w:color="auto"/>
            </w:tcBorders>
            <w:shd w:val="clear" w:color="auto" w:fill="F8CEC7" w:themeFill="accent3" w:themeFillTint="33"/>
          </w:tcPr>
          <w:p w14:paraId="13DD151E" w14:textId="7ABC9AB5" w:rsidR="00587D52" w:rsidRDefault="00587D52" w:rsidP="00587D52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Color</w:t>
            </w:r>
          </w:p>
        </w:tc>
        <w:tc>
          <w:tcPr>
            <w:tcW w:w="478" w:type="pct"/>
            <w:tcBorders>
              <w:top w:val="single" w:sz="18" w:space="0" w:color="auto"/>
              <w:right w:val="single" w:sz="18" w:space="0" w:color="auto"/>
            </w:tcBorders>
            <w:shd w:val="clear" w:color="auto" w:fill="F8CEC7" w:themeFill="accent3" w:themeFillTint="33"/>
          </w:tcPr>
          <w:p w14:paraId="237FCC55" w14:textId="308811BC" w:rsidR="00587D52" w:rsidRDefault="00587D52" w:rsidP="00587D52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Value</w:t>
            </w:r>
          </w:p>
        </w:tc>
        <w:tc>
          <w:tcPr>
            <w:tcW w:w="991" w:type="pct"/>
            <w:tcBorders>
              <w:top w:val="single" w:sz="18" w:space="0" w:color="auto"/>
              <w:left w:val="single" w:sz="18" w:space="0" w:color="auto"/>
            </w:tcBorders>
            <w:shd w:val="clear" w:color="auto" w:fill="F8CEC7" w:themeFill="accent3" w:themeFillTint="33"/>
          </w:tcPr>
          <w:p w14:paraId="78CEA7B3" w14:textId="6F1D1610" w:rsidR="00587D52" w:rsidRDefault="00587D52" w:rsidP="00587D52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Color</w:t>
            </w:r>
          </w:p>
        </w:tc>
        <w:tc>
          <w:tcPr>
            <w:tcW w:w="479" w:type="pct"/>
            <w:tcBorders>
              <w:top w:val="single" w:sz="18" w:space="0" w:color="auto"/>
              <w:right w:val="single" w:sz="18" w:space="0" w:color="auto"/>
            </w:tcBorders>
            <w:shd w:val="clear" w:color="auto" w:fill="F8CEC7" w:themeFill="accent3" w:themeFillTint="33"/>
          </w:tcPr>
          <w:p w14:paraId="2B048187" w14:textId="49E44991" w:rsidR="00587D52" w:rsidRDefault="00587D52" w:rsidP="00587D52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Value</w:t>
            </w:r>
          </w:p>
        </w:tc>
      </w:tr>
      <w:tr w:rsidR="00587D52" w14:paraId="46042AC8" w14:textId="77777777" w:rsidTr="00587D52">
        <w:tc>
          <w:tcPr>
            <w:tcW w:w="486" w:type="pct"/>
            <w:tcBorders>
              <w:left w:val="single" w:sz="18" w:space="0" w:color="auto"/>
            </w:tcBorders>
          </w:tcPr>
          <w:p w14:paraId="36AF4B42" w14:textId="2124CA40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Black</w:t>
            </w:r>
          </w:p>
        </w:tc>
        <w:tc>
          <w:tcPr>
            <w:tcW w:w="478" w:type="pct"/>
            <w:tcBorders>
              <w:right w:val="single" w:sz="18" w:space="0" w:color="auto"/>
            </w:tcBorders>
          </w:tcPr>
          <w:p w14:paraId="7DE6FD90" w14:textId="55E70CED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0</w:t>
            </w:r>
          </w:p>
        </w:tc>
        <w:tc>
          <w:tcPr>
            <w:tcW w:w="773" w:type="pct"/>
            <w:tcBorders>
              <w:left w:val="single" w:sz="18" w:space="0" w:color="auto"/>
            </w:tcBorders>
          </w:tcPr>
          <w:p w14:paraId="219A6E4E" w14:textId="52A15FA2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Red</w:t>
            </w:r>
          </w:p>
        </w:tc>
        <w:tc>
          <w:tcPr>
            <w:tcW w:w="478" w:type="pct"/>
            <w:tcBorders>
              <w:right w:val="single" w:sz="18" w:space="0" w:color="auto"/>
            </w:tcBorders>
          </w:tcPr>
          <w:p w14:paraId="3C867CE1" w14:textId="3636E979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</w:tc>
        <w:tc>
          <w:tcPr>
            <w:tcW w:w="837" w:type="pct"/>
            <w:tcBorders>
              <w:left w:val="single" w:sz="18" w:space="0" w:color="auto"/>
            </w:tcBorders>
          </w:tcPr>
          <w:p w14:paraId="0E7195B7" w14:textId="46B09A77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Gray</w:t>
            </w:r>
          </w:p>
        </w:tc>
        <w:tc>
          <w:tcPr>
            <w:tcW w:w="478" w:type="pct"/>
            <w:tcBorders>
              <w:right w:val="single" w:sz="18" w:space="0" w:color="auto"/>
            </w:tcBorders>
          </w:tcPr>
          <w:p w14:paraId="36893605" w14:textId="34FBB1F3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</w:p>
        </w:tc>
        <w:tc>
          <w:tcPr>
            <w:tcW w:w="991" w:type="pct"/>
            <w:tcBorders>
              <w:left w:val="single" w:sz="18" w:space="0" w:color="auto"/>
            </w:tcBorders>
          </w:tcPr>
          <w:p w14:paraId="48EA1B8F" w14:textId="4B7943A3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Light Red</w:t>
            </w:r>
          </w:p>
        </w:tc>
        <w:tc>
          <w:tcPr>
            <w:tcW w:w="479" w:type="pct"/>
            <w:tcBorders>
              <w:right w:val="single" w:sz="18" w:space="0" w:color="auto"/>
            </w:tcBorders>
          </w:tcPr>
          <w:p w14:paraId="58300A33" w14:textId="36C6EC19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</w:p>
        </w:tc>
      </w:tr>
      <w:tr w:rsidR="00587D52" w14:paraId="623BF8A8" w14:textId="77777777" w:rsidTr="00587D52">
        <w:tc>
          <w:tcPr>
            <w:tcW w:w="486" w:type="pct"/>
            <w:tcBorders>
              <w:left w:val="single" w:sz="18" w:space="0" w:color="auto"/>
            </w:tcBorders>
          </w:tcPr>
          <w:p w14:paraId="28EA15D9" w14:textId="168C5152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Blue</w:t>
            </w:r>
          </w:p>
        </w:tc>
        <w:tc>
          <w:tcPr>
            <w:tcW w:w="478" w:type="pct"/>
            <w:tcBorders>
              <w:right w:val="single" w:sz="18" w:space="0" w:color="auto"/>
            </w:tcBorders>
          </w:tcPr>
          <w:p w14:paraId="3754DB7B" w14:textId="1BE7C45B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</w:t>
            </w:r>
          </w:p>
        </w:tc>
        <w:tc>
          <w:tcPr>
            <w:tcW w:w="773" w:type="pct"/>
            <w:tcBorders>
              <w:left w:val="single" w:sz="18" w:space="0" w:color="auto"/>
            </w:tcBorders>
          </w:tcPr>
          <w:p w14:paraId="4D74D99F" w14:textId="7577BD54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Magneta</w:t>
            </w:r>
            <w:proofErr w:type="spellEnd"/>
          </w:p>
        </w:tc>
        <w:tc>
          <w:tcPr>
            <w:tcW w:w="478" w:type="pct"/>
            <w:tcBorders>
              <w:right w:val="single" w:sz="18" w:space="0" w:color="auto"/>
            </w:tcBorders>
          </w:tcPr>
          <w:p w14:paraId="16CD7DBC" w14:textId="73A79BEC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</w:tc>
        <w:tc>
          <w:tcPr>
            <w:tcW w:w="837" w:type="pct"/>
            <w:tcBorders>
              <w:left w:val="single" w:sz="18" w:space="0" w:color="auto"/>
            </w:tcBorders>
          </w:tcPr>
          <w:p w14:paraId="645D4805" w14:textId="7DD28C7A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Light Blue</w:t>
            </w:r>
          </w:p>
        </w:tc>
        <w:tc>
          <w:tcPr>
            <w:tcW w:w="478" w:type="pct"/>
            <w:tcBorders>
              <w:right w:val="single" w:sz="18" w:space="0" w:color="auto"/>
            </w:tcBorders>
          </w:tcPr>
          <w:p w14:paraId="69A0E6E4" w14:textId="36E68953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9</w:t>
            </w:r>
          </w:p>
        </w:tc>
        <w:tc>
          <w:tcPr>
            <w:tcW w:w="991" w:type="pct"/>
            <w:tcBorders>
              <w:left w:val="single" w:sz="18" w:space="0" w:color="auto"/>
            </w:tcBorders>
          </w:tcPr>
          <w:p w14:paraId="5CC6BB6D" w14:textId="7C180BC7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Light Magenta</w:t>
            </w:r>
          </w:p>
        </w:tc>
        <w:tc>
          <w:tcPr>
            <w:tcW w:w="479" w:type="pct"/>
            <w:tcBorders>
              <w:right w:val="single" w:sz="18" w:space="0" w:color="auto"/>
            </w:tcBorders>
          </w:tcPr>
          <w:p w14:paraId="4F113570" w14:textId="085C5BD1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D</w:t>
            </w:r>
          </w:p>
        </w:tc>
      </w:tr>
      <w:tr w:rsidR="00587D52" w14:paraId="1DE73DB4" w14:textId="77777777" w:rsidTr="00587D52">
        <w:tc>
          <w:tcPr>
            <w:tcW w:w="486" w:type="pct"/>
            <w:tcBorders>
              <w:left w:val="single" w:sz="18" w:space="0" w:color="auto"/>
            </w:tcBorders>
          </w:tcPr>
          <w:p w14:paraId="31BF1F3F" w14:textId="5690437C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Green</w:t>
            </w:r>
          </w:p>
        </w:tc>
        <w:tc>
          <w:tcPr>
            <w:tcW w:w="478" w:type="pct"/>
            <w:tcBorders>
              <w:right w:val="single" w:sz="18" w:space="0" w:color="auto"/>
            </w:tcBorders>
          </w:tcPr>
          <w:p w14:paraId="0C1E820A" w14:textId="25648BE3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2</w:t>
            </w:r>
          </w:p>
        </w:tc>
        <w:tc>
          <w:tcPr>
            <w:tcW w:w="773" w:type="pct"/>
            <w:tcBorders>
              <w:left w:val="single" w:sz="18" w:space="0" w:color="auto"/>
            </w:tcBorders>
          </w:tcPr>
          <w:p w14:paraId="096F7E6C" w14:textId="09D85E5C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Brown</w:t>
            </w:r>
          </w:p>
        </w:tc>
        <w:tc>
          <w:tcPr>
            <w:tcW w:w="478" w:type="pct"/>
            <w:tcBorders>
              <w:right w:val="single" w:sz="18" w:space="0" w:color="auto"/>
            </w:tcBorders>
          </w:tcPr>
          <w:p w14:paraId="15519EF9" w14:textId="0015AC31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6</w:t>
            </w:r>
          </w:p>
        </w:tc>
        <w:tc>
          <w:tcPr>
            <w:tcW w:w="837" w:type="pct"/>
            <w:tcBorders>
              <w:left w:val="single" w:sz="18" w:space="0" w:color="auto"/>
            </w:tcBorders>
          </w:tcPr>
          <w:p w14:paraId="774C7099" w14:textId="3B0F7158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Light Green</w:t>
            </w:r>
          </w:p>
        </w:tc>
        <w:tc>
          <w:tcPr>
            <w:tcW w:w="478" w:type="pct"/>
            <w:tcBorders>
              <w:right w:val="single" w:sz="18" w:space="0" w:color="auto"/>
            </w:tcBorders>
          </w:tcPr>
          <w:p w14:paraId="4A889BFC" w14:textId="452F0B05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</w:p>
        </w:tc>
        <w:tc>
          <w:tcPr>
            <w:tcW w:w="991" w:type="pct"/>
            <w:tcBorders>
              <w:left w:val="single" w:sz="18" w:space="0" w:color="auto"/>
            </w:tcBorders>
          </w:tcPr>
          <w:p w14:paraId="75D4FCDE" w14:textId="231A74C5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Yellow</w:t>
            </w:r>
          </w:p>
        </w:tc>
        <w:tc>
          <w:tcPr>
            <w:tcW w:w="479" w:type="pct"/>
            <w:tcBorders>
              <w:right w:val="single" w:sz="18" w:space="0" w:color="auto"/>
            </w:tcBorders>
          </w:tcPr>
          <w:p w14:paraId="06F5C730" w14:textId="5A3B2782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</w:p>
        </w:tc>
      </w:tr>
      <w:tr w:rsidR="00587D52" w14:paraId="6AFCA168" w14:textId="77777777" w:rsidTr="00587D52">
        <w:tc>
          <w:tcPr>
            <w:tcW w:w="486" w:type="pct"/>
            <w:tcBorders>
              <w:left w:val="single" w:sz="18" w:space="0" w:color="auto"/>
              <w:bottom w:val="single" w:sz="18" w:space="0" w:color="auto"/>
            </w:tcBorders>
          </w:tcPr>
          <w:p w14:paraId="4B36DDE2" w14:textId="49E5FCE5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Cyan</w:t>
            </w:r>
          </w:p>
        </w:tc>
        <w:tc>
          <w:tcPr>
            <w:tcW w:w="478" w:type="pct"/>
            <w:tcBorders>
              <w:bottom w:val="single" w:sz="18" w:space="0" w:color="auto"/>
              <w:right w:val="single" w:sz="18" w:space="0" w:color="auto"/>
            </w:tcBorders>
          </w:tcPr>
          <w:p w14:paraId="12EB097C" w14:textId="1D57391E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</w:p>
        </w:tc>
        <w:tc>
          <w:tcPr>
            <w:tcW w:w="773" w:type="pct"/>
            <w:tcBorders>
              <w:left w:val="single" w:sz="18" w:space="0" w:color="auto"/>
              <w:bottom w:val="single" w:sz="18" w:space="0" w:color="auto"/>
            </w:tcBorders>
          </w:tcPr>
          <w:p w14:paraId="5DD7A07A" w14:textId="20DA627A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Light Gray</w:t>
            </w:r>
          </w:p>
        </w:tc>
        <w:tc>
          <w:tcPr>
            <w:tcW w:w="478" w:type="pct"/>
            <w:tcBorders>
              <w:bottom w:val="single" w:sz="18" w:space="0" w:color="auto"/>
              <w:right w:val="single" w:sz="18" w:space="0" w:color="auto"/>
            </w:tcBorders>
          </w:tcPr>
          <w:p w14:paraId="34345EA2" w14:textId="703ED198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7</w:t>
            </w:r>
          </w:p>
        </w:tc>
        <w:tc>
          <w:tcPr>
            <w:tcW w:w="837" w:type="pct"/>
            <w:tcBorders>
              <w:left w:val="single" w:sz="18" w:space="0" w:color="auto"/>
              <w:bottom w:val="single" w:sz="18" w:space="0" w:color="auto"/>
            </w:tcBorders>
          </w:tcPr>
          <w:p w14:paraId="581F3F6C" w14:textId="25A86B3E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Light Cyan</w:t>
            </w:r>
          </w:p>
        </w:tc>
        <w:tc>
          <w:tcPr>
            <w:tcW w:w="478" w:type="pct"/>
            <w:tcBorders>
              <w:bottom w:val="single" w:sz="18" w:space="0" w:color="auto"/>
              <w:right w:val="single" w:sz="18" w:space="0" w:color="auto"/>
            </w:tcBorders>
          </w:tcPr>
          <w:p w14:paraId="41D0F284" w14:textId="38C69ECD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B</w:t>
            </w:r>
          </w:p>
        </w:tc>
        <w:tc>
          <w:tcPr>
            <w:tcW w:w="991" w:type="pct"/>
            <w:tcBorders>
              <w:left w:val="single" w:sz="18" w:space="0" w:color="auto"/>
              <w:bottom w:val="single" w:sz="18" w:space="0" w:color="auto"/>
            </w:tcBorders>
          </w:tcPr>
          <w:p w14:paraId="07F49B75" w14:textId="201B17A1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White</w:t>
            </w:r>
          </w:p>
        </w:tc>
        <w:tc>
          <w:tcPr>
            <w:tcW w:w="479" w:type="pct"/>
            <w:tcBorders>
              <w:bottom w:val="single" w:sz="18" w:space="0" w:color="auto"/>
              <w:right w:val="single" w:sz="18" w:space="0" w:color="auto"/>
            </w:tcBorders>
          </w:tcPr>
          <w:p w14:paraId="4DFC8163" w14:textId="2A67841D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h</w:t>
            </w:r>
          </w:p>
        </w:tc>
      </w:tr>
    </w:tbl>
    <w:p w14:paraId="49D65629" w14:textId="77777777" w:rsidR="0006627D" w:rsidRDefault="0006627D" w:rsidP="00587D52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</w:p>
    <w:p w14:paraId="5F6BD24B" w14:textId="13C88964" w:rsidR="00587D52" w:rsidRDefault="00587D52" w:rsidP="00587D52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Example</w:t>
      </w:r>
      <w:r>
        <w:rPr>
          <w:rFonts w:ascii="Times New Roman" w:hAnsi="Times New Roman" w:cs="Times New Roman"/>
          <w:b/>
          <w:color w:val="auto"/>
          <w:sz w:val="24"/>
        </w:rPr>
        <w:t xml:space="preserve"> 0</w:t>
      </w:r>
      <w:r w:rsidR="0006627D">
        <w:rPr>
          <w:rFonts w:ascii="Times New Roman" w:hAnsi="Times New Roman" w:cs="Times New Roman"/>
          <w:b/>
          <w:color w:val="auto"/>
          <w:sz w:val="24"/>
        </w:rPr>
        <w:t>4</w:t>
      </w:r>
      <w:r w:rsidRPr="000C10E4">
        <w:rPr>
          <w:rFonts w:ascii="Times New Roman" w:hAnsi="Times New Roman" w:cs="Times New Roman"/>
          <w:b/>
          <w:color w:val="auto"/>
          <w:sz w:val="24"/>
        </w:rPr>
        <w:t>:</w:t>
      </w:r>
    </w:p>
    <w:p w14:paraId="761F7031" w14:textId="77777777" w:rsidR="00E71E21" w:rsidRPr="00E71E21" w:rsidRDefault="00E71E21" w:rsidP="00E71E21">
      <w:pPr>
        <w:spacing w:after="0"/>
        <w:jc w:val="both"/>
        <w:rPr>
          <w:rFonts w:ascii="Times New Roman" w:hAnsi="Times New Roman" w:cs="Times New Roman"/>
          <w:color w:val="auto"/>
          <w:sz w:val="22"/>
        </w:rPr>
      </w:pPr>
      <w:proofErr w:type="spellStart"/>
      <w:r w:rsidRPr="00E71E21">
        <w:rPr>
          <w:rFonts w:ascii="Times New Roman" w:hAnsi="Times New Roman" w:cs="Times New Roman"/>
          <w:b/>
          <w:color w:val="auto"/>
          <w:sz w:val="22"/>
        </w:rPr>
        <w:t>WriteDec</w:t>
      </w:r>
      <w:proofErr w:type="spellEnd"/>
      <w:r w:rsidRPr="00E71E21">
        <w:rPr>
          <w:rFonts w:ascii="Times New Roman" w:hAnsi="Times New Roman" w:cs="Times New Roman"/>
          <w:b/>
          <w:color w:val="auto"/>
          <w:sz w:val="22"/>
        </w:rPr>
        <w:t xml:space="preserve">: </w:t>
      </w:r>
      <w:r w:rsidRPr="00E71E21">
        <w:rPr>
          <w:rFonts w:ascii="Times New Roman" w:hAnsi="Times New Roman" w:cs="Times New Roman"/>
          <w:color w:val="auto"/>
          <w:sz w:val="22"/>
        </w:rPr>
        <w:t>The integer to be displayed is passed in EAX</w:t>
      </w:r>
    </w:p>
    <w:p w14:paraId="2F200B61" w14:textId="77777777" w:rsidR="00E71E21" w:rsidRPr="00E71E21" w:rsidRDefault="00E71E21" w:rsidP="00E71E21">
      <w:pPr>
        <w:spacing w:after="0"/>
        <w:jc w:val="both"/>
        <w:rPr>
          <w:rFonts w:ascii="Times New Roman" w:hAnsi="Times New Roman" w:cs="Times New Roman"/>
          <w:b/>
          <w:color w:val="auto"/>
          <w:sz w:val="22"/>
        </w:rPr>
      </w:pPr>
      <w:proofErr w:type="spellStart"/>
      <w:r w:rsidRPr="00E71E21">
        <w:rPr>
          <w:rFonts w:ascii="Times New Roman" w:hAnsi="Times New Roman" w:cs="Times New Roman"/>
          <w:b/>
          <w:color w:val="auto"/>
          <w:sz w:val="22"/>
        </w:rPr>
        <w:t>WriteString</w:t>
      </w:r>
      <w:proofErr w:type="spellEnd"/>
      <w:r w:rsidRPr="00E71E21">
        <w:rPr>
          <w:rFonts w:ascii="Times New Roman" w:hAnsi="Times New Roman" w:cs="Times New Roman"/>
          <w:b/>
          <w:color w:val="auto"/>
          <w:sz w:val="22"/>
        </w:rPr>
        <w:t xml:space="preserve">: </w:t>
      </w:r>
      <w:r w:rsidRPr="00E71E21">
        <w:rPr>
          <w:rFonts w:ascii="Times New Roman" w:hAnsi="Times New Roman" w:cs="Times New Roman"/>
          <w:color w:val="auto"/>
          <w:sz w:val="22"/>
        </w:rPr>
        <w:t>The offset of string to be written is passed in EDX</w:t>
      </w:r>
    </w:p>
    <w:p w14:paraId="0F4B84D8" w14:textId="7B61514A" w:rsidR="00E71E21" w:rsidRPr="00E71E21" w:rsidRDefault="00E71E21" w:rsidP="00E71E21">
      <w:pPr>
        <w:spacing w:after="0"/>
        <w:jc w:val="both"/>
        <w:rPr>
          <w:rFonts w:ascii="Times New Roman" w:hAnsi="Times New Roman" w:cs="Times New Roman"/>
          <w:b/>
          <w:color w:val="auto"/>
          <w:sz w:val="22"/>
        </w:rPr>
      </w:pPr>
      <w:proofErr w:type="spellStart"/>
      <w:r w:rsidRPr="00E71E21">
        <w:rPr>
          <w:rFonts w:ascii="Times New Roman" w:hAnsi="Times New Roman" w:cs="Times New Roman"/>
          <w:b/>
          <w:color w:val="auto"/>
          <w:sz w:val="22"/>
        </w:rPr>
        <w:t>WriteChar</w:t>
      </w:r>
      <w:proofErr w:type="spellEnd"/>
      <w:r w:rsidRPr="00E71E21">
        <w:rPr>
          <w:rFonts w:ascii="Times New Roman" w:hAnsi="Times New Roman" w:cs="Times New Roman"/>
          <w:b/>
          <w:color w:val="auto"/>
          <w:sz w:val="22"/>
        </w:rPr>
        <w:t xml:space="preserve">: </w:t>
      </w:r>
      <w:r w:rsidRPr="00E71E21">
        <w:rPr>
          <w:rFonts w:ascii="Times New Roman" w:hAnsi="Times New Roman" w:cs="Times New Roman"/>
          <w:color w:val="auto"/>
          <w:sz w:val="22"/>
        </w:rPr>
        <w:t>The character to be displayed is passed in AL</w:t>
      </w:r>
    </w:p>
    <w:p w14:paraId="1FCC7213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INCLUDE Irvine32.inc</w:t>
      </w:r>
    </w:p>
    <w:p w14:paraId="01411853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.data</w:t>
      </w:r>
    </w:p>
    <w:p w14:paraId="394EDE54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Dash BYTE " - ", 0</w:t>
      </w:r>
    </w:p>
    <w:p w14:paraId="21B3FC82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.code</w:t>
      </w:r>
      <w:proofErr w:type="gramEnd"/>
    </w:p>
    <w:p w14:paraId="10EACAD1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lastRenderedPageBreak/>
        <w:t>main PROC</w:t>
      </w:r>
    </w:p>
    <w:p w14:paraId="1A736143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mov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ecx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, 1FFh</w:t>
      </w:r>
    </w:p>
    <w:p w14:paraId="5766F6B2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mov eax,1</w:t>
      </w:r>
    </w:p>
    <w:p w14:paraId="2412DCB6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mov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edx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, OFFSET Dash</w:t>
      </w:r>
    </w:p>
    <w:p w14:paraId="02AA07FD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L1:</w:t>
      </w:r>
    </w:p>
    <w:p w14:paraId="50012E88" w14:textId="4D8FCBD2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call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WriteDec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71E21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; EAX is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writen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 as a decimal number</w:t>
      </w:r>
    </w:p>
    <w:p w14:paraId="5862E508" w14:textId="2371532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call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WriteString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71E21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; EDX points to string</w:t>
      </w:r>
    </w:p>
    <w:p w14:paraId="64F95BA4" w14:textId="20381B05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call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WriteChar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71E21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; AL is the character</w:t>
      </w:r>
    </w:p>
    <w:p w14:paraId="4D3D8675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call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Crlf</w:t>
      </w:r>
      <w:proofErr w:type="spellEnd"/>
    </w:p>
    <w:p w14:paraId="4C5C1536" w14:textId="09EE90DD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inc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 EAX</w:t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71E21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; next character</w:t>
      </w:r>
    </w:p>
    <w:p w14:paraId="03A6A93D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Loop L1</w:t>
      </w:r>
    </w:p>
    <w:p w14:paraId="2BB73CDD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exit</w:t>
      </w:r>
    </w:p>
    <w:p w14:paraId="2FA6AA80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main ENDP</w:t>
      </w:r>
    </w:p>
    <w:p w14:paraId="3C78DD4F" w14:textId="005EB365" w:rsidR="00587D52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END main</w:t>
      </w:r>
    </w:p>
    <w:p w14:paraId="4C14EAE1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16"/>
        </w:rPr>
      </w:pPr>
    </w:p>
    <w:p w14:paraId="1B11EB42" w14:textId="5F7887E8" w:rsidR="0006627D" w:rsidRDefault="0006627D" w:rsidP="0006627D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Example</w:t>
      </w:r>
      <w:r>
        <w:rPr>
          <w:rFonts w:ascii="Times New Roman" w:hAnsi="Times New Roman" w:cs="Times New Roman"/>
          <w:b/>
          <w:color w:val="auto"/>
          <w:sz w:val="24"/>
        </w:rPr>
        <w:t xml:space="preserve"> 05</w:t>
      </w:r>
      <w:r w:rsidRPr="000C10E4">
        <w:rPr>
          <w:rFonts w:ascii="Times New Roman" w:hAnsi="Times New Roman" w:cs="Times New Roman"/>
          <w:b/>
          <w:color w:val="auto"/>
          <w:sz w:val="24"/>
        </w:rPr>
        <w:t>:</w:t>
      </w:r>
    </w:p>
    <w:p w14:paraId="559459CB" w14:textId="77777777" w:rsidR="00E71E21" w:rsidRPr="00E71E21" w:rsidRDefault="00E71E21" w:rsidP="00E71E21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E71E21">
        <w:rPr>
          <w:rFonts w:ascii="Times New Roman" w:hAnsi="Times New Roman" w:cs="Times New Roman"/>
          <w:b/>
          <w:color w:val="auto"/>
          <w:sz w:val="24"/>
        </w:rPr>
        <w:t>DumpMem</w:t>
      </w:r>
      <w:proofErr w:type="spellEnd"/>
      <w:r w:rsidRPr="00E71E21">
        <w:rPr>
          <w:rFonts w:ascii="Times New Roman" w:hAnsi="Times New Roman" w:cs="Times New Roman"/>
          <w:b/>
          <w:color w:val="auto"/>
          <w:sz w:val="24"/>
        </w:rPr>
        <w:t xml:space="preserve">: </w:t>
      </w:r>
      <w:r w:rsidRPr="00E71E21">
        <w:rPr>
          <w:rFonts w:ascii="Times New Roman" w:hAnsi="Times New Roman" w:cs="Times New Roman"/>
          <w:color w:val="auto"/>
          <w:sz w:val="24"/>
        </w:rPr>
        <w:t>Pass offset of array in ESI, length of array in ECX &amp; type in EBX</w:t>
      </w:r>
    </w:p>
    <w:p w14:paraId="282A45B8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INCLUDE Irvine32.inc</w:t>
      </w:r>
    </w:p>
    <w:p w14:paraId="78C17CB5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.data</w:t>
      </w:r>
    </w:p>
    <w:p w14:paraId="16880DC6" w14:textId="0447A927" w:rsidR="0006627D" w:rsidRPr="00E71E21" w:rsidRDefault="0006627D" w:rsidP="00E71E21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arrayD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 SDWORD 12345678h, 8A4B2000h, 3434h, 7AB9h</w:t>
      </w:r>
    </w:p>
    <w:p w14:paraId="7C853540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.code</w:t>
      </w:r>
      <w:proofErr w:type="gramEnd"/>
    </w:p>
    <w:p w14:paraId="1D58CDAA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main PROC</w:t>
      </w:r>
    </w:p>
    <w:p w14:paraId="72D6BE82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; Display an array using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DumpMem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.</w:t>
      </w:r>
    </w:p>
    <w:p w14:paraId="33577391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mov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, OFFSET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arrayD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; starting OFFSET</w:t>
      </w:r>
    </w:p>
    <w:p w14:paraId="3CF962B5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mov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ebx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, TYPE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arrayD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; doubleword = 4 bytes</w:t>
      </w:r>
    </w:p>
    <w:p w14:paraId="464C9C36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mov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ecx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, LENGTHOF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arrayD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; number of units in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arrayD</w:t>
      </w:r>
      <w:proofErr w:type="spellEnd"/>
    </w:p>
    <w:p w14:paraId="04119106" w14:textId="38A0C06A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call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DumpMem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; display memory</w:t>
      </w:r>
    </w:p>
    <w:p w14:paraId="30F538A5" w14:textId="0A026486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call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Crlf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; new line</w:t>
      </w:r>
    </w:p>
    <w:p w14:paraId="4A8AE4E3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call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DumpRegs</w:t>
      </w:r>
      <w:proofErr w:type="spellEnd"/>
    </w:p>
    <w:p w14:paraId="4D7BB53A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exit</w:t>
      </w:r>
    </w:p>
    <w:p w14:paraId="1DE446F7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main ENDP</w:t>
      </w:r>
    </w:p>
    <w:p w14:paraId="1D9E0E32" w14:textId="598394A0" w:rsid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END main</w:t>
      </w:r>
    </w:p>
    <w:p w14:paraId="27E9B304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16"/>
        </w:rPr>
      </w:pPr>
    </w:p>
    <w:p w14:paraId="539346E4" w14:textId="0367C445" w:rsidR="0006627D" w:rsidRDefault="0006627D" w:rsidP="0006627D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Example</w:t>
      </w:r>
      <w:r>
        <w:rPr>
          <w:rFonts w:ascii="Times New Roman" w:hAnsi="Times New Roman" w:cs="Times New Roman"/>
          <w:b/>
          <w:color w:val="auto"/>
          <w:sz w:val="24"/>
        </w:rPr>
        <w:t xml:space="preserve"> 06</w:t>
      </w:r>
      <w:r w:rsidRPr="000C10E4">
        <w:rPr>
          <w:rFonts w:ascii="Times New Roman" w:hAnsi="Times New Roman" w:cs="Times New Roman"/>
          <w:b/>
          <w:color w:val="auto"/>
          <w:sz w:val="24"/>
        </w:rPr>
        <w:t>:</w:t>
      </w:r>
    </w:p>
    <w:p w14:paraId="632EC066" w14:textId="77777777" w:rsidR="00E71E21" w:rsidRPr="00E71E21" w:rsidRDefault="00E71E21" w:rsidP="00E71E21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proofErr w:type="spellStart"/>
      <w:r w:rsidRPr="00E71E21">
        <w:rPr>
          <w:rFonts w:ascii="Times New Roman" w:hAnsi="Times New Roman" w:cs="Times New Roman"/>
          <w:b/>
          <w:color w:val="auto"/>
          <w:sz w:val="24"/>
        </w:rPr>
        <w:t>ReadInt</w:t>
      </w:r>
      <w:proofErr w:type="spellEnd"/>
      <w:r w:rsidRPr="00E71E21">
        <w:rPr>
          <w:rFonts w:ascii="Times New Roman" w:hAnsi="Times New Roman" w:cs="Times New Roman"/>
          <w:b/>
          <w:color w:val="auto"/>
          <w:sz w:val="24"/>
        </w:rPr>
        <w:t xml:space="preserve">: </w:t>
      </w:r>
      <w:r w:rsidRPr="00E71E21">
        <w:rPr>
          <w:rFonts w:ascii="Times New Roman" w:hAnsi="Times New Roman" w:cs="Times New Roman"/>
          <w:color w:val="auto"/>
          <w:sz w:val="24"/>
        </w:rPr>
        <w:t>Reads the signed integer into EAX</w:t>
      </w:r>
    </w:p>
    <w:p w14:paraId="1397EB10" w14:textId="77777777" w:rsidR="00E71E21" w:rsidRPr="00E71E21" w:rsidRDefault="00E71E21" w:rsidP="00E71E21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proofErr w:type="spellStart"/>
      <w:r w:rsidRPr="00E71E21">
        <w:rPr>
          <w:rFonts w:ascii="Times New Roman" w:hAnsi="Times New Roman" w:cs="Times New Roman"/>
          <w:b/>
          <w:color w:val="auto"/>
          <w:sz w:val="24"/>
        </w:rPr>
        <w:t>WriteInt</w:t>
      </w:r>
      <w:proofErr w:type="spellEnd"/>
      <w:r w:rsidRPr="00E71E21">
        <w:rPr>
          <w:rFonts w:ascii="Times New Roman" w:hAnsi="Times New Roman" w:cs="Times New Roman"/>
          <w:b/>
          <w:color w:val="auto"/>
          <w:sz w:val="24"/>
        </w:rPr>
        <w:t xml:space="preserve">: </w:t>
      </w:r>
      <w:r w:rsidRPr="00E71E21">
        <w:rPr>
          <w:rFonts w:ascii="Times New Roman" w:hAnsi="Times New Roman" w:cs="Times New Roman"/>
          <w:color w:val="auto"/>
          <w:sz w:val="24"/>
        </w:rPr>
        <w:t>Signed integer to be written is passed in EAX</w:t>
      </w:r>
    </w:p>
    <w:p w14:paraId="46218EC4" w14:textId="77777777" w:rsidR="00E71E21" w:rsidRPr="00E71E21" w:rsidRDefault="00E71E21" w:rsidP="00E71E21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proofErr w:type="spellStart"/>
      <w:r w:rsidRPr="00E71E21">
        <w:rPr>
          <w:rFonts w:ascii="Times New Roman" w:hAnsi="Times New Roman" w:cs="Times New Roman"/>
          <w:b/>
          <w:color w:val="auto"/>
          <w:sz w:val="24"/>
        </w:rPr>
        <w:t>WriteHex</w:t>
      </w:r>
      <w:proofErr w:type="spellEnd"/>
      <w:r w:rsidRPr="00E71E21">
        <w:rPr>
          <w:rFonts w:ascii="Times New Roman" w:hAnsi="Times New Roman" w:cs="Times New Roman"/>
          <w:b/>
          <w:color w:val="auto"/>
          <w:sz w:val="24"/>
        </w:rPr>
        <w:t xml:space="preserve">: </w:t>
      </w:r>
      <w:r w:rsidRPr="00E71E21">
        <w:rPr>
          <w:rFonts w:ascii="Times New Roman" w:hAnsi="Times New Roman" w:cs="Times New Roman"/>
          <w:color w:val="auto"/>
          <w:sz w:val="24"/>
        </w:rPr>
        <w:t>Hex value to be written is passed in EAX</w:t>
      </w:r>
    </w:p>
    <w:p w14:paraId="3EE1455C" w14:textId="07A4B82E" w:rsidR="00E71E21" w:rsidRPr="000C10E4" w:rsidRDefault="00E71E21" w:rsidP="0006627D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proofErr w:type="spellStart"/>
      <w:r w:rsidRPr="00E71E21">
        <w:rPr>
          <w:rFonts w:ascii="Times New Roman" w:hAnsi="Times New Roman" w:cs="Times New Roman"/>
          <w:b/>
          <w:color w:val="auto"/>
          <w:sz w:val="24"/>
        </w:rPr>
        <w:t>WriteBin</w:t>
      </w:r>
      <w:proofErr w:type="spellEnd"/>
      <w:r w:rsidRPr="00E71E21">
        <w:rPr>
          <w:rFonts w:ascii="Times New Roman" w:hAnsi="Times New Roman" w:cs="Times New Roman"/>
          <w:b/>
          <w:color w:val="auto"/>
          <w:sz w:val="24"/>
        </w:rPr>
        <w:t xml:space="preserve">: </w:t>
      </w:r>
      <w:r w:rsidRPr="00E71E21">
        <w:rPr>
          <w:rFonts w:ascii="Times New Roman" w:hAnsi="Times New Roman" w:cs="Times New Roman"/>
          <w:color w:val="auto"/>
          <w:sz w:val="24"/>
        </w:rPr>
        <w:t>Binary value to be written is passed in EAX</w:t>
      </w:r>
    </w:p>
    <w:p w14:paraId="17A9007F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INCLUDE Irvine32.inc</w:t>
      </w:r>
    </w:p>
    <w:p w14:paraId="4984D311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.data</w:t>
      </w:r>
    </w:p>
    <w:p w14:paraId="07A1FF3B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COUNT = 4</w:t>
      </w:r>
    </w:p>
    <w:p w14:paraId="7F0C9D21" w14:textId="105A56BB" w:rsidR="0006627D" w:rsidRPr="00E71E21" w:rsidRDefault="0006627D" w:rsidP="00E71E21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prompt BYTE "Enter a 32-bit signed integer: ", 0</w:t>
      </w:r>
    </w:p>
    <w:p w14:paraId="21F4F772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.code</w:t>
      </w:r>
      <w:proofErr w:type="gramEnd"/>
    </w:p>
    <w:p w14:paraId="4DC59F03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main PROC</w:t>
      </w:r>
    </w:p>
    <w:p w14:paraId="317224AF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; Ask the user to input a sequence of signed integers</w:t>
      </w:r>
    </w:p>
    <w:p w14:paraId="02F62B50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mov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ecx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, COUNT</w:t>
      </w:r>
    </w:p>
    <w:p w14:paraId="38E85875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L1:</w:t>
      </w:r>
    </w:p>
    <w:p w14:paraId="4496436B" w14:textId="03A34008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lastRenderedPageBreak/>
        <w:tab/>
      </w:r>
      <w:r w:rsidR="00E71E21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edx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, OFFSET prompt</w:t>
      </w:r>
    </w:p>
    <w:p w14:paraId="53A53237" w14:textId="6D9C4A4F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71E21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WriteString</w:t>
      </w:r>
      <w:proofErr w:type="spellEnd"/>
    </w:p>
    <w:p w14:paraId="038459BA" w14:textId="1449D805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71E21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ReadInt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71E21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; input integer into EAX</w:t>
      </w:r>
    </w:p>
    <w:p w14:paraId="0772DDB6" w14:textId="46E1DAAC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71E21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Crlf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; new line</w:t>
      </w:r>
    </w:p>
    <w:p w14:paraId="5CB037E0" w14:textId="618EE26E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71E21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; Display the integer in decimal, hexadecimal, and binary</w:t>
      </w:r>
    </w:p>
    <w:p w14:paraId="6F5C8562" w14:textId="6FF0F149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71E21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WriteInt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71E21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; display in signed decimal</w:t>
      </w:r>
    </w:p>
    <w:p w14:paraId="4B75E7DA" w14:textId="084EE58A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71E21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Crlf</w:t>
      </w:r>
      <w:proofErr w:type="spellEnd"/>
    </w:p>
    <w:p w14:paraId="054C7BBA" w14:textId="09656393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71E21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WriteHex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71E21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; display in hexadecimal</w:t>
      </w:r>
    </w:p>
    <w:p w14:paraId="623346C4" w14:textId="05356390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71E21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Crlf</w:t>
      </w:r>
      <w:proofErr w:type="spellEnd"/>
    </w:p>
    <w:p w14:paraId="642EAFE2" w14:textId="11A9C12B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71E21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WriteBin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71E21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; display in binary</w:t>
      </w:r>
    </w:p>
    <w:p w14:paraId="6E1E5368" w14:textId="6C331128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71E21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Crlf</w:t>
      </w:r>
      <w:proofErr w:type="spellEnd"/>
    </w:p>
    <w:p w14:paraId="1C72A29C" w14:textId="7E260990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71E21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Crlf</w:t>
      </w:r>
      <w:proofErr w:type="spellEnd"/>
    </w:p>
    <w:p w14:paraId="74D50ED0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Loop L1</w:t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; repeat the loop</w:t>
      </w:r>
    </w:p>
    <w:p w14:paraId="2CA64118" w14:textId="77777777" w:rsidR="0006627D" w:rsidRPr="0006627D" w:rsidRDefault="0006627D" w:rsidP="00E71E21">
      <w:pPr>
        <w:pStyle w:val="ListParagraph"/>
        <w:spacing w:after="0"/>
        <w:ind w:left="993" w:firstLine="447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exit</w:t>
      </w:r>
    </w:p>
    <w:p w14:paraId="011BEF31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main ENDP</w:t>
      </w:r>
    </w:p>
    <w:p w14:paraId="08F7BDBD" w14:textId="3C37A663" w:rsid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END main</w:t>
      </w:r>
    </w:p>
    <w:p w14:paraId="3DF6F54D" w14:textId="77777777" w:rsidR="0006627D" w:rsidRPr="00587D52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</w:p>
    <w:p w14:paraId="23369FC7" w14:textId="4D5F627C" w:rsidR="0006627D" w:rsidRDefault="0006627D" w:rsidP="0006627D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Example</w:t>
      </w:r>
      <w:r>
        <w:rPr>
          <w:rFonts w:ascii="Times New Roman" w:hAnsi="Times New Roman" w:cs="Times New Roman"/>
          <w:b/>
          <w:color w:val="auto"/>
          <w:sz w:val="24"/>
        </w:rPr>
        <w:t xml:space="preserve"> 07</w:t>
      </w:r>
      <w:r w:rsidRPr="000C10E4">
        <w:rPr>
          <w:rFonts w:ascii="Times New Roman" w:hAnsi="Times New Roman" w:cs="Times New Roman"/>
          <w:b/>
          <w:color w:val="auto"/>
          <w:sz w:val="24"/>
        </w:rPr>
        <w:t>:</w:t>
      </w:r>
    </w:p>
    <w:p w14:paraId="5F520177" w14:textId="6A1F7C3A" w:rsidR="00E71E21" w:rsidRPr="000C10E4" w:rsidRDefault="00E71E21" w:rsidP="0006627D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proofErr w:type="spellStart"/>
      <w:r w:rsidRPr="00E71E21">
        <w:rPr>
          <w:rFonts w:ascii="Times New Roman" w:hAnsi="Times New Roman" w:cs="Times New Roman"/>
          <w:b/>
          <w:color w:val="auto"/>
          <w:sz w:val="24"/>
        </w:rPr>
        <w:t>SetTextColor</w:t>
      </w:r>
      <w:proofErr w:type="spellEnd"/>
      <w:r w:rsidRPr="00E71E21">
        <w:rPr>
          <w:rFonts w:ascii="Times New Roman" w:hAnsi="Times New Roman" w:cs="Times New Roman"/>
          <w:b/>
          <w:color w:val="auto"/>
          <w:sz w:val="24"/>
        </w:rPr>
        <w:t xml:space="preserve">: </w:t>
      </w:r>
      <w:r w:rsidRPr="00E71E21">
        <w:rPr>
          <w:rFonts w:ascii="Times New Roman" w:hAnsi="Times New Roman" w:cs="Times New Roman"/>
          <w:color w:val="auto"/>
          <w:sz w:val="24"/>
        </w:rPr>
        <w:t>Background &amp; foreground colors are passed to EAX</w:t>
      </w:r>
    </w:p>
    <w:p w14:paraId="4E301FFA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INCLUDE Irvine32.inc</w:t>
      </w:r>
    </w:p>
    <w:p w14:paraId="274790F7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.data</w:t>
      </w:r>
    </w:p>
    <w:p w14:paraId="7F9110B8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str1 BYTE "Sample string in color", 0</w:t>
      </w:r>
    </w:p>
    <w:p w14:paraId="7B3B5D80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.code</w:t>
      </w:r>
      <w:proofErr w:type="gramEnd"/>
    </w:p>
    <w:p w14:paraId="2F7EDEAD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main PROC</w:t>
      </w:r>
    </w:p>
    <w:p w14:paraId="31317155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mov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eax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, yellow + (blue*16)</w:t>
      </w:r>
    </w:p>
    <w:p w14:paraId="50D5A597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call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SetTextColor</w:t>
      </w:r>
      <w:proofErr w:type="spellEnd"/>
    </w:p>
    <w:p w14:paraId="2F3E7849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mov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edx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, OFFSET str1</w:t>
      </w:r>
    </w:p>
    <w:p w14:paraId="0A99479D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call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WriteString</w:t>
      </w:r>
      <w:proofErr w:type="spellEnd"/>
    </w:p>
    <w:p w14:paraId="355D0344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call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DumpRegs</w:t>
      </w:r>
      <w:proofErr w:type="spellEnd"/>
    </w:p>
    <w:p w14:paraId="4C530824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exit</w:t>
      </w:r>
    </w:p>
    <w:p w14:paraId="286C2F03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main ENDP</w:t>
      </w:r>
    </w:p>
    <w:p w14:paraId="66CB1AC4" w14:textId="11844695" w:rsid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END main</w:t>
      </w:r>
    </w:p>
    <w:p w14:paraId="1A946C17" w14:textId="77777777" w:rsidR="0006627D" w:rsidRPr="00E71E21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18"/>
        </w:rPr>
      </w:pPr>
    </w:p>
    <w:p w14:paraId="18CEC5B8" w14:textId="6BB4E4F3" w:rsidR="0006627D" w:rsidRDefault="0006627D" w:rsidP="0006627D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Example</w:t>
      </w:r>
      <w:r>
        <w:rPr>
          <w:rFonts w:ascii="Times New Roman" w:hAnsi="Times New Roman" w:cs="Times New Roman"/>
          <w:b/>
          <w:color w:val="auto"/>
          <w:sz w:val="24"/>
        </w:rPr>
        <w:t xml:space="preserve"> 08</w:t>
      </w:r>
      <w:r w:rsidRPr="000C10E4">
        <w:rPr>
          <w:rFonts w:ascii="Times New Roman" w:hAnsi="Times New Roman" w:cs="Times New Roman"/>
          <w:b/>
          <w:color w:val="auto"/>
          <w:sz w:val="24"/>
        </w:rPr>
        <w:t>:</w:t>
      </w:r>
    </w:p>
    <w:p w14:paraId="15C03664" w14:textId="4EDD7011" w:rsidR="00E71E21" w:rsidRPr="00E71E21" w:rsidRDefault="00E71E21" w:rsidP="00E71E21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E71E21">
        <w:rPr>
          <w:rFonts w:ascii="Times New Roman" w:hAnsi="Times New Roman" w:cs="Times New Roman"/>
          <w:b/>
          <w:color w:val="auto"/>
          <w:sz w:val="24"/>
        </w:rPr>
        <w:t>MsgBox</w:t>
      </w:r>
      <w:proofErr w:type="spellEnd"/>
      <w:r w:rsidRPr="00E71E21">
        <w:rPr>
          <w:rFonts w:ascii="Times New Roman" w:hAnsi="Times New Roman" w:cs="Times New Roman"/>
          <w:b/>
          <w:color w:val="auto"/>
          <w:sz w:val="24"/>
        </w:rPr>
        <w:t xml:space="preserve">: </w:t>
      </w:r>
      <w:r w:rsidRPr="00E71E21">
        <w:rPr>
          <w:rFonts w:ascii="Times New Roman" w:hAnsi="Times New Roman" w:cs="Times New Roman"/>
          <w:color w:val="auto"/>
          <w:sz w:val="24"/>
        </w:rPr>
        <w:t xml:space="preserve">Offset of </w:t>
      </w:r>
      <w:r>
        <w:rPr>
          <w:rFonts w:ascii="Times New Roman" w:hAnsi="Times New Roman" w:cs="Times New Roman"/>
          <w:color w:val="auto"/>
          <w:sz w:val="24"/>
        </w:rPr>
        <w:t>content</w:t>
      </w:r>
      <w:r w:rsidRPr="00E71E21">
        <w:rPr>
          <w:rFonts w:ascii="Times New Roman" w:hAnsi="Times New Roman" w:cs="Times New Roman"/>
          <w:color w:val="auto"/>
          <w:sz w:val="24"/>
        </w:rPr>
        <w:t xml:space="preserve"> string is passed in EDX. Offset of caption is passed in EBX.</w:t>
      </w:r>
    </w:p>
    <w:p w14:paraId="6A6AF7A5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INCLUDE Irvine32.inc</w:t>
      </w:r>
    </w:p>
    <w:p w14:paraId="24AB5407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.data</w:t>
      </w:r>
    </w:p>
    <w:p w14:paraId="5BC35746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caption BYTE "Dialog Title", 0</w:t>
      </w:r>
    </w:p>
    <w:p w14:paraId="6FF80440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HelloMsg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 BYTE "This is a pop-up message box.", 0ah</w:t>
      </w:r>
    </w:p>
    <w:p w14:paraId="18C7F3B4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BYTE "Click OK to continue...", 0</w:t>
      </w:r>
    </w:p>
    <w:p w14:paraId="49DCFBF5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.code</w:t>
      </w:r>
      <w:proofErr w:type="gramEnd"/>
    </w:p>
    <w:p w14:paraId="3DBACF5B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main PROC</w:t>
      </w:r>
    </w:p>
    <w:p w14:paraId="42B1985F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mov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ebx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, 0</w:t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; no caption</w:t>
      </w:r>
    </w:p>
    <w:p w14:paraId="322F44D6" w14:textId="177DCCC8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mov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edx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, OFFSET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HelloMsg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71E21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71E21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; contents</w:t>
      </w:r>
    </w:p>
    <w:p w14:paraId="5A7094CA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call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MsgBox</w:t>
      </w:r>
      <w:proofErr w:type="spellEnd"/>
    </w:p>
    <w:p w14:paraId="2C08FB6D" w14:textId="5025C6B5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mov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ebx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, OFFSET caption</w:t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71E21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; caption</w:t>
      </w:r>
    </w:p>
    <w:p w14:paraId="6FA2499B" w14:textId="7463EDA5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lastRenderedPageBreak/>
        <w:tab/>
        <w:t xml:space="preserve">mov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edx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, OFFSET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HelloMsg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71E21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71E21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; contents</w:t>
      </w:r>
    </w:p>
    <w:p w14:paraId="3FEEA450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call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MsgBox</w:t>
      </w:r>
      <w:proofErr w:type="spellEnd"/>
    </w:p>
    <w:p w14:paraId="41226535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exit</w:t>
      </w:r>
    </w:p>
    <w:p w14:paraId="5F917B6B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main ENDP</w:t>
      </w:r>
    </w:p>
    <w:p w14:paraId="143804CE" w14:textId="751AFAB3" w:rsid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END main</w:t>
      </w:r>
    </w:p>
    <w:p w14:paraId="2710963F" w14:textId="77777777" w:rsidR="0006627D" w:rsidRPr="00E71E21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14"/>
        </w:rPr>
      </w:pPr>
    </w:p>
    <w:p w14:paraId="4AE70353" w14:textId="03A41005" w:rsidR="0006627D" w:rsidRDefault="0006627D" w:rsidP="0006627D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Example</w:t>
      </w:r>
      <w:r>
        <w:rPr>
          <w:rFonts w:ascii="Times New Roman" w:hAnsi="Times New Roman" w:cs="Times New Roman"/>
          <w:b/>
          <w:color w:val="auto"/>
          <w:sz w:val="24"/>
        </w:rPr>
        <w:t xml:space="preserve"> 09</w:t>
      </w:r>
      <w:r w:rsidRPr="000C10E4">
        <w:rPr>
          <w:rFonts w:ascii="Times New Roman" w:hAnsi="Times New Roman" w:cs="Times New Roman"/>
          <w:b/>
          <w:color w:val="auto"/>
          <w:sz w:val="24"/>
        </w:rPr>
        <w:t>:</w:t>
      </w:r>
    </w:p>
    <w:p w14:paraId="59658926" w14:textId="77777777" w:rsidR="00E71E21" w:rsidRPr="00E71E21" w:rsidRDefault="00E71E21" w:rsidP="00E71E21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E71E21">
        <w:rPr>
          <w:rFonts w:ascii="Times New Roman" w:hAnsi="Times New Roman" w:cs="Times New Roman"/>
          <w:b/>
          <w:color w:val="auto"/>
          <w:sz w:val="24"/>
        </w:rPr>
        <w:t>MsgBoxAsk</w:t>
      </w:r>
      <w:proofErr w:type="spellEnd"/>
      <w:r w:rsidRPr="00E71E21">
        <w:rPr>
          <w:rFonts w:ascii="Times New Roman" w:hAnsi="Times New Roman" w:cs="Times New Roman"/>
          <w:b/>
          <w:color w:val="auto"/>
          <w:sz w:val="24"/>
        </w:rPr>
        <w:t xml:space="preserve">: </w:t>
      </w:r>
      <w:r w:rsidRPr="00E71E21">
        <w:rPr>
          <w:rFonts w:ascii="Times New Roman" w:hAnsi="Times New Roman" w:cs="Times New Roman"/>
          <w:color w:val="auto"/>
          <w:sz w:val="24"/>
        </w:rPr>
        <w:t>Offset of question string is passed in EDX. Offset of caption is passed in EBX.</w:t>
      </w:r>
    </w:p>
    <w:p w14:paraId="4807416B" w14:textId="13414F00" w:rsidR="00E71E21" w:rsidRPr="00E71E21" w:rsidRDefault="00E71E21" w:rsidP="0006627D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E71E21">
        <w:rPr>
          <w:rFonts w:ascii="Times New Roman" w:hAnsi="Times New Roman" w:cs="Times New Roman"/>
          <w:color w:val="auto"/>
          <w:sz w:val="24"/>
        </w:rPr>
        <w:t>Selected value is returned in EAX (</w:t>
      </w:r>
      <w:proofErr w:type="gramStart"/>
      <w:r w:rsidRPr="00E71E21">
        <w:rPr>
          <w:rFonts w:ascii="Times New Roman" w:hAnsi="Times New Roman" w:cs="Times New Roman"/>
          <w:color w:val="auto"/>
          <w:sz w:val="24"/>
        </w:rPr>
        <w:t>I</w:t>
      </w:r>
      <w:r>
        <w:rPr>
          <w:rFonts w:ascii="Times New Roman" w:hAnsi="Times New Roman" w:cs="Times New Roman"/>
          <w:color w:val="auto"/>
          <w:sz w:val="24"/>
        </w:rPr>
        <w:t>f :</w:t>
      </w:r>
      <w:proofErr w:type="gramEnd"/>
      <w:r>
        <w:rPr>
          <w:rFonts w:ascii="Times New Roman" w:hAnsi="Times New Roman" w:cs="Times New Roman"/>
          <w:color w:val="auto"/>
          <w:sz w:val="24"/>
        </w:rPr>
        <w:t xml:space="preserve">   </w:t>
      </w:r>
      <w:r w:rsidRPr="00E71E21">
        <w:rPr>
          <w:rFonts w:ascii="Times New Roman" w:hAnsi="Times New Roman" w:cs="Times New Roman"/>
          <w:color w:val="auto"/>
          <w:sz w:val="24"/>
        </w:rPr>
        <w:t>YES equal to 6</w:t>
      </w:r>
      <w:r>
        <w:rPr>
          <w:rFonts w:ascii="Times New Roman" w:hAnsi="Times New Roman" w:cs="Times New Roman"/>
          <w:color w:val="auto"/>
          <w:sz w:val="24"/>
        </w:rPr>
        <w:t xml:space="preserve">   </w:t>
      </w:r>
      <w:r w:rsidRPr="00E71E21">
        <w:rPr>
          <w:rFonts w:ascii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</w:rPr>
        <w:t xml:space="preserve">OR   </w:t>
      </w:r>
      <w:r w:rsidRPr="00E71E21">
        <w:rPr>
          <w:rFonts w:ascii="Times New Roman" w:hAnsi="Times New Roman" w:cs="Times New Roman"/>
          <w:color w:val="auto"/>
          <w:sz w:val="24"/>
        </w:rPr>
        <w:t xml:space="preserve"> I</w:t>
      </w:r>
      <w:r>
        <w:rPr>
          <w:rFonts w:ascii="Times New Roman" w:hAnsi="Times New Roman" w:cs="Times New Roman"/>
          <w:color w:val="auto"/>
          <w:sz w:val="24"/>
        </w:rPr>
        <w:t xml:space="preserve">f:   </w:t>
      </w:r>
      <w:r w:rsidRPr="00E71E21">
        <w:rPr>
          <w:rFonts w:ascii="Times New Roman" w:hAnsi="Times New Roman" w:cs="Times New Roman"/>
          <w:color w:val="auto"/>
          <w:sz w:val="24"/>
        </w:rPr>
        <w:t>NO equal to 7)</w:t>
      </w:r>
    </w:p>
    <w:p w14:paraId="54D05A16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INCLUDE Irvine32.inc</w:t>
      </w:r>
    </w:p>
    <w:p w14:paraId="581CDBE0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.data</w:t>
      </w:r>
    </w:p>
    <w:p w14:paraId="662C1111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caption BYTE "Survey Completed",0</w:t>
      </w:r>
    </w:p>
    <w:p w14:paraId="43979A35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question BYTE "Thank you for completing the survey.", 0ah</w:t>
      </w:r>
    </w:p>
    <w:p w14:paraId="2A03C5B6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BYTE "Would you like to receive the results?", 0</w:t>
      </w:r>
    </w:p>
    <w:p w14:paraId="6DC4A484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.code</w:t>
      </w:r>
      <w:proofErr w:type="gramEnd"/>
    </w:p>
    <w:p w14:paraId="2BE84E25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main PROC</w:t>
      </w:r>
    </w:p>
    <w:p w14:paraId="0A0AB464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mov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ebx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, OFFSET caption</w:t>
      </w:r>
    </w:p>
    <w:p w14:paraId="57B716BA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mov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edx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, OFFSET question</w:t>
      </w:r>
    </w:p>
    <w:p w14:paraId="25EFB277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call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MsgBoxAsk</w:t>
      </w:r>
      <w:proofErr w:type="spellEnd"/>
    </w:p>
    <w:p w14:paraId="779E5159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;(check return value in EAX)</w:t>
      </w:r>
    </w:p>
    <w:p w14:paraId="0FA3C689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call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DumpRegs</w:t>
      </w:r>
      <w:proofErr w:type="spellEnd"/>
    </w:p>
    <w:p w14:paraId="19042B59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mov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ebx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, OFFSET caption</w:t>
      </w:r>
    </w:p>
    <w:p w14:paraId="4FFFA3F0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mov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edx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, OFFSET question</w:t>
      </w:r>
    </w:p>
    <w:p w14:paraId="1D410748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call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MsgBoxAsk</w:t>
      </w:r>
      <w:proofErr w:type="spellEnd"/>
    </w:p>
    <w:p w14:paraId="62C10782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;(check return value in EAX)</w:t>
      </w:r>
    </w:p>
    <w:p w14:paraId="2249E277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call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DumpRegs</w:t>
      </w:r>
      <w:proofErr w:type="spellEnd"/>
    </w:p>
    <w:p w14:paraId="0781B9B7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exit</w:t>
      </w:r>
    </w:p>
    <w:p w14:paraId="16BE43BA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main ENDP</w:t>
      </w:r>
    </w:p>
    <w:p w14:paraId="501847B1" w14:textId="1C38EA6C" w:rsidR="0006627D" w:rsidRPr="00587D52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END main</w:t>
      </w:r>
    </w:p>
    <w:p w14:paraId="6394410C" w14:textId="77777777" w:rsidR="00AE558E" w:rsidRDefault="00AE558E" w:rsidP="00301F82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</w:p>
    <w:p w14:paraId="40F2B03B" w14:textId="77777777" w:rsidR="00AE558E" w:rsidRDefault="00AE558E">
      <w:pPr>
        <w:rPr>
          <w:rFonts w:ascii="Times New Roman" w:hAnsi="Times New Roman" w:cs="Times New Roman"/>
          <w:b/>
          <w:color w:val="auto"/>
          <w:sz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u w:val="single"/>
        </w:rPr>
        <w:br w:type="page"/>
      </w:r>
    </w:p>
    <w:p w14:paraId="3F58807D" w14:textId="1B6D462E" w:rsidR="0035222B" w:rsidRDefault="0035222B" w:rsidP="00301F82">
      <w:pPr>
        <w:spacing w:after="0"/>
        <w:jc w:val="both"/>
        <w:rPr>
          <w:rFonts w:ascii="Times New Roman" w:hAnsi="Times New Roman" w:cs="Times New Roman"/>
          <w:b/>
          <w:color w:val="auto"/>
          <w:sz w:val="28"/>
          <w:u w:val="single"/>
        </w:rPr>
      </w:pPr>
      <w:r w:rsidRPr="0035222B">
        <w:rPr>
          <w:rFonts w:ascii="Times New Roman" w:hAnsi="Times New Roman" w:cs="Times New Roman"/>
          <w:b/>
          <w:color w:val="auto"/>
          <w:sz w:val="28"/>
          <w:u w:val="single"/>
        </w:rPr>
        <w:lastRenderedPageBreak/>
        <w:t xml:space="preserve">Lab </w:t>
      </w:r>
      <w:r w:rsidR="007D7927">
        <w:rPr>
          <w:rFonts w:ascii="Times New Roman" w:hAnsi="Times New Roman" w:cs="Times New Roman"/>
          <w:b/>
          <w:color w:val="auto"/>
          <w:sz w:val="28"/>
          <w:u w:val="single"/>
        </w:rPr>
        <w:t>Task(s)</w:t>
      </w:r>
      <w:r w:rsidRPr="0035222B">
        <w:rPr>
          <w:rFonts w:ascii="Times New Roman" w:hAnsi="Times New Roman" w:cs="Times New Roman"/>
          <w:b/>
          <w:color w:val="auto"/>
          <w:sz w:val="28"/>
          <w:u w:val="single"/>
        </w:rPr>
        <w:t>:</w:t>
      </w:r>
    </w:p>
    <w:p w14:paraId="0F4488DB" w14:textId="4D5174C8" w:rsidR="00AE558E" w:rsidRPr="00AE558E" w:rsidRDefault="00AE558E" w:rsidP="00AE558E">
      <w:pPr>
        <w:pStyle w:val="ListParagraph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color w:val="auto"/>
          <w:sz w:val="28"/>
        </w:rPr>
      </w:pPr>
      <w:r w:rsidRPr="00AE558E">
        <w:rPr>
          <w:rFonts w:ascii="Times New Roman" w:hAnsi="Times New Roman" w:cs="Times New Roman"/>
          <w:color w:val="auto"/>
          <w:sz w:val="28"/>
        </w:rPr>
        <w:t>Initialize an array named Source and use a loop with indexed addressing to copy a string represented as an array of bytes with a null terminator value in an array named as target</w:t>
      </w:r>
      <w:r>
        <w:rPr>
          <w:rFonts w:ascii="Times New Roman" w:hAnsi="Times New Roman" w:cs="Times New Roman"/>
          <w:color w:val="auto"/>
          <w:sz w:val="28"/>
        </w:rPr>
        <w:t>.</w:t>
      </w:r>
    </w:p>
    <w:p w14:paraId="4D0D1B97" w14:textId="357E2CBF" w:rsidR="00AE558E" w:rsidRDefault="00AE558E" w:rsidP="00AE558E">
      <w:pPr>
        <w:pStyle w:val="ListParagraph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color w:val="auto"/>
          <w:sz w:val="28"/>
        </w:rPr>
      </w:pPr>
      <w:r w:rsidRPr="00AE558E">
        <w:rPr>
          <w:rFonts w:ascii="Times New Roman" w:hAnsi="Times New Roman" w:cs="Times New Roman"/>
          <w:color w:val="auto"/>
          <w:sz w:val="28"/>
        </w:rPr>
        <w:t xml:space="preserve">Use a loop with direct or indirect addressing to reverse the elements of an integer array in place. Do not copy elements to any other array. </w:t>
      </w:r>
      <w:r w:rsidR="00135463">
        <w:rPr>
          <w:rFonts w:ascii="Times New Roman" w:hAnsi="Times New Roman" w:cs="Times New Roman"/>
          <w:color w:val="auto"/>
          <w:sz w:val="28"/>
        </w:rPr>
        <w:t>You can u</w:t>
      </w:r>
      <w:r w:rsidRPr="00AE558E">
        <w:rPr>
          <w:rFonts w:ascii="Times New Roman" w:hAnsi="Times New Roman" w:cs="Times New Roman"/>
          <w:color w:val="auto"/>
          <w:sz w:val="28"/>
        </w:rPr>
        <w:t>se SIZEOF, TYPE and LENGTHOF operators to make program</w:t>
      </w:r>
      <w:r>
        <w:rPr>
          <w:rFonts w:ascii="Times New Roman" w:hAnsi="Times New Roman" w:cs="Times New Roman"/>
          <w:color w:val="auto"/>
          <w:sz w:val="28"/>
        </w:rPr>
        <w:t xml:space="preserve"> </w:t>
      </w:r>
      <w:r w:rsidRPr="00AE558E">
        <w:rPr>
          <w:rFonts w:ascii="Times New Roman" w:hAnsi="Times New Roman" w:cs="Times New Roman"/>
          <w:color w:val="auto"/>
          <w:sz w:val="28"/>
        </w:rPr>
        <w:t>flexible.</w:t>
      </w:r>
    </w:p>
    <w:p w14:paraId="29D28A4F" w14:textId="5CEFE30A" w:rsidR="00AE558E" w:rsidRPr="00AE558E" w:rsidRDefault="00AE558E" w:rsidP="00AE558E">
      <w:pPr>
        <w:pStyle w:val="ListParagraph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color w:val="auto"/>
          <w:sz w:val="28"/>
        </w:rPr>
      </w:pPr>
      <w:r w:rsidRPr="00AE558E">
        <w:rPr>
          <w:rFonts w:ascii="Times New Roman" w:hAnsi="Times New Roman" w:cs="Times New Roman"/>
          <w:color w:val="auto"/>
          <w:sz w:val="28"/>
        </w:rPr>
        <w:t>Write a program that uses a loop to calculate the first ten numbers of Fibonacci sequence.</w:t>
      </w:r>
    </w:p>
    <w:p w14:paraId="205EA413" w14:textId="5574D520" w:rsidR="00AE558E" w:rsidRDefault="00AE558E" w:rsidP="00AE558E">
      <w:pPr>
        <w:pStyle w:val="ListParagraph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Write a nested Loop Program that give following output.</w:t>
      </w:r>
    </w:p>
    <w:p w14:paraId="7E21172B" w14:textId="4A90943C" w:rsidR="00AE558E" w:rsidRDefault="00975E7A" w:rsidP="00975E7A">
      <w:pPr>
        <w:pStyle w:val="ListParagraph"/>
        <w:spacing w:after="0"/>
        <w:ind w:left="426" w:hanging="426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noProof/>
        </w:rPr>
        <w:drawing>
          <wp:inline distT="0" distB="0" distL="0" distR="0" wp14:anchorId="2793AB26" wp14:editId="7ADA1B8C">
            <wp:extent cx="954156" cy="14141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4002" cy="14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1A9A" w14:textId="1044F9D3" w:rsidR="00AE558E" w:rsidRDefault="00AE558E" w:rsidP="00AE558E">
      <w:pPr>
        <w:pStyle w:val="ListParagraph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Write a program that enquire user about the quantity of Fibonacci sequence numbers to be display.</w:t>
      </w:r>
    </w:p>
    <w:p w14:paraId="39CEF307" w14:textId="64F1473E" w:rsidR="003A67DF" w:rsidRDefault="00C823A8" w:rsidP="003A67DF">
      <w:pPr>
        <w:pStyle w:val="ListParagraph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Implement task4 but user give input for number of lines for that triangle.</w:t>
      </w:r>
    </w:p>
    <w:p w14:paraId="1747059E" w14:textId="569FE633" w:rsidR="003A67DF" w:rsidRDefault="003A67DF" w:rsidP="003A67DF">
      <w:pPr>
        <w:spacing w:after="0"/>
        <w:jc w:val="both"/>
        <w:rPr>
          <w:rFonts w:ascii="Times New Roman" w:hAnsi="Times New Roman" w:cs="Times New Roman"/>
          <w:color w:val="auto"/>
          <w:sz w:val="28"/>
        </w:rPr>
      </w:pPr>
    </w:p>
    <w:p w14:paraId="52BB01CE" w14:textId="41ED229B" w:rsidR="003A67DF" w:rsidRDefault="003A67DF" w:rsidP="003A67DF">
      <w:pPr>
        <w:spacing w:after="0"/>
        <w:jc w:val="both"/>
        <w:rPr>
          <w:rFonts w:ascii="Times New Roman" w:hAnsi="Times New Roman" w:cs="Times New Roman"/>
          <w:b/>
          <w:color w:val="auto"/>
          <w:sz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u w:val="single"/>
        </w:rPr>
        <w:t>Bonus</w:t>
      </w:r>
      <w:r w:rsidRPr="0035222B">
        <w:rPr>
          <w:rFonts w:ascii="Times New Roman" w:hAnsi="Times New Roman" w:cs="Times New Roman"/>
          <w:b/>
          <w:color w:val="auto"/>
          <w:sz w:val="28"/>
          <w:u w:val="single"/>
        </w:rPr>
        <w:t xml:space="preserve"> </w:t>
      </w:r>
      <w:r w:rsidR="007D7927">
        <w:rPr>
          <w:rFonts w:ascii="Times New Roman" w:hAnsi="Times New Roman" w:cs="Times New Roman"/>
          <w:b/>
          <w:color w:val="auto"/>
          <w:sz w:val="28"/>
          <w:u w:val="single"/>
        </w:rPr>
        <w:t>Task</w:t>
      </w:r>
      <w:r w:rsidRPr="0035222B">
        <w:rPr>
          <w:rFonts w:ascii="Times New Roman" w:hAnsi="Times New Roman" w:cs="Times New Roman"/>
          <w:b/>
          <w:color w:val="auto"/>
          <w:sz w:val="28"/>
          <w:u w:val="single"/>
        </w:rPr>
        <w:t>:</w:t>
      </w:r>
    </w:p>
    <w:p w14:paraId="4E9588B4" w14:textId="6914F111" w:rsidR="00135463" w:rsidRDefault="00135463" w:rsidP="003A67DF">
      <w:pPr>
        <w:spacing w:after="0"/>
        <w:jc w:val="both"/>
        <w:rPr>
          <w:rFonts w:ascii="Times New Roman" w:hAnsi="Times New Roman" w:cs="Times New Roman"/>
          <w:color w:val="auto"/>
          <w:sz w:val="28"/>
        </w:rPr>
      </w:pPr>
      <w:r w:rsidRPr="00135463">
        <w:rPr>
          <w:rFonts w:ascii="Times New Roman" w:hAnsi="Times New Roman" w:cs="Times New Roman"/>
          <w:color w:val="auto"/>
          <w:sz w:val="28"/>
        </w:rPr>
        <w:t>Write a program that uses a nested loop to implement following patterns</w:t>
      </w:r>
      <w:r w:rsidR="0031714B">
        <w:rPr>
          <w:rFonts w:ascii="Times New Roman" w:hAnsi="Times New Roman" w:cs="Times New Roman"/>
          <w:color w:val="auto"/>
          <w:sz w:val="28"/>
        </w:rPr>
        <w:t xml:space="preserve"> (without using </w:t>
      </w:r>
      <w:proofErr w:type="spellStart"/>
      <w:r w:rsidR="0031714B">
        <w:rPr>
          <w:rFonts w:ascii="Times New Roman" w:hAnsi="Times New Roman" w:cs="Times New Roman"/>
          <w:color w:val="auto"/>
          <w:sz w:val="28"/>
        </w:rPr>
        <w:t>gotoxy</w:t>
      </w:r>
      <w:proofErr w:type="spellEnd"/>
      <w:r w:rsidR="0031714B">
        <w:rPr>
          <w:rFonts w:ascii="Times New Roman" w:hAnsi="Times New Roman" w:cs="Times New Roman"/>
          <w:color w:val="auto"/>
          <w:sz w:val="28"/>
        </w:rPr>
        <w:t xml:space="preserve"> procedure)</w:t>
      </w:r>
      <w:r>
        <w:rPr>
          <w:rFonts w:ascii="Times New Roman" w:hAnsi="Times New Roman" w:cs="Times New Roman"/>
          <w:color w:val="auto"/>
          <w:sz w:val="28"/>
        </w:rPr>
        <w:t>.</w:t>
      </w:r>
    </w:p>
    <w:p w14:paraId="4F4F2132" w14:textId="21F284B3" w:rsidR="003A67DF" w:rsidRDefault="00135463" w:rsidP="00135463">
      <w:pPr>
        <w:spacing w:after="0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noProof/>
        </w:rPr>
        <w:drawing>
          <wp:inline distT="0" distB="0" distL="0" distR="0" wp14:anchorId="37E68A28" wp14:editId="19CB7559">
            <wp:extent cx="4101003" cy="10893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1389" cy="10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7192" w14:textId="77777777" w:rsidR="007D7927" w:rsidRDefault="007D7927" w:rsidP="007D7927">
      <w:pPr>
        <w:spacing w:after="0"/>
        <w:jc w:val="both"/>
        <w:rPr>
          <w:rFonts w:ascii="Times New Roman" w:hAnsi="Times New Roman" w:cs="Times New Roman"/>
          <w:b/>
          <w:color w:val="auto"/>
          <w:sz w:val="28"/>
          <w:u w:val="single"/>
        </w:rPr>
      </w:pPr>
    </w:p>
    <w:p w14:paraId="20B6021D" w14:textId="64CB56E5" w:rsidR="007D7927" w:rsidRDefault="007D7927" w:rsidP="007D7927">
      <w:pPr>
        <w:spacing w:after="0"/>
        <w:jc w:val="both"/>
        <w:rPr>
          <w:rFonts w:ascii="Times New Roman" w:hAnsi="Times New Roman" w:cs="Times New Roman"/>
          <w:b/>
          <w:color w:val="auto"/>
          <w:sz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u w:val="single"/>
        </w:rPr>
        <w:t>Post Lab Task</w:t>
      </w:r>
      <w:r w:rsidRPr="0035222B">
        <w:rPr>
          <w:rFonts w:ascii="Times New Roman" w:hAnsi="Times New Roman" w:cs="Times New Roman"/>
          <w:b/>
          <w:color w:val="auto"/>
          <w:sz w:val="28"/>
          <w:u w:val="single"/>
        </w:rPr>
        <w:t>:</w:t>
      </w:r>
    </w:p>
    <w:p w14:paraId="6FD98FEE" w14:textId="11AB4F10" w:rsidR="007D7927" w:rsidRDefault="007D7927" w:rsidP="007D7927">
      <w:pPr>
        <w:spacing w:after="0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You are required to practice the “</w:t>
      </w:r>
      <w:proofErr w:type="spellStart"/>
      <w:r w:rsidRPr="007D7927">
        <w:rPr>
          <w:rFonts w:ascii="Times New Roman" w:hAnsi="Times New Roman" w:cs="Times New Roman"/>
          <w:color w:val="auto"/>
          <w:sz w:val="28"/>
        </w:rPr>
        <w:t>WaitMsg</w:t>
      </w:r>
      <w:proofErr w:type="spellEnd"/>
      <w:r>
        <w:rPr>
          <w:rFonts w:ascii="Times New Roman" w:hAnsi="Times New Roman" w:cs="Times New Roman"/>
          <w:color w:val="auto"/>
          <w:sz w:val="28"/>
        </w:rPr>
        <w:t xml:space="preserve">, </w:t>
      </w:r>
      <w:r w:rsidRPr="007D7927">
        <w:rPr>
          <w:rFonts w:ascii="Times New Roman" w:hAnsi="Times New Roman" w:cs="Times New Roman"/>
          <w:color w:val="auto"/>
          <w:sz w:val="28"/>
        </w:rPr>
        <w:t>Delay</w:t>
      </w:r>
      <w:r>
        <w:rPr>
          <w:rFonts w:ascii="Times New Roman" w:hAnsi="Times New Roman" w:cs="Times New Roman"/>
          <w:color w:val="auto"/>
          <w:sz w:val="28"/>
        </w:rPr>
        <w:t xml:space="preserve">, </w:t>
      </w:r>
      <w:proofErr w:type="spellStart"/>
      <w:r w:rsidRPr="007D7927">
        <w:rPr>
          <w:rFonts w:ascii="Times New Roman" w:hAnsi="Times New Roman" w:cs="Times New Roman"/>
          <w:color w:val="auto"/>
          <w:sz w:val="28"/>
        </w:rPr>
        <w:t>getDateTime</w:t>
      </w:r>
      <w:proofErr w:type="spellEnd"/>
      <w:r>
        <w:rPr>
          <w:rFonts w:ascii="Times New Roman" w:hAnsi="Times New Roman" w:cs="Times New Roman"/>
          <w:color w:val="auto"/>
          <w:sz w:val="28"/>
        </w:rPr>
        <w:t xml:space="preserve">, </w:t>
      </w:r>
      <w:proofErr w:type="spellStart"/>
      <w:r w:rsidRPr="007D7927">
        <w:rPr>
          <w:rFonts w:ascii="Times New Roman" w:hAnsi="Times New Roman" w:cs="Times New Roman"/>
          <w:color w:val="auto"/>
          <w:sz w:val="28"/>
        </w:rPr>
        <w:t>GetMaxXY</w:t>
      </w:r>
      <w:proofErr w:type="spellEnd"/>
      <w:r>
        <w:rPr>
          <w:rFonts w:ascii="Times New Roman" w:hAnsi="Times New Roman" w:cs="Times New Roman"/>
          <w:color w:val="auto"/>
          <w:sz w:val="28"/>
        </w:rPr>
        <w:t xml:space="preserve">, </w:t>
      </w:r>
      <w:proofErr w:type="spellStart"/>
      <w:r w:rsidRPr="007D7927">
        <w:rPr>
          <w:rFonts w:ascii="Times New Roman" w:hAnsi="Times New Roman" w:cs="Times New Roman"/>
          <w:color w:val="auto"/>
          <w:sz w:val="28"/>
        </w:rPr>
        <w:t>Gotoxy</w:t>
      </w:r>
      <w:proofErr w:type="spellEnd"/>
      <w:r>
        <w:rPr>
          <w:rFonts w:ascii="Times New Roman" w:hAnsi="Times New Roman" w:cs="Times New Roman"/>
          <w:color w:val="auto"/>
          <w:sz w:val="28"/>
        </w:rPr>
        <w:t xml:space="preserve">, </w:t>
      </w:r>
      <w:r w:rsidRPr="007D7927">
        <w:rPr>
          <w:rFonts w:ascii="Times New Roman" w:hAnsi="Times New Roman" w:cs="Times New Roman"/>
          <w:color w:val="auto"/>
          <w:sz w:val="28"/>
        </w:rPr>
        <w:t>Randomize</w:t>
      </w:r>
      <w:r>
        <w:rPr>
          <w:rFonts w:ascii="Times New Roman" w:hAnsi="Times New Roman" w:cs="Times New Roman"/>
          <w:color w:val="auto"/>
          <w:sz w:val="28"/>
        </w:rPr>
        <w:t xml:space="preserve">, </w:t>
      </w:r>
      <w:proofErr w:type="spellStart"/>
      <w:r w:rsidRPr="007D7927">
        <w:rPr>
          <w:rFonts w:ascii="Times New Roman" w:hAnsi="Times New Roman" w:cs="Times New Roman"/>
          <w:color w:val="auto"/>
          <w:sz w:val="28"/>
        </w:rPr>
        <w:t>GetMSeconds</w:t>
      </w:r>
      <w:proofErr w:type="spellEnd"/>
      <w:r>
        <w:rPr>
          <w:rFonts w:ascii="Times New Roman" w:hAnsi="Times New Roman" w:cs="Times New Roman"/>
          <w:color w:val="auto"/>
          <w:sz w:val="28"/>
        </w:rPr>
        <w:t>” procedures.</w:t>
      </w:r>
    </w:p>
    <w:p w14:paraId="46D4538D" w14:textId="5CAA69DE" w:rsidR="007D7927" w:rsidRDefault="007D7927" w:rsidP="007D7927">
      <w:pPr>
        <w:spacing w:after="0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Try to go through </w:t>
      </w:r>
      <w:proofErr w:type="spellStart"/>
      <w:r>
        <w:rPr>
          <w:rFonts w:ascii="Times New Roman" w:hAnsi="Times New Roman" w:cs="Times New Roman"/>
          <w:color w:val="auto"/>
          <w:sz w:val="28"/>
        </w:rPr>
        <w:t>filehandling</w:t>
      </w:r>
      <w:proofErr w:type="spellEnd"/>
      <w:r>
        <w:rPr>
          <w:rFonts w:ascii="Times New Roman" w:hAnsi="Times New Roman" w:cs="Times New Roman"/>
          <w:color w:val="auto"/>
          <w:sz w:val="28"/>
        </w:rPr>
        <w:t xml:space="preserve"> procedures.</w:t>
      </w:r>
    </w:p>
    <w:p w14:paraId="1A84B3BA" w14:textId="0766048A" w:rsidR="00AC1D50" w:rsidRDefault="00AC1D50" w:rsidP="000622D3">
      <w:pPr>
        <w:jc w:val="right"/>
      </w:pPr>
    </w:p>
    <w:p w14:paraId="6FC8DA7A" w14:textId="07726AF1" w:rsidR="007D7927" w:rsidRDefault="007D7927" w:rsidP="000622D3">
      <w:pPr>
        <w:jc w:val="right"/>
      </w:pPr>
    </w:p>
    <w:p w14:paraId="4B7D5353" w14:textId="77777777" w:rsidR="007D7927" w:rsidRPr="000622D3" w:rsidRDefault="007D7927" w:rsidP="000622D3">
      <w:pPr>
        <w:jc w:val="right"/>
      </w:pPr>
    </w:p>
    <w:sectPr w:rsidR="007D7927" w:rsidRPr="000622D3" w:rsidSect="00152AC2">
      <w:headerReference w:type="even" r:id="rId12"/>
      <w:headerReference w:type="default" r:id="rId13"/>
      <w:footerReference w:type="even" r:id="rId14"/>
      <w:footerReference w:type="default" r:id="rId15"/>
      <w:pgSz w:w="11907" w:h="16839" w:code="9"/>
      <w:pgMar w:top="-1260" w:right="1080" w:bottom="284" w:left="108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4604B" w14:textId="77777777" w:rsidR="00116257" w:rsidRDefault="00116257">
      <w:r>
        <w:separator/>
      </w:r>
    </w:p>
  </w:endnote>
  <w:endnote w:type="continuationSeparator" w:id="0">
    <w:p w14:paraId="2C4C3C28" w14:textId="77777777" w:rsidR="00116257" w:rsidRDefault="00116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35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459"/>
      <w:gridCol w:w="8746"/>
    </w:tblGrid>
    <w:tr w:rsidR="00587D52" w:rsidRPr="00FA4A3D" w14:paraId="0CF75B93" w14:textId="77777777" w:rsidTr="00CF46A2">
      <w:tc>
        <w:tcPr>
          <w:tcW w:w="715" w:type="pct"/>
          <w:tcBorders>
            <w:top w:val="single" w:sz="4" w:space="0" w:color="943634"/>
          </w:tcBorders>
          <w:shd w:val="clear" w:color="auto" w:fill="E65B01" w:themeFill="accent1" w:themeFillShade="BF"/>
        </w:tcPr>
        <w:sdt>
          <w:sdtPr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id w:val="-2146115270"/>
            <w:docPartObj>
              <w:docPartGallery w:val="Page Numbers (Bottom of Page)"/>
              <w:docPartUnique/>
            </w:docPartObj>
          </w:sdtPr>
          <w:sdtEndPr>
            <w:rPr>
              <w:color w:val="FFFFFF"/>
            </w:rPr>
          </w:sdtEndPr>
          <w:sdtContent>
            <w:sdt>
              <w:sdtPr>
                <w:rPr>
                  <w:rFonts w:ascii="Calibri" w:eastAsia="Times New Roman" w:hAnsi="Calibri" w:cs="Arial"/>
                  <w:color w:val="auto"/>
                  <w:sz w:val="22"/>
                  <w:szCs w:val="22"/>
                  <w:lang w:eastAsia="en-US" w:bidi="ar-SA"/>
                </w:rPr>
                <w:id w:val="-629551264"/>
                <w:docPartObj>
                  <w:docPartGallery w:val="Page Numbers (Top of Page)"/>
                  <w:docPartUnique/>
                </w:docPartObj>
              </w:sdtPr>
              <w:sdtEndPr>
                <w:rPr>
                  <w:color w:val="FFFFFF"/>
                </w:rPr>
              </w:sdtEndPr>
              <w:sdtContent>
                <w:p w14:paraId="08773C39" w14:textId="3B20D8E2" w:rsidR="00587D52" w:rsidRPr="00FA4A3D" w:rsidRDefault="00587D52" w:rsidP="00FA4A3D">
                  <w:pPr>
                    <w:tabs>
                      <w:tab w:val="center" w:pos="4680"/>
                      <w:tab w:val="right" w:pos="9360"/>
                    </w:tabs>
                    <w:spacing w:after="0" w:line="240" w:lineRule="auto"/>
                    <w:jc w:val="right"/>
                    <w:rPr>
                      <w:rFonts w:ascii="Calibri" w:eastAsia="Times New Roman" w:hAnsi="Calibri" w:cs="Arial"/>
                      <w:b/>
                      <w:bCs/>
                      <w:color w:val="auto"/>
                      <w:sz w:val="24"/>
                      <w:szCs w:val="24"/>
                      <w:lang w:eastAsia="en-US" w:bidi="ar-SA"/>
                    </w:rPr>
                  </w:pPr>
                  <w:r w:rsidRPr="00FA4A3D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 xml:space="preserve">Page </w:t>
                  </w:r>
                  <w:r w:rsidRPr="00FA4A3D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begin"/>
                  </w:r>
                  <w:r w:rsidRPr="00FA4A3D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instrText xml:space="preserve"> PAGE </w:instrText>
                  </w:r>
                  <w:r w:rsidRPr="00FA4A3D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separate"/>
                  </w:r>
                  <w:r>
                    <w:rPr>
                      <w:rFonts w:ascii="Calibri" w:eastAsia="Times New Roman" w:hAnsi="Calibri" w:cs="Arial"/>
                      <w:b/>
                      <w:bCs/>
                      <w:noProof/>
                      <w:color w:val="FFFFFF"/>
                      <w:sz w:val="22"/>
                      <w:szCs w:val="22"/>
                      <w:lang w:eastAsia="en-US" w:bidi="ar-SA"/>
                    </w:rPr>
                    <w:t>2</w:t>
                  </w:r>
                  <w:r w:rsidRPr="00FA4A3D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end"/>
                  </w:r>
                  <w:r w:rsidRPr="00FA4A3D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 xml:space="preserve"> of </w:t>
                  </w:r>
                  <w:r w:rsidR="00F76BFF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>8</w:t>
                  </w:r>
                </w:p>
              </w:sdtContent>
            </w:sdt>
          </w:sdtContent>
        </w:sdt>
      </w:tc>
      <w:tc>
        <w:tcPr>
          <w:tcW w:w="4285" w:type="pct"/>
          <w:tcBorders>
            <w:top w:val="single" w:sz="4" w:space="0" w:color="auto"/>
          </w:tcBorders>
        </w:tcPr>
        <w:p w14:paraId="614E1E90" w14:textId="4194B825" w:rsidR="00587D52" w:rsidRPr="00FA4A3D" w:rsidRDefault="00587D52" w:rsidP="00FA4A3D">
          <w:pPr>
            <w:tabs>
              <w:tab w:val="center" w:pos="4680"/>
              <w:tab w:val="right" w:pos="9360"/>
            </w:tabs>
            <w:spacing w:after="0" w:line="240" w:lineRule="auto"/>
            <w:ind w:right="-120"/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</w:pPr>
          <w:r w:rsidRPr="00FA4A3D">
            <w:rPr>
              <w:rFonts w:ascii="Calibri" w:eastAsia="Times New Roman" w:hAnsi="Calibri" w:cs="Arial"/>
              <w:b/>
              <w:color w:val="auto"/>
              <w:sz w:val="22"/>
              <w:szCs w:val="22"/>
              <w:lang w:eastAsia="en-US" w:bidi="ar-SA"/>
            </w:rPr>
            <w:t>National University of Computer &amp; Emerging Sciences</w:t>
          </w:r>
          <w:r>
            <w:rPr>
              <w:rFonts w:ascii="Calibri" w:eastAsia="Times New Roman" w:hAnsi="Calibri" w:cs="Arial"/>
              <w:b/>
              <w:color w:val="auto"/>
              <w:sz w:val="22"/>
              <w:szCs w:val="22"/>
              <w:lang w:eastAsia="en-US" w:bidi="ar-SA"/>
            </w:rPr>
            <w:t xml:space="preserve">, Karachi                 </w:t>
          </w:r>
          <w:r w:rsidRPr="00FA4A3D"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t xml:space="preserve"> </w:t>
          </w:r>
          <w:r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t xml:space="preserve">Instructor: </w:t>
          </w:r>
          <w:r w:rsidR="00C26D4B"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t>Rukhsar</w:t>
          </w:r>
          <w:r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t xml:space="preserve"> Ali</w:t>
          </w:r>
        </w:p>
      </w:tc>
    </w:tr>
  </w:tbl>
  <w:p w14:paraId="147BA5B0" w14:textId="6A0770A0" w:rsidR="00587D52" w:rsidRDefault="00587D52" w:rsidP="005853F8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0E322634" wp14:editId="34F04C4B">
              <wp:simplePos x="0" y="0"/>
              <wp:positionH relativeFrom="column">
                <wp:posOffset>-50800</wp:posOffset>
              </wp:positionH>
              <wp:positionV relativeFrom="paragraph">
                <wp:posOffset>-485775</wp:posOffset>
              </wp:positionV>
              <wp:extent cx="142875" cy="146050"/>
              <wp:effectExtent l="19050" t="19050" r="28575" b="25400"/>
              <wp:wrapNone/>
              <wp:docPr id="20" name="Oval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142875" cy="14605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F7D26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oval w14:anchorId="30981420" id="Oval 4" o:spid="_x0000_s1026" style="position:absolute;margin-left:-4pt;margin-top:-38.25pt;width:11.25pt;height:11.5pt;flip:x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" filled="f" fillcolor="#ff7d26" strokecolor="#ff7d26" strokeweight="3pt">
              <v:stroke linestyle="thinThin"/>
              <v:shadow color="#1f2f3f" opacity=".5" offset=",3pt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95" w:type="pct"/>
      <w:tblInd w:w="-180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844"/>
      <w:gridCol w:w="1478"/>
    </w:tblGrid>
    <w:tr w:rsidR="00587D52" w:rsidRPr="00E743F0" w14:paraId="192F60DA" w14:textId="77777777" w:rsidTr="00FA4A3D">
      <w:trPr>
        <w:trHeight w:val="182"/>
      </w:trPr>
      <w:tc>
        <w:tcPr>
          <w:tcW w:w="4284" w:type="pct"/>
          <w:tcBorders>
            <w:top w:val="single" w:sz="4" w:space="0" w:color="000000"/>
          </w:tcBorders>
        </w:tcPr>
        <w:p w14:paraId="47685C70" w14:textId="60582B96" w:rsidR="00587D52" w:rsidRPr="00E743F0" w:rsidRDefault="00587D52" w:rsidP="00E743F0">
          <w:pPr>
            <w:tabs>
              <w:tab w:val="center" w:pos="4680"/>
              <w:tab w:val="right" w:pos="9360"/>
            </w:tabs>
            <w:spacing w:after="0" w:line="240" w:lineRule="auto"/>
            <w:ind w:left="-120"/>
            <w:jc w:val="right"/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</w:pPr>
          <w:r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t xml:space="preserve">Instructor: </w:t>
          </w:r>
          <w:r w:rsidR="00C26D4B"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t>Rukhsar</w:t>
          </w:r>
          <w:r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t xml:space="preserve"> Ali                    </w:t>
          </w:r>
          <w:r w:rsidRPr="00E743F0">
            <w:rPr>
              <w:rFonts w:ascii="Calibri" w:eastAsia="Times New Roman" w:hAnsi="Calibri" w:cs="Arial"/>
              <w:b/>
              <w:color w:val="auto"/>
              <w:sz w:val="22"/>
              <w:szCs w:val="22"/>
              <w:lang w:eastAsia="en-US" w:bidi="ar-SA"/>
            </w:rPr>
            <w:t>National University of Computer &amp; Emerging Sciences</w:t>
          </w:r>
          <w:r>
            <w:rPr>
              <w:rFonts w:ascii="Calibri" w:eastAsia="Times New Roman" w:hAnsi="Calibri" w:cs="Arial"/>
              <w:b/>
              <w:color w:val="auto"/>
              <w:sz w:val="22"/>
              <w:szCs w:val="22"/>
              <w:lang w:eastAsia="en-US" w:bidi="ar-SA"/>
            </w:rPr>
            <w:t>, Karachi</w:t>
          </w:r>
        </w:p>
      </w:tc>
      <w:tc>
        <w:tcPr>
          <w:tcW w:w="716" w:type="pct"/>
          <w:tcBorders>
            <w:top w:val="single" w:sz="4" w:space="0" w:color="C0504D"/>
          </w:tcBorders>
          <w:shd w:val="clear" w:color="auto" w:fill="E65B01" w:themeFill="accent1" w:themeFillShade="BF"/>
        </w:tcPr>
        <w:sdt>
          <w:sdtPr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id w:val="283157632"/>
            <w:docPartObj>
              <w:docPartGallery w:val="Page Numbers (Bottom of Page)"/>
              <w:docPartUnique/>
            </w:docPartObj>
          </w:sdtPr>
          <w:sdtEndPr>
            <w:rPr>
              <w:b/>
              <w:bCs/>
              <w:color w:val="FFFFFF"/>
            </w:rPr>
          </w:sdtEndPr>
          <w:sdtContent>
            <w:sdt>
              <w:sdtPr>
                <w:rPr>
                  <w:rFonts w:ascii="Calibri" w:eastAsia="Times New Roman" w:hAnsi="Calibri" w:cs="Arial"/>
                  <w:color w:val="auto"/>
                  <w:sz w:val="22"/>
                  <w:szCs w:val="22"/>
                  <w:lang w:eastAsia="en-US" w:bidi="ar-SA"/>
                </w:rPr>
                <w:id w:val="863327076"/>
                <w:docPartObj>
                  <w:docPartGallery w:val="Page Numbers (Top of Page)"/>
                  <w:docPartUnique/>
                </w:docPartObj>
              </w:sdtPr>
              <w:sdtEndPr>
                <w:rPr>
                  <w:b/>
                  <w:bCs/>
                  <w:color w:val="FFFFFF"/>
                </w:rPr>
              </w:sdtEndPr>
              <w:sdtContent>
                <w:p w14:paraId="09AEFD12" w14:textId="764CE118" w:rsidR="00587D52" w:rsidRPr="00E743F0" w:rsidRDefault="00587D52" w:rsidP="00F0309C">
                  <w:pPr>
                    <w:tabs>
                      <w:tab w:val="center" w:pos="4680"/>
                      <w:tab w:val="right" w:pos="9360"/>
                    </w:tabs>
                    <w:spacing w:after="0" w:line="240" w:lineRule="auto"/>
                    <w:jc w:val="right"/>
                    <w:rPr>
                      <w:rFonts w:ascii="Calibri" w:eastAsia="Times New Roman" w:hAnsi="Calibri" w:cs="Arial"/>
                      <w:b/>
                      <w:bCs/>
                      <w:color w:val="auto"/>
                      <w:sz w:val="24"/>
                      <w:szCs w:val="24"/>
                      <w:lang w:eastAsia="en-US" w:bidi="ar-SA"/>
                    </w:rPr>
                  </w:pPr>
                  <w:r w:rsidRPr="00E743F0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 xml:space="preserve">Page </w:t>
                  </w:r>
                  <w:r w:rsidRPr="00E743F0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begin"/>
                  </w:r>
                  <w:r w:rsidRPr="00E743F0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instrText xml:space="preserve"> PAGE </w:instrText>
                  </w:r>
                  <w:r w:rsidRPr="00E743F0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separate"/>
                  </w:r>
                  <w:r>
                    <w:rPr>
                      <w:rFonts w:ascii="Calibri" w:eastAsia="Times New Roman" w:hAnsi="Calibri" w:cs="Arial"/>
                      <w:b/>
                      <w:bCs/>
                      <w:noProof/>
                      <w:color w:val="FFFFFF"/>
                      <w:sz w:val="22"/>
                      <w:szCs w:val="22"/>
                      <w:lang w:eastAsia="en-US" w:bidi="ar-SA"/>
                    </w:rPr>
                    <w:t>3</w:t>
                  </w:r>
                  <w:r w:rsidRPr="00E743F0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end"/>
                  </w:r>
                  <w:r w:rsidRPr="00E743F0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 xml:space="preserve"> of </w:t>
                  </w:r>
                  <w:r w:rsidR="00F76BFF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>8</w:t>
                  </w:r>
                </w:p>
              </w:sdtContent>
            </w:sdt>
          </w:sdtContent>
        </w:sdt>
      </w:tc>
    </w:tr>
  </w:tbl>
  <w:p w14:paraId="0AE3A9F1" w14:textId="2C06BBD3" w:rsidR="00587D52" w:rsidRDefault="00587D52" w:rsidP="005853F8">
    <w:pPr>
      <w:pStyle w:val="Footer"/>
      <w:tabs>
        <w:tab w:val="clear" w:pos="4680"/>
        <w:tab w:val="clear" w:pos="9360"/>
        <w:tab w:val="left" w:pos="1095"/>
      </w:tabs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1ABA3F4" wp14:editId="30BD7ECA">
              <wp:simplePos x="0" y="0"/>
              <wp:positionH relativeFrom="column">
                <wp:posOffset>6270625</wp:posOffset>
              </wp:positionH>
              <wp:positionV relativeFrom="paragraph">
                <wp:posOffset>-497205</wp:posOffset>
              </wp:positionV>
              <wp:extent cx="142875" cy="146050"/>
              <wp:effectExtent l="19050" t="19050" r="28575" b="25400"/>
              <wp:wrapNone/>
              <wp:docPr id="1" name="Oval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142875" cy="14605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F7D26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oval w14:anchorId="6E99FDDB" id="Oval 4" o:spid="_x0000_s1026" style="position:absolute;margin-left:493.75pt;margin-top:-39.15pt;width:11.25pt;height:11.5pt;flip:x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" filled="f" fillcolor="#ff7d26" strokecolor="#ff7d26" strokeweight="3pt">
              <v:stroke linestyle="thinThin"/>
              <v:shadow color="#1f2f3f" opacity=".5" offset=",3pt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28B36" w14:textId="77777777" w:rsidR="00116257" w:rsidRDefault="00116257">
      <w:r>
        <w:separator/>
      </w:r>
    </w:p>
  </w:footnote>
  <w:footnote w:type="continuationSeparator" w:id="0">
    <w:p w14:paraId="3A364CB1" w14:textId="77777777" w:rsidR="00116257" w:rsidRDefault="00116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35" w:type="pct"/>
      <w:tblInd w:w="-180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59"/>
      <w:gridCol w:w="8846"/>
    </w:tblGrid>
    <w:tr w:rsidR="00587D52" w:rsidRPr="00E743F0" w14:paraId="3F043D93" w14:textId="77777777" w:rsidTr="00FA4A3D">
      <w:sdt>
        <w:sdtPr>
          <w:rPr>
            <w:rFonts w:ascii="Calibri" w:eastAsia="Times New Roman" w:hAnsi="Calibri" w:cs="Arial"/>
            <w:b/>
            <w:bCs/>
            <w:color w:val="FFFFFF"/>
            <w:sz w:val="24"/>
            <w:szCs w:val="24"/>
            <w:lang w:eastAsia="en-US" w:bidi="ar-SA"/>
          </w:rPr>
          <w:alias w:val="Date"/>
          <w:id w:val="246625997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66" w:type="pct"/>
              <w:tcBorders>
                <w:bottom w:val="single" w:sz="4" w:space="0" w:color="943634"/>
              </w:tcBorders>
              <w:shd w:val="clear" w:color="auto" w:fill="E65B01" w:themeFill="accent1" w:themeFillShade="BF"/>
              <w:vAlign w:val="bottom"/>
            </w:tcPr>
            <w:p w14:paraId="1D8E558F" w14:textId="1ADA84C0" w:rsidR="00587D52" w:rsidRPr="00E743F0" w:rsidRDefault="00587D52" w:rsidP="00FA4A3D">
              <w:pPr>
                <w:tabs>
                  <w:tab w:val="center" w:pos="4680"/>
                  <w:tab w:val="right" w:pos="9360"/>
                </w:tabs>
                <w:spacing w:after="0" w:line="240" w:lineRule="auto"/>
                <w:jc w:val="right"/>
                <w:rPr>
                  <w:rFonts w:ascii="Calibri" w:eastAsia="Times New Roman" w:hAnsi="Calibri" w:cs="Arial"/>
                  <w:color w:val="FFFFFF"/>
                  <w:sz w:val="22"/>
                  <w:szCs w:val="22"/>
                  <w:lang w:eastAsia="en-US" w:bidi="ar-SA"/>
                </w:rPr>
              </w:pPr>
              <w:r>
                <w:rPr>
                  <w:rFonts w:ascii="Calibri" w:eastAsia="Times New Roman" w:hAnsi="Calibri" w:cs="Arial"/>
                  <w:b/>
                  <w:bCs/>
                  <w:color w:val="FFFFFF"/>
                  <w:sz w:val="24"/>
                  <w:szCs w:val="24"/>
                  <w:lang w:eastAsia="en-US" w:bidi="ar-SA"/>
                </w:rPr>
                <w:t>LAB: 05</w:t>
              </w:r>
            </w:p>
          </w:tc>
        </w:sdtContent>
      </w:sdt>
      <w:tc>
        <w:tcPr>
          <w:tcW w:w="4334" w:type="pct"/>
          <w:tcBorders>
            <w:bottom w:val="single" w:sz="4" w:space="0" w:color="auto"/>
          </w:tcBorders>
          <w:vAlign w:val="bottom"/>
        </w:tcPr>
        <w:p w14:paraId="7875171A" w14:textId="39A97446" w:rsidR="00587D52" w:rsidRPr="00E743F0" w:rsidRDefault="00587D52" w:rsidP="00FA4A3D">
          <w:pPr>
            <w:tabs>
              <w:tab w:val="center" w:pos="4680"/>
              <w:tab w:val="right" w:pos="9360"/>
            </w:tabs>
            <w:spacing w:after="0" w:line="240" w:lineRule="auto"/>
            <w:ind w:right="-120"/>
            <w:rPr>
              <w:rFonts w:ascii="Calibri" w:eastAsia="Times New Roman" w:hAnsi="Calibri" w:cs="Arial"/>
              <w:color w:val="76923C"/>
              <w:sz w:val="24"/>
              <w:szCs w:val="22"/>
              <w:lang w:eastAsia="en-US" w:bidi="ar-SA"/>
            </w:rPr>
          </w:pPr>
          <w:r w:rsidRPr="00E743F0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>[</w:t>
          </w:r>
          <w:r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Fall </w:t>
          </w:r>
          <w:r w:rsidRPr="00FA4A3D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20</w:t>
          </w:r>
          <w:r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2</w:t>
          </w:r>
          <w:r w:rsidR="00C26D4B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2</w:t>
          </w:r>
          <w:r w:rsidRPr="00FA4A3D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 - </w:t>
          </w:r>
          <w:r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COAL</w:t>
          </w:r>
          <w:r w:rsidRPr="00FA4A3D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 </w:t>
          </w:r>
          <w:proofErr w:type="gramStart"/>
          <w:r w:rsidRPr="00FA4A3D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LAB</w:t>
          </w:r>
          <w:r w:rsidRPr="00E743F0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]   </w:t>
          </w:r>
          <w:proofErr w:type="gramEnd"/>
          <w:r w:rsidRPr="00E743F0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 </w:t>
          </w:r>
          <w:r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                                                       </w:t>
          </w:r>
          <w:r w:rsidRPr="00E743F0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 [</w:t>
          </w:r>
          <w:r w:rsidRPr="003B435E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Loop Instruction &amp; Procedures</w:t>
          </w:r>
          <w:r w:rsidRPr="00E743F0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>]</w:t>
          </w:r>
        </w:p>
      </w:tc>
    </w:tr>
  </w:tbl>
  <w:p w14:paraId="20BB176E" w14:textId="77777777" w:rsidR="00587D52" w:rsidRPr="00FA4A3D" w:rsidRDefault="00587D52" w:rsidP="00FA4A3D">
    <w:pPr>
      <w:pStyle w:val="Header"/>
      <w:tabs>
        <w:tab w:val="clear" w:pos="4680"/>
        <w:tab w:val="clear" w:pos="9360"/>
        <w:tab w:val="left" w:pos="1590"/>
      </w:tabs>
      <w:spacing w:after="0"/>
      <w:rPr>
        <w:sz w:val="2"/>
        <w:szCs w:val="2"/>
      </w:rPr>
    </w:pPr>
    <w:r w:rsidRPr="00FA4A3D">
      <w:rPr>
        <w:noProof/>
        <w:sz w:val="2"/>
        <w:szCs w:val="2"/>
        <w:lang w:eastAsia="en-US" w:bidi="ar-SA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5CD30A1" wp14:editId="2BCF398D">
              <wp:simplePos x="0" y="0"/>
              <wp:positionH relativeFrom="page">
                <wp:posOffset>225425</wp:posOffset>
              </wp:positionH>
              <wp:positionV relativeFrom="page">
                <wp:posOffset>-24130</wp:posOffset>
              </wp:positionV>
              <wp:extent cx="0" cy="10220325"/>
              <wp:effectExtent l="15875" t="19685" r="22225" b="18415"/>
              <wp:wrapNone/>
              <wp:docPr id="1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032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FF7D2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3E7451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17.75pt;margin-top:-1.9pt;width:0;height:804.75pt;z-index:25165977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" strokecolor="#ff7d26" strokeweight="2.25pt">
              <w10:wrap anchorx="page" anchory="page"/>
            </v:shape>
          </w:pict>
        </mc:Fallback>
      </mc:AlternateContent>
    </w:r>
    <w:r w:rsidRPr="00FA4A3D">
      <w:rPr>
        <w:noProof/>
        <w:sz w:val="2"/>
        <w:szCs w:val="2"/>
        <w:lang w:eastAsia="en-US" w:bidi="ar-SA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7DF9E61" wp14:editId="68CBC601">
              <wp:simplePos x="0" y="0"/>
              <wp:positionH relativeFrom="page">
                <wp:posOffset>293370</wp:posOffset>
              </wp:positionH>
              <wp:positionV relativeFrom="page">
                <wp:posOffset>-264795</wp:posOffset>
              </wp:positionV>
              <wp:extent cx="0" cy="10296525"/>
              <wp:effectExtent l="28575" t="28575" r="28575" b="28575"/>
              <wp:wrapNone/>
              <wp:docPr id="1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96525"/>
                      </a:xfrm>
                      <a:prstGeom prst="straightConnector1">
                        <a:avLst/>
                      </a:prstGeom>
                      <a:noFill/>
                      <a:ln w="57150">
                        <a:solidFill>
                          <a:srgbClr val="FFCBA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103000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173CEF4" id="AutoShape 2" o:spid="_x0000_s1026" type="#_x0000_t32" style="position:absolute;margin-left:23.1pt;margin-top:-20.85pt;width:0;height:810.75pt;z-index:251660800;visibility:visible;mso-wrap-style:square;mso-width-percent:0;mso-height-percent:103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3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" strokecolor="#ffcba8" strokeweight="4.5pt">
              <w10:wrap anchorx="page" anchory="page"/>
            </v:shape>
          </w:pict>
        </mc:Fallback>
      </mc:AlternateContent>
    </w:r>
    <w:r w:rsidRPr="00FA4A3D">
      <w:rPr>
        <w:sz w:val="2"/>
        <w:szCs w:val="2"/>
      </w:rPr>
      <w:tab/>
    </w:r>
  </w:p>
  <w:p w14:paraId="447EA76F" w14:textId="77777777" w:rsidR="00587D52" w:rsidRDefault="00587D52"/>
  <w:p w14:paraId="49EA2A4F" w14:textId="77777777" w:rsidR="00587D52" w:rsidRDefault="00587D52"/>
  <w:p w14:paraId="38709907" w14:textId="77777777" w:rsidR="00587D52" w:rsidRDefault="00587D52"/>
  <w:p w14:paraId="78519738" w14:textId="77777777" w:rsidR="00587D52" w:rsidRDefault="00587D5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70" w:type="pct"/>
      <w:tblInd w:w="-180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845"/>
      <w:gridCol w:w="1428"/>
    </w:tblGrid>
    <w:tr w:rsidR="00587D52" w:rsidRPr="00FA4A3D" w14:paraId="2EE3837C" w14:textId="77777777" w:rsidTr="00FA4A3D">
      <w:tc>
        <w:tcPr>
          <w:tcW w:w="4305" w:type="pct"/>
          <w:tcBorders>
            <w:bottom w:val="single" w:sz="4" w:space="0" w:color="auto"/>
          </w:tcBorders>
          <w:vAlign w:val="bottom"/>
        </w:tcPr>
        <w:p w14:paraId="5F7AAE42" w14:textId="0A01C563" w:rsidR="00587D52" w:rsidRPr="00FA4A3D" w:rsidRDefault="00587D52" w:rsidP="005853F8">
          <w:pPr>
            <w:tabs>
              <w:tab w:val="center" w:pos="4680"/>
              <w:tab w:val="right" w:pos="9360"/>
            </w:tabs>
            <w:spacing w:after="0" w:line="240" w:lineRule="auto"/>
            <w:ind w:left="-120"/>
            <w:jc w:val="right"/>
            <w:rPr>
              <w:rFonts w:ascii="Calibri" w:eastAsia="Times New Roman" w:hAnsi="Calibri" w:cs="Arial"/>
              <w:b/>
              <w:bCs/>
              <w:noProof/>
              <w:color w:val="76923C"/>
              <w:sz w:val="24"/>
              <w:szCs w:val="24"/>
              <w:lang w:eastAsia="en-US" w:bidi="ar-SA"/>
            </w:rPr>
          </w:pPr>
          <w:r w:rsidRPr="00FA4A3D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>[</w:t>
          </w:r>
          <w:r w:rsidRPr="003B435E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Loop Instruction &amp; </w:t>
          </w:r>
          <w:proofErr w:type="gramStart"/>
          <w:r w:rsidRPr="003B435E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Procedures</w:t>
          </w:r>
          <w:r w:rsidRPr="00FA4A3D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>]</w:t>
          </w:r>
          <w:r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   </w:t>
          </w:r>
          <w:proofErr w:type="gramEnd"/>
          <w:r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                                                         </w:t>
          </w:r>
          <w:r w:rsidRPr="00FA4A3D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>[</w:t>
          </w:r>
          <w:r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Fall</w:t>
          </w:r>
          <w:r w:rsidRPr="00FA4A3D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 20</w:t>
          </w:r>
          <w:r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2</w:t>
          </w:r>
          <w:r w:rsidR="00C26D4B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2</w:t>
          </w:r>
          <w:r w:rsidRPr="00FA4A3D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 - </w:t>
          </w:r>
          <w:r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COAL</w:t>
          </w:r>
          <w:r w:rsidRPr="00FA4A3D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 LAB</w:t>
          </w:r>
          <w:r w:rsidRPr="00FA4A3D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]                                        </w:t>
          </w:r>
        </w:p>
      </w:tc>
      <w:sdt>
        <w:sdtPr>
          <w:rPr>
            <w:rFonts w:ascii="Calibri" w:eastAsia="Times New Roman" w:hAnsi="Calibri" w:cs="Arial"/>
            <w:b/>
            <w:bCs/>
            <w:color w:val="FFFFFF"/>
            <w:sz w:val="24"/>
            <w:szCs w:val="24"/>
            <w:lang w:eastAsia="en-US" w:bidi="ar-SA"/>
          </w:rPr>
          <w:alias w:val="Date"/>
          <w:id w:val="-1587837324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95" w:type="pct"/>
              <w:tcBorders>
                <w:bottom w:val="single" w:sz="4" w:space="0" w:color="943634"/>
              </w:tcBorders>
              <w:shd w:val="clear" w:color="auto" w:fill="E65B01" w:themeFill="accent1" w:themeFillShade="BF"/>
              <w:vAlign w:val="bottom"/>
            </w:tcPr>
            <w:p w14:paraId="007BF7F1" w14:textId="06A3B401" w:rsidR="00587D52" w:rsidRPr="00FA4A3D" w:rsidRDefault="00587D52" w:rsidP="00FA4A3D">
              <w:pPr>
                <w:tabs>
                  <w:tab w:val="center" w:pos="4680"/>
                  <w:tab w:val="right" w:pos="9360"/>
                </w:tabs>
                <w:spacing w:after="0" w:line="240" w:lineRule="auto"/>
                <w:rPr>
                  <w:rFonts w:ascii="Calibri" w:eastAsia="Times New Roman" w:hAnsi="Calibri" w:cs="Arial"/>
                  <w:color w:val="FFFFFF"/>
                  <w:sz w:val="22"/>
                  <w:szCs w:val="22"/>
                  <w:lang w:eastAsia="en-US" w:bidi="ar-SA"/>
                </w:rPr>
              </w:pPr>
              <w:r>
                <w:rPr>
                  <w:rFonts w:ascii="Calibri" w:eastAsia="Times New Roman" w:hAnsi="Calibri" w:cs="Arial"/>
                  <w:b/>
                  <w:bCs/>
                  <w:color w:val="FFFFFF"/>
                  <w:sz w:val="24"/>
                  <w:szCs w:val="24"/>
                  <w:lang w:eastAsia="en-US" w:bidi="ar-SA"/>
                </w:rPr>
                <w:t>LAB: 05</w:t>
              </w:r>
            </w:p>
          </w:tc>
        </w:sdtContent>
      </w:sdt>
    </w:tr>
  </w:tbl>
  <w:p w14:paraId="693808F5" w14:textId="77777777" w:rsidR="00587D52" w:rsidRPr="00FA4A3D" w:rsidRDefault="00587D52" w:rsidP="00FA4A3D">
    <w:pPr>
      <w:pStyle w:val="Header"/>
      <w:spacing w:after="0"/>
      <w:rPr>
        <w:sz w:val="2"/>
        <w:szCs w:val="2"/>
      </w:rPr>
    </w:pPr>
    <w:r w:rsidRPr="00FA4A3D">
      <w:rPr>
        <w:noProof/>
        <w:sz w:val="2"/>
        <w:szCs w:val="2"/>
        <w:lang w:eastAsia="en-US" w:bidi="ar-SA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C77FB3D" wp14:editId="51EE3C0F">
              <wp:simplePos x="0" y="0"/>
              <wp:positionH relativeFrom="page">
                <wp:posOffset>7350125</wp:posOffset>
              </wp:positionH>
              <wp:positionV relativeFrom="page">
                <wp:posOffset>-46355</wp:posOffset>
              </wp:positionV>
              <wp:extent cx="0" cy="10220325"/>
              <wp:effectExtent l="15875" t="19685" r="22225" b="18415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032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FF7D2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384EB91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578.75pt;margin-top:-3.65pt;width:0;height:804.75pt;z-index:251656704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" strokecolor="#ff7d26" strokeweight="2.25pt">
              <w10:wrap anchorx="page" anchory="page"/>
            </v:shape>
          </w:pict>
        </mc:Fallback>
      </mc:AlternateContent>
    </w:r>
    <w:r w:rsidRPr="00FA4A3D">
      <w:rPr>
        <w:noProof/>
        <w:sz w:val="2"/>
        <w:szCs w:val="2"/>
        <w:lang w:eastAsia="en-US" w:bidi="ar-SA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3B82F0AE" wp14:editId="295805E6">
              <wp:simplePos x="0" y="0"/>
              <wp:positionH relativeFrom="page">
                <wp:posOffset>7277100</wp:posOffset>
              </wp:positionH>
              <wp:positionV relativeFrom="page">
                <wp:posOffset>-20955</wp:posOffset>
              </wp:positionV>
              <wp:extent cx="0" cy="10296525"/>
              <wp:effectExtent l="28575" t="28575" r="28575" b="28575"/>
              <wp:wrapNone/>
              <wp:docPr id="2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96525"/>
                      </a:xfrm>
                      <a:prstGeom prst="straightConnector1">
                        <a:avLst/>
                      </a:prstGeom>
                      <a:noFill/>
                      <a:ln w="57150">
                        <a:solidFill>
                          <a:srgbClr val="FFCBA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103000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3BD1EAB9" id="AutoShape 2" o:spid="_x0000_s1026" type="#_x0000_t32" style="position:absolute;margin-left:573pt;margin-top:-1.65pt;width:0;height:810.75pt;z-index:251666944;visibility:visible;mso-wrap-style:square;mso-width-percent:0;mso-height-percent:103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3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" strokecolor="#ffcba8" strokeweight="4.5pt">
              <w10:wrap anchorx="page" anchory="page"/>
            </v:shape>
          </w:pict>
        </mc:Fallback>
      </mc:AlternateContent>
    </w:r>
    <w:r w:rsidRPr="00FA4A3D">
      <w:rPr>
        <w:noProof/>
        <w:sz w:val="2"/>
        <w:szCs w:val="2"/>
        <w:lang w:eastAsia="en-US" w:bidi="ar-S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0E7155C" wp14:editId="2C2B24DE">
              <wp:simplePos x="0" y="0"/>
              <wp:positionH relativeFrom="page">
                <wp:posOffset>7278370</wp:posOffset>
              </wp:positionH>
              <wp:positionV relativeFrom="page">
                <wp:posOffset>-26670</wp:posOffset>
              </wp:positionV>
              <wp:extent cx="0" cy="10296525"/>
              <wp:effectExtent l="28575" t="28575" r="28575" b="2857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96525"/>
                      </a:xfrm>
                      <a:prstGeom prst="straightConnector1">
                        <a:avLst/>
                      </a:prstGeom>
                      <a:noFill/>
                      <a:ln w="57150">
                        <a:solidFill>
                          <a:srgbClr val="FFCBA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72AFAAD2" id="AutoShape 2" o:spid="_x0000_s1026" type="#_x0000_t32" style="position:absolute;margin-left:573.1pt;margin-top:-2.1pt;width:0;height:8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" strokecolor="#ffcba8" strokeweight="4.5pt">
              <w10:wrap anchorx="page" anchory="page"/>
            </v:shape>
          </w:pict>
        </mc:Fallback>
      </mc:AlternateContent>
    </w:r>
  </w:p>
  <w:p w14:paraId="25BC8D56" w14:textId="77777777" w:rsidR="00587D52" w:rsidRDefault="00587D52"/>
  <w:p w14:paraId="4D86F4CF" w14:textId="77777777" w:rsidR="00587D52" w:rsidRDefault="00587D52"/>
  <w:p w14:paraId="0660401A" w14:textId="77777777" w:rsidR="00587D52" w:rsidRDefault="00587D52"/>
  <w:p w14:paraId="36681E83" w14:textId="77777777" w:rsidR="00587D52" w:rsidRDefault="00587D5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F09ED"/>
    <w:multiLevelType w:val="multilevel"/>
    <w:tmpl w:val="CD40BF9A"/>
    <w:styleLink w:val="BulletedList"/>
    <w:lvl w:ilvl="0">
      <w:start w:val="1"/>
      <w:numFmt w:val="bullet"/>
      <w:pStyle w:val="Bullet1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pStyle w:val="Bullet2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2" w15:restartNumberingAfterBreak="0">
    <w:nsid w:val="1B3450CA"/>
    <w:multiLevelType w:val="hybridMultilevel"/>
    <w:tmpl w:val="378A25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C2689E"/>
    <w:multiLevelType w:val="hybridMultilevel"/>
    <w:tmpl w:val="699CE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66147"/>
    <w:multiLevelType w:val="hybridMultilevel"/>
    <w:tmpl w:val="5BF8BA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A7C38"/>
    <w:multiLevelType w:val="hybridMultilevel"/>
    <w:tmpl w:val="7F2C4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D5BBE"/>
    <w:multiLevelType w:val="hybridMultilevel"/>
    <w:tmpl w:val="ADBEF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135F6"/>
    <w:multiLevelType w:val="hybridMultilevel"/>
    <w:tmpl w:val="C0C49E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65C66"/>
    <w:multiLevelType w:val="hybridMultilevel"/>
    <w:tmpl w:val="F634B2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93268E"/>
    <w:multiLevelType w:val="hybridMultilevel"/>
    <w:tmpl w:val="A900F1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8"/>
  </w:num>
  <w:num w:numId="9">
    <w:abstractNumId w:val="4"/>
  </w:num>
  <w:num w:numId="10">
    <w:abstractNumId w:val="7"/>
  </w:num>
  <w:num w:numId="11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 style="mso-height-percent:900" fillcolor="white">
      <v:fill color="white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C99"/>
    <w:rsid w:val="0000512B"/>
    <w:rsid w:val="00020DD0"/>
    <w:rsid w:val="00050C7F"/>
    <w:rsid w:val="000622D3"/>
    <w:rsid w:val="0006627D"/>
    <w:rsid w:val="000A349D"/>
    <w:rsid w:val="000B1FCB"/>
    <w:rsid w:val="000B334D"/>
    <w:rsid w:val="000C10E4"/>
    <w:rsid w:val="000E024B"/>
    <w:rsid w:val="000E4C7E"/>
    <w:rsid w:val="000F44A9"/>
    <w:rsid w:val="00116257"/>
    <w:rsid w:val="00131653"/>
    <w:rsid w:val="00135463"/>
    <w:rsid w:val="00152AC2"/>
    <w:rsid w:val="00162279"/>
    <w:rsid w:val="00174D5E"/>
    <w:rsid w:val="001942DA"/>
    <w:rsid w:val="001D2C7F"/>
    <w:rsid w:val="001E0F55"/>
    <w:rsid w:val="001E14B7"/>
    <w:rsid w:val="001E462C"/>
    <w:rsid w:val="001F5C05"/>
    <w:rsid w:val="00202C0D"/>
    <w:rsid w:val="00203C17"/>
    <w:rsid w:val="00203E22"/>
    <w:rsid w:val="00211535"/>
    <w:rsid w:val="002134AB"/>
    <w:rsid w:val="00215E21"/>
    <w:rsid w:val="0024040C"/>
    <w:rsid w:val="00247162"/>
    <w:rsid w:val="0026121A"/>
    <w:rsid w:val="00272812"/>
    <w:rsid w:val="00274700"/>
    <w:rsid w:val="002A0D1B"/>
    <w:rsid w:val="002B0A53"/>
    <w:rsid w:val="002F0639"/>
    <w:rsid w:val="002F288F"/>
    <w:rsid w:val="00301F82"/>
    <w:rsid w:val="00306ED1"/>
    <w:rsid w:val="00311CA8"/>
    <w:rsid w:val="0031714B"/>
    <w:rsid w:val="003235FA"/>
    <w:rsid w:val="003333AF"/>
    <w:rsid w:val="003371CF"/>
    <w:rsid w:val="00350C99"/>
    <w:rsid w:val="0035222B"/>
    <w:rsid w:val="00354490"/>
    <w:rsid w:val="003644CC"/>
    <w:rsid w:val="003662A5"/>
    <w:rsid w:val="003703A8"/>
    <w:rsid w:val="003805C0"/>
    <w:rsid w:val="003941ED"/>
    <w:rsid w:val="003A67DF"/>
    <w:rsid w:val="003B435E"/>
    <w:rsid w:val="003C025B"/>
    <w:rsid w:val="003D6C79"/>
    <w:rsid w:val="0040054F"/>
    <w:rsid w:val="004166F6"/>
    <w:rsid w:val="00422C23"/>
    <w:rsid w:val="00423490"/>
    <w:rsid w:val="00424DD1"/>
    <w:rsid w:val="00427419"/>
    <w:rsid w:val="00434E83"/>
    <w:rsid w:val="004434BF"/>
    <w:rsid w:val="004647A4"/>
    <w:rsid w:val="004749A2"/>
    <w:rsid w:val="00476F17"/>
    <w:rsid w:val="00495D9D"/>
    <w:rsid w:val="004F58C1"/>
    <w:rsid w:val="004F738A"/>
    <w:rsid w:val="00500193"/>
    <w:rsid w:val="00504054"/>
    <w:rsid w:val="0051128F"/>
    <w:rsid w:val="0052331F"/>
    <w:rsid w:val="0052621C"/>
    <w:rsid w:val="005562F9"/>
    <w:rsid w:val="00584F38"/>
    <w:rsid w:val="005853F8"/>
    <w:rsid w:val="00586F81"/>
    <w:rsid w:val="00587D52"/>
    <w:rsid w:val="005A75DA"/>
    <w:rsid w:val="005B1714"/>
    <w:rsid w:val="005B58D7"/>
    <w:rsid w:val="005B69FF"/>
    <w:rsid w:val="005B7C47"/>
    <w:rsid w:val="005D55F2"/>
    <w:rsid w:val="006218F3"/>
    <w:rsid w:val="0063438C"/>
    <w:rsid w:val="00637F18"/>
    <w:rsid w:val="006540A8"/>
    <w:rsid w:val="00670F2D"/>
    <w:rsid w:val="00675BEF"/>
    <w:rsid w:val="006807E5"/>
    <w:rsid w:val="00685530"/>
    <w:rsid w:val="00687BFD"/>
    <w:rsid w:val="006E1008"/>
    <w:rsid w:val="007021D9"/>
    <w:rsid w:val="00705217"/>
    <w:rsid w:val="00727E59"/>
    <w:rsid w:val="00746ACE"/>
    <w:rsid w:val="0077521A"/>
    <w:rsid w:val="00791521"/>
    <w:rsid w:val="00793895"/>
    <w:rsid w:val="00793F90"/>
    <w:rsid w:val="007A2CA2"/>
    <w:rsid w:val="007B4ED4"/>
    <w:rsid w:val="007C40A9"/>
    <w:rsid w:val="007D1A1E"/>
    <w:rsid w:val="007D71E2"/>
    <w:rsid w:val="007D7927"/>
    <w:rsid w:val="007E1FF4"/>
    <w:rsid w:val="007E3560"/>
    <w:rsid w:val="007F6110"/>
    <w:rsid w:val="00817553"/>
    <w:rsid w:val="00821530"/>
    <w:rsid w:val="00823449"/>
    <w:rsid w:val="008271DE"/>
    <w:rsid w:val="0085627B"/>
    <w:rsid w:val="0086099A"/>
    <w:rsid w:val="008643A0"/>
    <w:rsid w:val="0087785B"/>
    <w:rsid w:val="008841E9"/>
    <w:rsid w:val="00885FDA"/>
    <w:rsid w:val="008B5E21"/>
    <w:rsid w:val="008C5CD2"/>
    <w:rsid w:val="008D2AD9"/>
    <w:rsid w:val="008D59EE"/>
    <w:rsid w:val="008F0DFA"/>
    <w:rsid w:val="008F1A03"/>
    <w:rsid w:val="00902C4A"/>
    <w:rsid w:val="009209B5"/>
    <w:rsid w:val="0092514B"/>
    <w:rsid w:val="00925339"/>
    <w:rsid w:val="0093230B"/>
    <w:rsid w:val="0093468D"/>
    <w:rsid w:val="00950EF7"/>
    <w:rsid w:val="009638CE"/>
    <w:rsid w:val="00971D54"/>
    <w:rsid w:val="00975E7A"/>
    <w:rsid w:val="00987032"/>
    <w:rsid w:val="00991AE8"/>
    <w:rsid w:val="009A1E79"/>
    <w:rsid w:val="009C1271"/>
    <w:rsid w:val="009E47F7"/>
    <w:rsid w:val="009E6508"/>
    <w:rsid w:val="009F78E4"/>
    <w:rsid w:val="00A0420C"/>
    <w:rsid w:val="00A150B9"/>
    <w:rsid w:val="00A17F1F"/>
    <w:rsid w:val="00A23BAF"/>
    <w:rsid w:val="00A276FE"/>
    <w:rsid w:val="00A36B55"/>
    <w:rsid w:val="00A50A00"/>
    <w:rsid w:val="00A54540"/>
    <w:rsid w:val="00A61233"/>
    <w:rsid w:val="00A852CF"/>
    <w:rsid w:val="00A936CE"/>
    <w:rsid w:val="00A961E4"/>
    <w:rsid w:val="00AA0A19"/>
    <w:rsid w:val="00AB52D6"/>
    <w:rsid w:val="00AC02D6"/>
    <w:rsid w:val="00AC1D50"/>
    <w:rsid w:val="00AE49BA"/>
    <w:rsid w:val="00AE558E"/>
    <w:rsid w:val="00AE6AFA"/>
    <w:rsid w:val="00B01AC7"/>
    <w:rsid w:val="00B05FEE"/>
    <w:rsid w:val="00B1379A"/>
    <w:rsid w:val="00B267C3"/>
    <w:rsid w:val="00B5555E"/>
    <w:rsid w:val="00B6541D"/>
    <w:rsid w:val="00B97347"/>
    <w:rsid w:val="00BA1D5D"/>
    <w:rsid w:val="00BA7351"/>
    <w:rsid w:val="00BF4A7D"/>
    <w:rsid w:val="00C079C5"/>
    <w:rsid w:val="00C100F0"/>
    <w:rsid w:val="00C16169"/>
    <w:rsid w:val="00C26D4B"/>
    <w:rsid w:val="00C355A2"/>
    <w:rsid w:val="00C35DB5"/>
    <w:rsid w:val="00C43B87"/>
    <w:rsid w:val="00C462E0"/>
    <w:rsid w:val="00C52FD6"/>
    <w:rsid w:val="00C67BA6"/>
    <w:rsid w:val="00C75114"/>
    <w:rsid w:val="00C80524"/>
    <w:rsid w:val="00C823A8"/>
    <w:rsid w:val="00CB7348"/>
    <w:rsid w:val="00CC739C"/>
    <w:rsid w:val="00CD2C0B"/>
    <w:rsid w:val="00CE1117"/>
    <w:rsid w:val="00CE5EBE"/>
    <w:rsid w:val="00CF46A2"/>
    <w:rsid w:val="00D11545"/>
    <w:rsid w:val="00D22489"/>
    <w:rsid w:val="00D23402"/>
    <w:rsid w:val="00D258BA"/>
    <w:rsid w:val="00D30755"/>
    <w:rsid w:val="00D30BF7"/>
    <w:rsid w:val="00D30D93"/>
    <w:rsid w:val="00D40C3D"/>
    <w:rsid w:val="00D766F8"/>
    <w:rsid w:val="00D84E79"/>
    <w:rsid w:val="00D96DDD"/>
    <w:rsid w:val="00DA7F7D"/>
    <w:rsid w:val="00DC0C4B"/>
    <w:rsid w:val="00DD3A80"/>
    <w:rsid w:val="00DD5EE9"/>
    <w:rsid w:val="00DE1364"/>
    <w:rsid w:val="00DF2892"/>
    <w:rsid w:val="00E2233D"/>
    <w:rsid w:val="00E410AF"/>
    <w:rsid w:val="00E42336"/>
    <w:rsid w:val="00E5368C"/>
    <w:rsid w:val="00E66BA4"/>
    <w:rsid w:val="00E714B2"/>
    <w:rsid w:val="00E71E21"/>
    <w:rsid w:val="00E743F0"/>
    <w:rsid w:val="00E77864"/>
    <w:rsid w:val="00EB7CC0"/>
    <w:rsid w:val="00ED3970"/>
    <w:rsid w:val="00EE157A"/>
    <w:rsid w:val="00F00BF7"/>
    <w:rsid w:val="00F01BC9"/>
    <w:rsid w:val="00F0309C"/>
    <w:rsid w:val="00F15AFF"/>
    <w:rsid w:val="00F170D8"/>
    <w:rsid w:val="00F53B10"/>
    <w:rsid w:val="00F76BFF"/>
    <w:rsid w:val="00F83222"/>
    <w:rsid w:val="00F85C4A"/>
    <w:rsid w:val="00F9288D"/>
    <w:rsid w:val="00FA4A3D"/>
    <w:rsid w:val="00FB4917"/>
    <w:rsid w:val="00FC0149"/>
    <w:rsid w:val="00FD4140"/>
    <w:rsid w:val="00FF3577"/>
    <w:rsid w:val="00FF63D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900" fillcolor="white">
      <v:fill color="white"/>
      <o:colormru v:ext="edit" colors="#40a6be,#b4dce6,#98cfdc,#ff7d26,#ff9d5b"/>
    </o:shapedefaults>
    <o:shapelayout v:ext="edit">
      <o:idmap v:ext="edit" data="1"/>
    </o:shapelayout>
  </w:shapeDefaults>
  <w:decimalSymbol w:val="."/>
  <w:listSeparator w:val=","/>
  <w14:docId w14:val="70B5D93C"/>
  <w15:docId w15:val="{C437C907-0568-41B6-A1D0-3659985B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iPriority="0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927"/>
    <w:rPr>
      <w:color w:val="414751" w:themeColor="text2" w:themeShade="BF"/>
      <w:sz w:val="20"/>
      <w:szCs w:val="20"/>
      <w:lang w:eastAsia="ja-JP" w:bidi="he-IL"/>
    </w:rPr>
  </w:style>
  <w:style w:type="paragraph" w:styleId="Heading1">
    <w:name w:val="heading 1"/>
    <w:basedOn w:val="Normal"/>
    <w:next w:val="Normal"/>
    <w:link w:val="Heading1Char"/>
    <w:uiPriority w:val="9"/>
    <w:unhideWhenUsed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customStyle="1" w:styleId="SenderAddress">
    <w:name w:val="Sender Address"/>
    <w:basedOn w:val="Normal"/>
    <w:uiPriority w:val="2"/>
    <w:qFormat/>
    <w:rPr>
      <w:color w:val="FFFFFF" w:themeColor="background1"/>
      <w:spacing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14751" w:themeColor="text2" w:themeShade="BF"/>
      <w:sz w:val="2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color w:val="414751" w:themeColor="text2" w:themeShade="BF"/>
      <w:sz w:val="20"/>
      <w:szCs w:val="20"/>
      <w:lang w:eastAsia="ja-JP"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pPr>
      <w:ind w:left="0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414751" w:themeColor="text2" w:themeShade="BF"/>
      <w:sz w:val="20"/>
      <w:szCs w:val="20"/>
      <w:lang w:eastAsia="ja-JP" w:bidi="he-IL"/>
    </w:rPr>
  </w:style>
  <w:style w:type="paragraph" w:customStyle="1" w:styleId="Subject">
    <w:name w:val="Subject"/>
    <w:basedOn w:val="NormalIndent"/>
    <w:uiPriority w:val="7"/>
    <w:qFormat/>
    <w:pPr>
      <w:ind w:left="0"/>
    </w:pPr>
    <w:rPr>
      <w:b/>
      <w:color w:val="FE8637" w:themeColor="accent1"/>
    </w:rPr>
  </w:style>
  <w:style w:type="paragraph" w:customStyle="1" w:styleId="RecipientAddress">
    <w:name w:val="Recipient Address"/>
    <w:basedOn w:val="NoSpacing"/>
    <w:uiPriority w:val="3"/>
    <w:qFormat/>
    <w:pPr>
      <w:spacing w:after="480"/>
      <w:contextualSpacing/>
    </w:pPr>
    <w:rPr>
      <w:rFonts w:asciiTheme="majorHAnsi" w:hAnsiTheme="majorHAnsi"/>
    </w:rPr>
  </w:style>
  <w:style w:type="paragraph" w:styleId="Closing">
    <w:name w:val="Closing"/>
    <w:basedOn w:val="NoSpacing"/>
    <w:link w:val="ClosingChar"/>
    <w:uiPriority w:val="5"/>
    <w:unhideWhenUsed/>
    <w:qFormat/>
    <w:pPr>
      <w:spacing w:before="960" w:after="960"/>
      <w:ind w:right="2520"/>
    </w:pPr>
  </w:style>
  <w:style w:type="character" w:customStyle="1" w:styleId="ClosingChar">
    <w:name w:val="Closing Char"/>
    <w:basedOn w:val="DefaultParagraphFont"/>
    <w:link w:val="Closing"/>
    <w:uiPriority w:val="5"/>
    <w:rPr>
      <w:color w:val="414751" w:themeColor="text2" w:themeShade="BF"/>
      <w:sz w:val="20"/>
      <w:szCs w:val="20"/>
      <w:lang w:eastAsia="ja-JP" w:bidi="he-IL"/>
    </w:rPr>
  </w:style>
  <w:style w:type="character" w:styleId="Strong">
    <w:name w:val="Strong"/>
    <w:basedOn w:val="DefaultParagraphFont"/>
    <w:uiPriority w:val="8"/>
    <w:qFormat/>
    <w:rPr>
      <w:b/>
      <w:bCs/>
    </w:rPr>
  </w:style>
  <w:style w:type="paragraph" w:styleId="Caption">
    <w:name w:val="caption"/>
    <w:basedOn w:val="Normal"/>
    <w:next w:val="Normal"/>
    <w:uiPriority w:val="99"/>
    <w:semiHidden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smallCaps/>
      <w:color w:val="414751" w:themeColor="text2" w:themeShade="BF"/>
      <w:spacing w:val="5"/>
      <w:sz w:val="32"/>
      <w:szCs w:val="32"/>
      <w:lang w:eastAsia="ja-JP"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/>
      <w:color w:val="414751" w:themeColor="text2" w:themeShade="BF"/>
      <w:sz w:val="28"/>
      <w:szCs w:val="28"/>
      <w:lang w:eastAsia="ja-JP" w:bidi="he-IL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/>
      <w:color w:val="414751" w:themeColor="text2" w:themeShade="BF"/>
      <w:spacing w:val="5"/>
      <w:sz w:val="24"/>
      <w:szCs w:val="24"/>
      <w:lang w:eastAsia="ja-JP" w:bidi="he-I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color w:val="E65B01" w:themeColor="accent1" w:themeShade="BF"/>
      <w:lang w:eastAsia="ja-JP" w:bidi="he-IL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i/>
      <w:color w:val="E65B01" w:themeColor="accent1" w:themeShade="BF"/>
      <w:lang w:eastAsia="ja-JP" w:bidi="he-IL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color w:val="E65B01" w:themeColor="accent1" w:themeShade="BF"/>
      <w:sz w:val="20"/>
      <w:szCs w:val="20"/>
      <w:lang w:eastAsia="ja-JP" w:bidi="he-IL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b/>
      <w:i/>
      <w:color w:val="E65B01" w:themeColor="accent1" w:themeShade="BF"/>
      <w:sz w:val="20"/>
      <w:szCs w:val="20"/>
      <w:lang w:eastAsia="ja-JP" w:bidi="he-IL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b/>
      <w:color w:val="3667C3" w:themeColor="accent2" w:themeShade="BF"/>
      <w:sz w:val="20"/>
      <w:szCs w:val="20"/>
      <w:lang w:eastAsia="ja-JP" w:bidi="he-IL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b/>
      <w:i/>
      <w:color w:val="3667C3" w:themeColor="accent2" w:themeShade="BF"/>
      <w:sz w:val="18"/>
      <w:szCs w:val="18"/>
      <w:lang w:eastAsia="ja-JP" w:bidi="he-IL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414751" w:themeColor="text2" w:themeShade="BF"/>
      <w:sz w:val="20"/>
      <w:szCs w:val="20"/>
      <w:lang w:eastAsia="ja-JP" w:bidi="he-IL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E65B01" w:themeColor="accent1" w:themeShade="BF"/>
      <w:sz w:val="20"/>
      <w:szCs w:val="20"/>
      <w:lang w:eastAsia="ja-JP" w:bidi="he-IL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numbering" w:customStyle="1" w:styleId="NumberedList">
    <w:name w:val="Numbered List"/>
    <w:uiPriority w:val="99"/>
    <w:pPr>
      <w:numPr>
        <w:numId w:val="2"/>
      </w:numPr>
    </w:pPr>
  </w:style>
  <w:style w:type="paragraph" w:styleId="Subtitle">
    <w:name w:val="Subtitle"/>
    <w:basedOn w:val="Normal"/>
    <w:link w:val="SubtitleChar"/>
    <w:uiPriority w:val="11"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575F6D" w:themeColor="text2"/>
      <w:spacing w:val="5"/>
      <w:sz w:val="24"/>
      <w:szCs w:val="24"/>
      <w:lang w:eastAsia="ja-JP" w:bidi="he-IL"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paragraph" w:styleId="Title">
    <w:name w:val="Title"/>
    <w:basedOn w:val="Normal"/>
    <w:link w:val="TitleChar"/>
    <w:uiPriority w:val="10"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smallCaps/>
      <w:color w:val="FE8637" w:themeColor="accent1"/>
      <w:spacing w:val="10"/>
      <w:sz w:val="48"/>
      <w:szCs w:val="48"/>
      <w:lang w:eastAsia="ja-JP" w:bidi="he-IL"/>
    </w:rPr>
  </w:style>
  <w:style w:type="paragraph" w:styleId="NoSpacing">
    <w:name w:val="No Spacing"/>
    <w:uiPriority w:val="1"/>
    <w:unhideWhenUsed/>
    <w:qFormat/>
    <w:pPr>
      <w:spacing w:after="0" w:line="240" w:lineRule="auto"/>
    </w:pPr>
    <w:rPr>
      <w:color w:val="414751" w:themeColor="text2" w:themeShade="BF"/>
      <w:sz w:val="20"/>
      <w:szCs w:val="20"/>
      <w:lang w:eastAsia="ja-JP" w:bidi="he-IL"/>
    </w:rPr>
  </w:style>
  <w:style w:type="paragraph" w:customStyle="1" w:styleId="Sidebar">
    <w:name w:val="Sidebar"/>
    <w:basedOn w:val="Normal"/>
    <w:uiPriority w:val="2"/>
    <w:semiHidden/>
    <w:unhideWhenUsed/>
    <w:pPr>
      <w:spacing w:line="300" w:lineRule="auto"/>
    </w:pPr>
    <w:rPr>
      <w:b/>
      <w:color w:val="E65B01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endersAddress">
    <w:name w:val="Sender's Address"/>
    <w:basedOn w:val="Normal"/>
    <w:uiPriority w:val="2"/>
    <w:qFormat/>
    <w:rPr>
      <w:color w:val="FFFFFF" w:themeColor="background1"/>
      <w:spacing w:val="20"/>
    </w:rPr>
  </w:style>
  <w:style w:type="paragraph" w:styleId="Date">
    <w:name w:val="Date"/>
    <w:basedOn w:val="Normal"/>
    <w:next w:val="Normal"/>
    <w:link w:val="DateChar"/>
    <w:uiPriority w:val="99"/>
    <w:unhideWhenUsed/>
    <w:rPr>
      <w:b/>
      <w:color w:val="FE8637" w:themeColor="accent1"/>
    </w:rPr>
  </w:style>
  <w:style w:type="character" w:customStyle="1" w:styleId="DateChar">
    <w:name w:val="Date Char"/>
    <w:basedOn w:val="DefaultParagraphFont"/>
    <w:link w:val="Date"/>
    <w:uiPriority w:val="99"/>
    <w:rPr>
      <w:b/>
      <w:color w:val="FE8637" w:themeColor="accent1"/>
      <w:sz w:val="20"/>
      <w:szCs w:val="20"/>
      <w:lang w:eastAsia="ja-JP" w:bidi="he-IL"/>
    </w:rPr>
  </w:style>
  <w:style w:type="paragraph" w:styleId="Signature">
    <w:name w:val="Signature"/>
    <w:basedOn w:val="Closing"/>
    <w:link w:val="SignatureChar"/>
    <w:uiPriority w:val="99"/>
    <w:unhideWhenUsed/>
    <w:pPr>
      <w:spacing w:before="0" w:after="0"/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color w:val="414751" w:themeColor="text2" w:themeShade="BF"/>
      <w:sz w:val="20"/>
      <w:szCs w:val="20"/>
      <w:lang w:eastAsia="ja-JP" w:bidi="he-IL"/>
    </w:rPr>
  </w:style>
  <w:style w:type="paragraph" w:customStyle="1" w:styleId="RecipientName">
    <w:name w:val="Recipient Name"/>
    <w:basedOn w:val="Normal"/>
    <w:uiPriority w:val="3"/>
    <w:qFormat/>
    <w:pPr>
      <w:spacing w:before="480" w:after="0" w:line="240" w:lineRule="auto"/>
      <w:contextualSpacing/>
    </w:pPr>
    <w:rPr>
      <w:b/>
    </w:rPr>
  </w:style>
  <w:style w:type="paragraph" w:styleId="ListParagraph">
    <w:name w:val="List Paragraph"/>
    <w:basedOn w:val="Normal"/>
    <w:uiPriority w:val="34"/>
    <w:unhideWhenUsed/>
    <w:qFormat/>
    <w:pPr>
      <w:ind w:left="720"/>
    </w:pPr>
  </w:style>
  <w:style w:type="paragraph" w:customStyle="1" w:styleId="Bullet1">
    <w:name w:val="Bullet 1"/>
    <w:basedOn w:val="ListParagraph"/>
    <w:uiPriority w:val="37"/>
    <w:qFormat/>
    <w:pPr>
      <w:numPr>
        <w:numId w:val="3"/>
      </w:numPr>
      <w:spacing w:after="0"/>
      <w:contextualSpacing/>
    </w:pPr>
    <w:rPr>
      <w:color w:val="auto"/>
      <w:lang w:bidi="ar-SA"/>
    </w:rPr>
  </w:style>
  <w:style w:type="paragraph" w:customStyle="1" w:styleId="Bullet2">
    <w:name w:val="Bullet 2"/>
    <w:basedOn w:val="ListParagraph"/>
    <w:uiPriority w:val="37"/>
    <w:qFormat/>
    <w:pPr>
      <w:numPr>
        <w:ilvl w:val="1"/>
        <w:numId w:val="3"/>
      </w:numPr>
      <w:contextualSpacing/>
    </w:pPr>
    <w:rPr>
      <w:color w:val="auto"/>
      <w:lang w:bidi="ar-SA"/>
    </w:rPr>
  </w:style>
  <w:style w:type="paragraph" w:customStyle="1" w:styleId="CompanyName">
    <w:name w:val="Company Name"/>
    <w:basedOn w:val="Normal"/>
    <w:uiPriority w:val="4"/>
    <w:qFormat/>
    <w:rPr>
      <w:color w:val="FFFFFF" w:themeColor="background1"/>
      <w:spacing w:val="20"/>
    </w:rPr>
  </w:style>
  <w:style w:type="character" w:styleId="Hyperlink">
    <w:name w:val="Hyperlink"/>
    <w:basedOn w:val="DefaultParagraphFont"/>
    <w:unhideWhenUsed/>
    <w:rsid w:val="000B334D"/>
    <w:rPr>
      <w:b w:val="0"/>
      <w:bCs w:val="0"/>
      <w:color w:val="0033BB"/>
      <w:sz w:val="20"/>
      <w:szCs w:val="20"/>
      <w:u w:val="single"/>
    </w:rPr>
  </w:style>
  <w:style w:type="paragraph" w:styleId="BodyText">
    <w:name w:val="Body Text"/>
    <w:basedOn w:val="Normal"/>
    <w:link w:val="BodyTextChar"/>
    <w:uiPriority w:val="1"/>
    <w:qFormat/>
    <w:rsid w:val="00350C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50C99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TableParagraph">
    <w:name w:val="Table Paragraph"/>
    <w:basedOn w:val="Normal"/>
    <w:uiPriority w:val="1"/>
    <w:qFormat/>
    <w:rsid w:val="00423490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F53B10"/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F53B10"/>
    <w:rPr>
      <w:color w:val="414751" w:themeColor="text2" w:themeShade="BF"/>
      <w:sz w:val="24"/>
      <w:szCs w:val="24"/>
      <w:lang w:eastAsia="ja-JP" w:bidi="he-IL"/>
    </w:rPr>
  </w:style>
  <w:style w:type="paragraph" w:styleId="BodyText3">
    <w:name w:val="Body Text 3"/>
    <w:basedOn w:val="Normal"/>
    <w:link w:val="BodyText3Char"/>
    <w:uiPriority w:val="99"/>
    <w:unhideWhenUsed/>
    <w:rsid w:val="00F53B10"/>
    <w:pPr>
      <w:jc w:val="both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F53B10"/>
    <w:rPr>
      <w:rFonts w:ascii="Times New Roman" w:hAnsi="Times New Roman" w:cs="Times New Roman"/>
      <w:sz w:val="24"/>
      <w:szCs w:val="24"/>
      <w:lang w:eastAsia="ja-JP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6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mir%20Ali\Documents\Custom%20Office%20Templates\Lab_Manual_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1569805F654D2A95F8FDE758E6A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E6E39-370A-4A76-8FF7-701D337FB077}"/>
      </w:docPartPr>
      <w:docPartBody>
        <w:p w:rsidR="00F86C1C" w:rsidRDefault="00656820">
          <w:pPr>
            <w:pStyle w:val="0C1569805F654D2A95F8FDE758E6AB27"/>
          </w:pPr>
          <w:r>
            <w:rPr>
              <w:rFonts w:asciiTheme="majorHAnsi" w:eastAsiaTheme="majorEastAsia" w:hAnsiTheme="majorHAnsi" w:cstheme="majorBidi"/>
              <w:caps/>
              <w:sz w:val="44"/>
              <w:szCs w:val="44"/>
            </w:rPr>
            <w:t>[Type the sender company name]</w:t>
          </w:r>
        </w:p>
      </w:docPartBody>
    </w:docPart>
    <w:docPart>
      <w:docPartPr>
        <w:name w:val="EECBB12380B94B3691B4E7B1AB60C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50D99-EC40-43B2-B42A-8BE7C301FEC7}"/>
      </w:docPartPr>
      <w:docPartBody>
        <w:p w:rsidR="00F86C1C" w:rsidRDefault="00656820">
          <w:pPr>
            <w:pStyle w:val="EECBB12380B94B3691B4E7B1AB60CD47"/>
          </w:pPr>
          <w:r>
            <w:t>[Type the sender company address]</w:t>
          </w:r>
        </w:p>
      </w:docPartBody>
    </w:docPart>
    <w:docPart>
      <w:docPartPr>
        <w:name w:val="D761D269071D48B1843DBB0FFEFC3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78C74-CE2D-4FD0-8DE2-955DE74BD112}"/>
      </w:docPartPr>
      <w:docPartBody>
        <w:p w:rsidR="00F86C1C" w:rsidRDefault="00656820">
          <w:pPr>
            <w:pStyle w:val="D761D269071D48B1843DBB0FFEFC31BC"/>
          </w:pPr>
          <w:r>
            <w:t>[Type the sender phone number]</w:t>
          </w:r>
        </w:p>
      </w:docPartBody>
    </w:docPart>
    <w:docPart>
      <w:docPartPr>
        <w:name w:val="F796B1F2900C4E4F85E20BC9F100F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93493-9661-4D45-82A3-054292A5E6C7}"/>
      </w:docPartPr>
      <w:docPartBody>
        <w:p w:rsidR="00F86C1C" w:rsidRDefault="00656820">
          <w:pPr>
            <w:pStyle w:val="F796B1F2900C4E4F85E20BC9F100F9A6"/>
          </w:pPr>
          <w:r>
            <w:t>[Type the sender e-mail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820"/>
    <w:rsid w:val="00144663"/>
    <w:rsid w:val="00154D2C"/>
    <w:rsid w:val="001D320F"/>
    <w:rsid w:val="002711E2"/>
    <w:rsid w:val="002A59C5"/>
    <w:rsid w:val="003C059C"/>
    <w:rsid w:val="004416E6"/>
    <w:rsid w:val="004B6C83"/>
    <w:rsid w:val="00505ABC"/>
    <w:rsid w:val="00656820"/>
    <w:rsid w:val="006E2FD9"/>
    <w:rsid w:val="00701356"/>
    <w:rsid w:val="00800182"/>
    <w:rsid w:val="00861DEE"/>
    <w:rsid w:val="00985224"/>
    <w:rsid w:val="009D6031"/>
    <w:rsid w:val="009E71E7"/>
    <w:rsid w:val="00A37E3A"/>
    <w:rsid w:val="00B12366"/>
    <w:rsid w:val="00BA1344"/>
    <w:rsid w:val="00C94FE2"/>
    <w:rsid w:val="00E368DA"/>
    <w:rsid w:val="00F1467D"/>
    <w:rsid w:val="00F655F9"/>
    <w:rsid w:val="00F8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1569805F654D2A95F8FDE758E6AB27">
    <w:name w:val="0C1569805F654D2A95F8FDE758E6AB27"/>
  </w:style>
  <w:style w:type="paragraph" w:customStyle="1" w:styleId="EECBB12380B94B3691B4E7B1AB60CD47">
    <w:name w:val="EECBB12380B94B3691B4E7B1AB60CD47"/>
  </w:style>
  <w:style w:type="paragraph" w:customStyle="1" w:styleId="D761D269071D48B1843DBB0FFEFC31BC">
    <w:name w:val="D761D269071D48B1843DBB0FFEFC31BC"/>
  </w:style>
  <w:style w:type="paragraph" w:customStyle="1" w:styleId="F796B1F2900C4E4F85E20BC9F100F9A6">
    <w:name w:val="F796B1F2900C4E4F85E20BC9F100F9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LAB: 05</PublishDate>
  <Abstract/>
  <CompanyAddress>LABORATORY MANUAL</CompanyAddress>
  <CompanyPhone>Fall 2022</CompanyPhone>
  <CompanyFax/>
  <CompanyEmail>Instructor: Rukhsar ALI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16E2D6-0457-4A28-9817-366BF6693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Lab_Manual_2</Template>
  <TotalTime>2090</TotalTime>
  <Pages>9</Pages>
  <Words>1485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 2003 Comp Org &amp; Assembly Language Lab</Company>
  <LinksUpToDate>false</LinksUpToDate>
  <CharactersWithSpaces>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 Ali</dc:creator>
  <cp:lastModifiedBy>Rukhsar Ali</cp:lastModifiedBy>
  <cp:revision>69</cp:revision>
  <cp:lastPrinted>2021-09-23T09:26:00Z</cp:lastPrinted>
  <dcterms:created xsi:type="dcterms:W3CDTF">2021-08-31T06:34:00Z</dcterms:created>
  <dcterms:modified xsi:type="dcterms:W3CDTF">2022-09-19T04:06:00Z</dcterms:modified>
</cp:coreProperties>
</file>