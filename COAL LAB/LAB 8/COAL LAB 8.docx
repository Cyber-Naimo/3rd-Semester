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6A6500E" w14:textId="570924F4" w:rsidR="00A54540" w:rsidRDefault="000B1FCB" w:rsidP="000A349D">
      <w:pPr>
        <w:spacing w:after="0" w:line="240" w:lineRule="auto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3527EE" wp14:editId="77AC7B1F">
                <wp:simplePos x="0" y="0"/>
                <wp:positionH relativeFrom="page">
                  <wp:posOffset>6193765</wp:posOffset>
                </wp:positionH>
                <wp:positionV relativeFrom="page">
                  <wp:posOffset>-25879</wp:posOffset>
                </wp:positionV>
                <wp:extent cx="1142401" cy="10698480"/>
                <wp:effectExtent l="0" t="0" r="19685" b="457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401" cy="10698480"/>
                          <a:chOff x="0" y="0"/>
                          <a:chExt cx="1286540" cy="10698480"/>
                        </a:xfrm>
                      </wpg:grpSpPr>
                      <wps:wsp>
                        <wps:cNvPr id="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02019" y="0"/>
                            <a:ext cx="960120" cy="106984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28654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170121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64F4F2" id="Group 10" o:spid="_x0000_s1026" style="position:absolute;margin-left:487.7pt;margin-top:-2.05pt;width:89.95pt;height:842.4pt;z-index:251660288;mso-position-horizontal-relative:page;mso-position-vertical-relative:page;mso-width-relative:margin" coordsize="12865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">
                <v:rect id="Rectangle 147" o:spid="_x0000_s1027" style="position:absolute;left:2020;width:9601;height:106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Uo8AA&#10;AADaAAAADwAAAGRycy9kb3ducmV2LnhtbERPz2vCMBS+D/Y/hDfwpqlCRapRxjbBgx6mjl0fzbOp&#10;Ni8libb61y+DwY4f3+/FqreNuJEPtWMF41EGgrh0uuZKwfGwHs5AhIissXFMCu4UYLV8flpgoV3H&#10;n3Tbx0qkEA4FKjAxtoWUoTRkMYxcS5y4k/MWY4K+ktpjl8JtIydZNpUWa04NBlt6M1Re9lebZpiy&#10;/sgf38bL920+6cx6fN59KTV46V/nICL18V/8595oBTn8Xkl+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AUo8AAAADaAAAADwAAAAAAAAAAAAAAAACYAgAAZHJzL2Rvd25y&#10;ZXYueG1sUEsFBgAAAAAEAAQA9QAAAIUDAAAAAA==&#10;" fillcolor="#feb686" stroked="f" strokecolor="#bfb675">
                  <v:fill color2="#fe8637 [3204]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wvg8QAAADaAAAADwAAAGRycy9kb3ducmV2LnhtbESPzWrDMBCE74W8g9hCbo3cpiTBjWKc&#10;QMElp/wcclysrWVirYyl2G6evgoUehxm5htmnY22ET11vnas4HWWgCAuna65UnA+fb6sQPiArLFx&#10;TAp+yEO2mTytMdVu4AP1x1CJCGGfogITQptK6UtDFv3MtcTR+3adxRBlV0nd4RDhtpFvSbKQFmuO&#10;CwZb2hkqr8ebVbCc3675e9t83ZN9YYY7H/Cy2yo1fR7zDxCBxvAf/msXWsECHlfiD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C+DxAAAANoAAAAPAAAAAAAAAAAA&#10;AAAAAKECAABkcnMvZG93bnJldi54bWxQSwUGAAAAAAQABAD5AAAAkgMAAAAA&#10;" strokecolor="#feceae" strokeweight="1pt"/>
                <v:shape id="AutoShape 149" o:spid="_x0000_s1029" type="#_x0000_t32" style="position:absolute;left:12865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Pj9sMAAADaAAAADwAAAGRycy9kb3ducmV2LnhtbESPQWsCMRSE7wX/Q3hCbzVbC1a2RimC&#10;6KEUuorg7bF5bpZuXmIS1+2/b4RCj8PMfMMsVoPtRE8hto4VPE8KEMS10y03Cg77zdMcREzIGjvH&#10;pOCHIqyWo4cFltrd+Iv6KjUiQziWqMCk5EspY23IYpw4T5y9swsWU5ahkTrgLcNtJ6dFMZMWW84L&#10;Bj2tDdXf1dUq+Ag2mm3FL9ej7z8vhT9V5+NJqcfx8P4GItGQ/sN/7Z1W8Ar3K/kG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z4/bDAAAA2gAAAA8AAAAAAAAAAAAA&#10;AAAAoQIAAGRycy9kb3ducmV2LnhtbFBLBQYAAAAABAAEAPkAAACRAwAAAAA=&#10;" strokecolor="#fe8637 [3204]" strokeweight="2.25pt"/>
                <v:shape id="AutoShape 150" o:spid="_x0000_s1030" type="#_x0000_t32" style="position:absolute;left:1701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FRAL4AAADaAAAADwAAAGRycy9kb3ducmV2LnhtbERPyYoCMRC9D/gPoQRvY1qFYWiN4goy&#10;MgeXDyiS6gU7lTaJ2v795DDg8fH22aKzjXiQD7VjBaNhBoJYO1NzqeBy3n1+gwgR2WDjmBS8KMBi&#10;3vuYYW7ck4/0OMVSpBAOOSqoYmxzKYOuyGIYupY4cYXzFmOCvpTG4zOF20aOs+xLWqw5NVTY0roi&#10;fT3drYLJy9+03tx+NuPfQ7srVsXWX6VSg363nIKI1MW3+N+9NwrS1nQl3QA5/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gVEAvgAAANoAAAAPAAAAAAAAAAAAAAAAAKEC&#10;AABkcnMvZG93bnJldi54bWxQSwUGAAAAAAQABAD5AAAAjAMAAAAA&#10;" strokecolor="#feceae" strokeweight="4.5pt"/>
                <w10:wrap anchorx="page" anchory="page"/>
              </v:group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B81350E" wp14:editId="66DD2FE0">
                <wp:simplePos x="0" y="0"/>
                <mc:AlternateContent>
                  <mc:Choice Requires="wp14">
                    <wp:positionH relativeFrom="page">
                      <wp14:pctPosHOffset>83000</wp14:pctPosHOffset>
                    </wp:positionH>
                  </mc:Choice>
                  <mc:Fallback>
                    <wp:positionH relativeFrom="page">
                      <wp:posOffset>6275070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940435" cy="10057130"/>
                <wp:effectExtent l="0" t="0" r="0" b="1270"/>
                <wp:wrapNone/>
                <wp:docPr id="9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435" cy="1005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1" w:name="_Hlk523050861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44"/>
                                <w:szCs w:val="44"/>
                              </w:rPr>
                              <w:id w:val="313245868"/>
                              <w:placeholder>
                                <w:docPart w:val="0C1569805F654D2A95F8FDE758E6AB2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362F75F" w14:textId="767CE3E2" w:rsidR="008B178E" w:rsidRDefault="008B178E" w:rsidP="001D2C7F">
                                <w:pPr>
                                  <w:pStyle w:val="SendersAddress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EL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2003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Comp Org &amp; Assembly Language 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Lab</w:t>
                                </w:r>
                              </w:p>
                            </w:sdtContent>
                          </w:sdt>
                          <w:bookmarkEnd w:id="1" w:displacedByCustomXml="prev"/>
                          <w:p w14:paraId="66B8F0BE" w14:textId="3C013BCC" w:rsidR="008B178E" w:rsidRDefault="00022735" w:rsidP="001D2C7F">
                            <w:pPr>
                              <w:pStyle w:val="SendersAddress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69"/>
                                <w:placeholder>
                                  <w:docPart w:val="EECBB12380B94B3691B4E7B1AB60CD47"/>
                                </w:placeholder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8B178E" w:rsidRPr="001D2C7F">
                                  <w:rPr>
                                    <w:sz w:val="22"/>
                                    <w:szCs w:val="22"/>
                                  </w:rPr>
                                  <w:t>LABORATORY MANUAL</w:t>
                                </w:r>
                              </w:sdtContent>
                            </w:sdt>
                            <w:r w:rsidR="008B178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B178E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0"/>
                                <w:placeholder>
                                  <w:docPart w:val="D761D269071D48B1843DBB0FFEFC31BC"/>
                                </w:placeholder>
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B178E">
                                  <w:rPr>
                                    <w:sz w:val="22"/>
                                    <w:szCs w:val="22"/>
                                  </w:rPr>
                                  <w:t>Fall 202</w:t>
                                </w:r>
                                <w:r w:rsidR="000079AE">
                                  <w:rPr>
                                    <w:sz w:val="22"/>
                                    <w:szCs w:val="22"/>
                                  </w:rPr>
                                  <w:t>2</w:t>
                                </w:r>
                              </w:sdtContent>
                            </w:sdt>
                            <w:r w:rsidR="008B178E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1"/>
                                <w:placeholder>
                                  <w:docPart w:val="F796B1F2900C4E4F85E20BC9F100F9A6"/>
                                </w:placeholder>
                                <w:dataBinding w:prefixMappings="xmlns:ns0='http://schemas.microsoft.com/office/2006/coverPageProps'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B178E">
                                  <w:rPr>
                                    <w:sz w:val="22"/>
                                    <w:szCs w:val="22"/>
                                  </w:rPr>
                                  <w:t xml:space="preserve">Instructor: </w:t>
                                </w:r>
                                <w:r w:rsidR="00500DBB">
                                  <w:rPr>
                                    <w:sz w:val="22"/>
                                    <w:szCs w:val="22"/>
                                  </w:rPr>
                                  <w:t>Rukhsar Ali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vert" wrap="square" lIns="45720" tIns="685800" rIns="45720" bIns="6858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B81350E" id="Rectangle 151" o:spid="_x0000_s1026" style="position:absolute;margin-left:0;margin-top:0;width:74.05pt;height:791.9pt;z-index:251661312;visibility:visible;mso-wrap-style:square;mso-width-percent:0;mso-height-percent:1000;mso-left-percent:830;mso-wrap-distance-left:9pt;mso-wrap-distance-top:0;mso-wrap-distance-right:9pt;mso-wrap-distance-bottom:0;mso-position-horizontal-relative:page;mso-position-vertical:center;mso-position-vertical-relative:page;mso-width-percent:0;mso-height-percent:1000;mso-left-percent:83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" o:allowincell="f" filled="f" stroked="f" strokecolor="black [3213]">
                <v:textbox style="layout-flow:vertical" inset="3.6pt,54pt,3.6pt,54pt">
                  <w:txbxContent>
                    <w:bookmarkStart w:id="2" w:name="_Hlk523050861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sz w:val="44"/>
                          <w:szCs w:val="44"/>
                        </w:rPr>
                        <w:id w:val="313245868"/>
                        <w:placeholder>
                          <w:docPart w:val="0C1569805F654D2A95F8FDE758E6AB27"/>
                        </w:placeholder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6362F75F" w14:textId="767CE3E2" w:rsidR="008B178E" w:rsidRDefault="008B178E" w:rsidP="001D2C7F">
                          <w:pPr>
                            <w:pStyle w:val="SendersAddress"/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EL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2003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Comp Org &amp; Assembly Language 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Lab</w:t>
                          </w:r>
                        </w:p>
                      </w:sdtContent>
                    </w:sdt>
                    <w:bookmarkEnd w:id="2" w:displacedByCustomXml="prev"/>
                    <w:p w14:paraId="66B8F0BE" w14:textId="3C013BCC" w:rsidR="008B178E" w:rsidRDefault="00022735" w:rsidP="001D2C7F">
                      <w:pPr>
                        <w:pStyle w:val="SendersAddress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id w:val="313245869"/>
                          <w:placeholder>
                            <w:docPart w:val="EECBB12380B94B3691B4E7B1AB60CD47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 w:rsidR="008B178E" w:rsidRPr="001D2C7F">
                            <w:rPr>
                              <w:sz w:val="22"/>
                              <w:szCs w:val="22"/>
                            </w:rPr>
                            <w:t>LABORATORY MANUAL</w:t>
                          </w:r>
                        </w:sdtContent>
                      </w:sdt>
                      <w:r w:rsidR="008B178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B178E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0"/>
                          <w:placeholder>
                            <w:docPart w:val="D761D269071D48B1843DBB0FFEFC31BC"/>
                          </w:placeholder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r w:rsidR="008B178E">
                            <w:rPr>
                              <w:sz w:val="22"/>
                              <w:szCs w:val="22"/>
                            </w:rPr>
                            <w:t>Fall 202</w:t>
                          </w:r>
                          <w:r w:rsidR="000079AE">
                            <w:rPr>
                              <w:sz w:val="22"/>
                              <w:szCs w:val="22"/>
                            </w:rPr>
                            <w:t>2</w:t>
                          </w:r>
                        </w:sdtContent>
                      </w:sdt>
                      <w:r w:rsidR="008B178E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1"/>
                          <w:placeholder>
                            <w:docPart w:val="F796B1F2900C4E4F85E20BC9F100F9A6"/>
                          </w:placeholder>
                          <w:dataBinding w:prefixMappings="xmlns:ns0='http://schemas.microsoft.com/office/2006/coverPageProps'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8B178E">
                            <w:rPr>
                              <w:sz w:val="22"/>
                              <w:szCs w:val="22"/>
                            </w:rPr>
                            <w:t xml:space="preserve">Instructor: </w:t>
                          </w:r>
                          <w:r w:rsidR="00500DBB">
                            <w:rPr>
                              <w:sz w:val="22"/>
                              <w:szCs w:val="22"/>
                            </w:rPr>
                            <w:t>Rukhsar Ali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727E59" w:rsidRPr="00AA5A5F" w14:paraId="19F286FA" w14:textId="77777777" w:rsidTr="000C10E4">
        <w:trPr>
          <w:trHeight w:val="949"/>
        </w:trPr>
        <w:tc>
          <w:tcPr>
            <w:tcW w:w="8505" w:type="dxa"/>
          </w:tcPr>
          <w:p w14:paraId="755A0804" w14:textId="51BA19D8" w:rsidR="001D2C7F" w:rsidRPr="00A17F1F" w:rsidRDefault="001D2C7F" w:rsidP="000C10E4">
            <w:pPr>
              <w:ind w:right="-69"/>
              <w:jc w:val="right"/>
              <w:rPr>
                <w:rFonts w:asciiTheme="majorHAnsi" w:hAnsiTheme="majorHAnsi" w:cs="Arial"/>
                <w:b/>
                <w:color w:val="000000" w:themeColor="text1"/>
                <w:sz w:val="52"/>
                <w:szCs w:val="48"/>
              </w:rPr>
            </w:pPr>
            <w:r w:rsidRPr="00A17F1F">
              <w:rPr>
                <w:rFonts w:asciiTheme="majorHAnsi" w:hAnsiTheme="majorHAnsi" w:cs="Arial"/>
                <w:b/>
                <w:color w:val="000000" w:themeColor="text1"/>
                <w:sz w:val="66"/>
                <w:szCs w:val="62"/>
              </w:rPr>
              <w:t>LAB 0</w:t>
            </w:r>
            <w:r w:rsidR="000C0BCD">
              <w:rPr>
                <w:rFonts w:asciiTheme="majorHAnsi" w:hAnsiTheme="majorHAnsi" w:cs="Arial"/>
                <w:b/>
                <w:color w:val="000000" w:themeColor="text1"/>
                <w:sz w:val="66"/>
                <w:szCs w:val="62"/>
              </w:rPr>
              <w:t>8</w:t>
            </w:r>
          </w:p>
        </w:tc>
      </w:tr>
    </w:tbl>
    <w:p w14:paraId="38E83523" w14:textId="5FE4FAA2" w:rsidR="000C0BCD" w:rsidRPr="000C0BCD" w:rsidRDefault="000C0BCD" w:rsidP="00AF0897">
      <w:pPr>
        <w:spacing w:after="0" w:line="240" w:lineRule="auto"/>
        <w:ind w:right="1187"/>
        <w:jc w:val="right"/>
        <w:rPr>
          <w:rFonts w:asciiTheme="majorHAnsi" w:hAnsiTheme="majorHAnsi"/>
          <w:b/>
          <w:bCs/>
          <w:smallCaps/>
          <w:color w:val="auto"/>
          <w:sz w:val="48"/>
          <w:szCs w:val="66"/>
        </w:rPr>
      </w:pPr>
      <w:r w:rsidRPr="000C0BCD">
        <w:rPr>
          <w:rFonts w:asciiTheme="majorHAnsi" w:hAnsiTheme="majorHAnsi"/>
          <w:b/>
          <w:bCs/>
          <w:smallCaps/>
          <w:color w:val="auto"/>
          <w:sz w:val="48"/>
          <w:szCs w:val="66"/>
        </w:rPr>
        <w:t>Stack</w:t>
      </w:r>
      <w:r w:rsidR="00AF0897" w:rsidRPr="000C0BCD">
        <w:rPr>
          <w:rFonts w:asciiTheme="majorHAnsi" w:hAnsiTheme="majorHAnsi"/>
          <w:b/>
          <w:bCs/>
          <w:smallCaps/>
          <w:color w:val="auto"/>
          <w:sz w:val="48"/>
          <w:szCs w:val="66"/>
        </w:rPr>
        <w:t xml:space="preserve">, It’s Operation </w:t>
      </w:r>
      <w:r w:rsidR="00AF0897">
        <w:rPr>
          <w:rFonts w:asciiTheme="majorHAnsi" w:hAnsiTheme="majorHAnsi"/>
          <w:b/>
          <w:bCs/>
          <w:smallCaps/>
          <w:color w:val="auto"/>
          <w:sz w:val="48"/>
          <w:szCs w:val="66"/>
        </w:rPr>
        <w:t>a</w:t>
      </w:r>
      <w:r w:rsidR="00AF0897" w:rsidRPr="000C0BCD">
        <w:rPr>
          <w:rFonts w:asciiTheme="majorHAnsi" w:hAnsiTheme="majorHAnsi"/>
          <w:b/>
          <w:bCs/>
          <w:smallCaps/>
          <w:color w:val="auto"/>
          <w:sz w:val="48"/>
          <w:szCs w:val="66"/>
        </w:rPr>
        <w:t>nd Nested Procedures</w:t>
      </w:r>
    </w:p>
    <w:p w14:paraId="2DB0026F" w14:textId="6D4C04E0" w:rsidR="00793F90" w:rsidRDefault="00793F90" w:rsidP="00203C1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545A1E09" w14:textId="77777777" w:rsidR="001D2C7F" w:rsidRDefault="001D2C7F" w:rsidP="000A349D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en-US" w:bidi="ar-SA"/>
        </w:rPr>
        <w:drawing>
          <wp:inline distT="0" distB="0" distL="0" distR="0" wp14:anchorId="4E82A3C1" wp14:editId="568A2EB4">
            <wp:extent cx="2019300" cy="1981200"/>
            <wp:effectExtent l="0" t="0" r="0" b="0"/>
            <wp:docPr id="4" name="Picture 4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050"/>
        <w:gridCol w:w="990"/>
        <w:gridCol w:w="990"/>
        <w:gridCol w:w="720"/>
      </w:tblGrid>
      <w:tr w:rsidR="00350C99" w:rsidRPr="00350C99" w14:paraId="316AE50F" w14:textId="77777777" w:rsidTr="00793F90">
        <w:tc>
          <w:tcPr>
            <w:tcW w:w="8298" w:type="dxa"/>
            <w:gridSpan w:val="5"/>
          </w:tcPr>
          <w:p w14:paraId="203F2493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52"/>
                <w:szCs w:val="48"/>
              </w:rPr>
            </w:pPr>
          </w:p>
        </w:tc>
      </w:tr>
      <w:tr w:rsidR="00350C99" w:rsidRPr="00350C99" w14:paraId="3DB6882C" w14:textId="77777777" w:rsidTr="00793F90">
        <w:tc>
          <w:tcPr>
            <w:tcW w:w="8298" w:type="dxa"/>
            <w:gridSpan w:val="5"/>
          </w:tcPr>
          <w:p w14:paraId="41C40591" w14:textId="77777777" w:rsidR="001D2C7F" w:rsidRDefault="001D2C7F" w:rsidP="000A349D">
            <w:pPr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  <w:p w14:paraId="21EE35E7" w14:textId="77777777" w:rsidR="005853F8" w:rsidRDefault="005853F8" w:rsidP="000A349D">
            <w:pPr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  <w:p w14:paraId="6CE23921" w14:textId="02D0DE56" w:rsidR="005853F8" w:rsidRPr="005853F8" w:rsidRDefault="005853F8" w:rsidP="000A349D">
            <w:pPr>
              <w:jc w:val="right"/>
              <w:rPr>
                <w:rFonts w:cs="Arial"/>
                <w:b/>
                <w:color w:val="auto"/>
                <w:sz w:val="22"/>
                <w:szCs w:val="48"/>
              </w:rPr>
            </w:pPr>
          </w:p>
        </w:tc>
      </w:tr>
      <w:tr w:rsidR="00350C99" w:rsidRPr="00350C99" w14:paraId="6F9C7D80" w14:textId="77777777" w:rsidTr="00793F90">
        <w:tc>
          <w:tcPr>
            <w:tcW w:w="8298" w:type="dxa"/>
            <w:gridSpan w:val="5"/>
          </w:tcPr>
          <w:p w14:paraId="1E92CA17" w14:textId="77777777" w:rsidR="00DC0C4B" w:rsidRPr="00DC0C4B" w:rsidRDefault="00DC0C4B" w:rsidP="000A349D">
            <w:pPr>
              <w:rPr>
                <w:rFonts w:cs="Arial"/>
                <w:b/>
                <w:color w:val="auto"/>
                <w:sz w:val="2"/>
                <w:szCs w:val="2"/>
              </w:rPr>
            </w:pPr>
          </w:p>
          <w:p w14:paraId="005FA07D" w14:textId="77777777" w:rsidR="007D1A1E" w:rsidRPr="007D1A1E" w:rsidRDefault="007D1A1E" w:rsidP="000A349D">
            <w:pPr>
              <w:rPr>
                <w:rFonts w:cs="Arial"/>
                <w:b/>
                <w:color w:val="auto"/>
              </w:rPr>
            </w:pPr>
          </w:p>
        </w:tc>
      </w:tr>
      <w:tr w:rsidR="00350C99" w:rsidRPr="00350C99" w14:paraId="058E886D" w14:textId="77777777" w:rsidTr="00793F90">
        <w:tc>
          <w:tcPr>
            <w:tcW w:w="5598" w:type="dxa"/>
            <w:gridSpan w:val="2"/>
          </w:tcPr>
          <w:p w14:paraId="61878A2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27CB6BDC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</w:tcPr>
          <w:p w14:paraId="41F59629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 w:rsidR="00350C99" w:rsidRPr="00350C99" w14:paraId="1D5B05BF" w14:textId="77777777" w:rsidTr="00793F90">
        <w:tc>
          <w:tcPr>
            <w:tcW w:w="5598" w:type="dxa"/>
            <w:gridSpan w:val="2"/>
          </w:tcPr>
          <w:p w14:paraId="481475CB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________________________________________</w:t>
            </w:r>
          </w:p>
        </w:tc>
        <w:tc>
          <w:tcPr>
            <w:tcW w:w="1980" w:type="dxa"/>
            <w:gridSpan w:val="2"/>
          </w:tcPr>
          <w:p w14:paraId="53F7CF6D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</w:t>
            </w:r>
          </w:p>
        </w:tc>
        <w:tc>
          <w:tcPr>
            <w:tcW w:w="720" w:type="dxa"/>
          </w:tcPr>
          <w:p w14:paraId="64DD6AE7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</w:t>
            </w:r>
          </w:p>
        </w:tc>
      </w:tr>
      <w:tr w:rsidR="00350C99" w:rsidRPr="00350C99" w14:paraId="1FDDDF1F" w14:textId="77777777" w:rsidTr="00793F90">
        <w:tc>
          <w:tcPr>
            <w:tcW w:w="5598" w:type="dxa"/>
            <w:gridSpan w:val="2"/>
          </w:tcPr>
          <w:p w14:paraId="47F84475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STUDENT NAME</w:t>
            </w:r>
          </w:p>
        </w:tc>
        <w:tc>
          <w:tcPr>
            <w:tcW w:w="1980" w:type="dxa"/>
            <w:gridSpan w:val="2"/>
          </w:tcPr>
          <w:p w14:paraId="1A670EB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14:paraId="7EABCCD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SEC</w:t>
            </w:r>
          </w:p>
        </w:tc>
      </w:tr>
      <w:tr w:rsidR="00350C99" w:rsidRPr="00350C99" w14:paraId="4901C54F" w14:textId="77777777" w:rsidTr="00793F90">
        <w:tc>
          <w:tcPr>
            <w:tcW w:w="8298" w:type="dxa"/>
            <w:gridSpan w:val="5"/>
          </w:tcPr>
          <w:p w14:paraId="1DC576B7" w14:textId="77777777" w:rsidR="001D2C7F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3B6804C6" w14:textId="77777777" w:rsidR="00050C7F" w:rsidRDefault="00050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208C05E9" w14:textId="77777777" w:rsidR="00050C7F" w:rsidRPr="00152AC2" w:rsidRDefault="00050C7F" w:rsidP="000A349D">
            <w:pPr>
              <w:jc w:val="right"/>
              <w:rPr>
                <w:rFonts w:cs="Arial"/>
                <w:color w:val="auto"/>
                <w:sz w:val="70"/>
                <w:szCs w:val="24"/>
              </w:rPr>
            </w:pPr>
          </w:p>
          <w:p w14:paraId="36CB774A" w14:textId="77777777" w:rsidR="00050C7F" w:rsidRDefault="00050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36AC1BD7" w14:textId="77777777" w:rsidR="00DC0C4B" w:rsidRDefault="00DC0C4B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03B4C54D" w14:textId="77777777" w:rsidR="00DC0C4B" w:rsidRPr="00DC0C4B" w:rsidRDefault="00DC0C4B" w:rsidP="00DC0C4B">
            <w:pPr>
              <w:rPr>
                <w:rFonts w:cs="Arial"/>
                <w:color w:val="auto"/>
                <w:sz w:val="12"/>
                <w:szCs w:val="12"/>
              </w:rPr>
            </w:pPr>
          </w:p>
        </w:tc>
      </w:tr>
      <w:tr w:rsidR="00350C99" w:rsidRPr="00350C99" w14:paraId="36E91582" w14:textId="77777777" w:rsidTr="00793F90">
        <w:tc>
          <w:tcPr>
            <w:tcW w:w="8298" w:type="dxa"/>
            <w:gridSpan w:val="5"/>
          </w:tcPr>
          <w:p w14:paraId="63FB333A" w14:textId="77777777" w:rsidR="001D2C7F" w:rsidRPr="00350C99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______________________________________</w:t>
            </w:r>
          </w:p>
        </w:tc>
      </w:tr>
      <w:tr w:rsidR="00350C99" w:rsidRPr="00350C99" w14:paraId="1C177C92" w14:textId="77777777" w:rsidTr="00793F90">
        <w:tc>
          <w:tcPr>
            <w:tcW w:w="8298" w:type="dxa"/>
            <w:gridSpan w:val="5"/>
          </w:tcPr>
          <w:p w14:paraId="26EAE31C" w14:textId="77777777" w:rsidR="001D2C7F" w:rsidRPr="00350C99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SIGNATURE &amp; DATE</w:t>
            </w:r>
          </w:p>
        </w:tc>
      </w:tr>
      <w:tr w:rsidR="00350C99" w:rsidRPr="00350C99" w14:paraId="0BFF16D7" w14:textId="77777777" w:rsidTr="00793F90">
        <w:tc>
          <w:tcPr>
            <w:tcW w:w="8298" w:type="dxa"/>
            <w:gridSpan w:val="5"/>
            <w:vAlign w:val="center"/>
          </w:tcPr>
          <w:p w14:paraId="4C12A6E2" w14:textId="77777777" w:rsidR="001D2C7F" w:rsidRPr="00350C99" w:rsidRDefault="001D2C7F" w:rsidP="000A349D">
            <w:pPr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02990EA3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44D33139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75141F6A" w14:textId="77777777" w:rsidR="00050C7F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  <w:r w:rsidRPr="00350C99">
              <w:rPr>
                <w:rFonts w:cs="Arial"/>
                <w:b/>
                <w:color w:val="auto"/>
                <w:sz w:val="32"/>
                <w:szCs w:val="32"/>
              </w:rPr>
              <w:t>MARKS AWARDED</w:t>
            </w:r>
            <w:r w:rsidR="0051128F" w:rsidRPr="00350C99">
              <w:rPr>
                <w:rFonts w:cs="Arial"/>
                <w:b/>
                <w:color w:val="auto"/>
                <w:sz w:val="32"/>
                <w:szCs w:val="32"/>
              </w:rPr>
              <w:t>:</w:t>
            </w:r>
            <w:r w:rsidR="00670F2D">
              <w:rPr>
                <w:rFonts w:cs="Arial"/>
                <w:b/>
                <w:color w:val="auto"/>
                <w:sz w:val="32"/>
                <w:szCs w:val="32"/>
              </w:rPr>
              <w:t xml:space="preserve"> ______________</w:t>
            </w:r>
          </w:p>
          <w:p w14:paraId="20060FD5" w14:textId="77777777" w:rsidR="00050C7F" w:rsidRDefault="00050C7F" w:rsidP="00050C7F">
            <w:pPr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239A2EA1" w14:textId="77777777" w:rsidR="00050C7F" w:rsidRDefault="00050C7F" w:rsidP="00050C7F">
            <w:pPr>
              <w:rPr>
                <w:rFonts w:cs="Arial"/>
                <w:b/>
                <w:color w:val="auto"/>
                <w:sz w:val="2"/>
                <w:szCs w:val="2"/>
              </w:rPr>
            </w:pPr>
          </w:p>
          <w:p w14:paraId="6CFB9E91" w14:textId="77777777" w:rsidR="001D2C7F" w:rsidRPr="00350C99" w:rsidRDefault="001D2C7F" w:rsidP="00050C7F">
            <w:pPr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b/>
                <w:color w:val="auto"/>
                <w:sz w:val="32"/>
                <w:szCs w:val="32"/>
              </w:rPr>
              <w:t xml:space="preserve"> </w:t>
            </w:r>
          </w:p>
        </w:tc>
      </w:tr>
      <w:tr w:rsidR="00350C99" w:rsidRPr="00350C99" w14:paraId="5071ED0E" w14:textId="77777777" w:rsidTr="00793F90">
        <w:tc>
          <w:tcPr>
            <w:tcW w:w="8298" w:type="dxa"/>
            <w:gridSpan w:val="5"/>
          </w:tcPr>
          <w:p w14:paraId="541BFAD0" w14:textId="77777777" w:rsidR="001D2C7F" w:rsidRPr="00350C99" w:rsidRDefault="001D2C7F" w:rsidP="000A349D">
            <w:p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</w:t>
            </w:r>
            <w:r w:rsidR="00793F90" w:rsidRPr="00350C99">
              <w:rPr>
                <w:rFonts w:cs="Arial"/>
                <w:color w:val="auto"/>
                <w:sz w:val="24"/>
                <w:szCs w:val="24"/>
              </w:rPr>
              <w:t>____________________________</w:t>
            </w:r>
            <w:r w:rsidR="00A17F1F" w:rsidRPr="00350C99">
              <w:rPr>
                <w:rFonts w:cs="Arial"/>
                <w:color w:val="auto"/>
                <w:sz w:val="24"/>
                <w:szCs w:val="24"/>
              </w:rPr>
              <w:t>_______</w:t>
            </w:r>
          </w:p>
        </w:tc>
      </w:tr>
      <w:tr w:rsidR="00350C99" w:rsidRPr="00350C99" w14:paraId="41944226" w14:textId="77777777" w:rsidTr="00793F90">
        <w:tc>
          <w:tcPr>
            <w:tcW w:w="8298" w:type="dxa"/>
            <w:gridSpan w:val="5"/>
          </w:tcPr>
          <w:p w14:paraId="3DA016B7" w14:textId="77777777" w:rsidR="001D2C7F" w:rsidRPr="00350C99" w:rsidRDefault="001D2C7F" w:rsidP="000A349D">
            <w:pPr>
              <w:jc w:val="center"/>
              <w:rPr>
                <w:color w:val="auto"/>
                <w:szCs w:val="24"/>
              </w:rPr>
            </w:pPr>
            <w:r w:rsidRPr="00350C99">
              <w:rPr>
                <w:b/>
                <w:color w:val="auto"/>
              </w:rPr>
              <w:t>NATIONAL UNIVERSITY OF COMPUTER AND EMERGING SCIENCES (NUCES), K</w:t>
            </w:r>
            <w:r w:rsidR="00793F90" w:rsidRPr="00350C99">
              <w:rPr>
                <w:b/>
                <w:color w:val="auto"/>
              </w:rPr>
              <w:t>ARACHI</w:t>
            </w:r>
          </w:p>
        </w:tc>
      </w:tr>
      <w:tr w:rsidR="00350C99" w:rsidRPr="00350C99" w14:paraId="5EE2BC6D" w14:textId="77777777" w:rsidTr="00793F90">
        <w:tc>
          <w:tcPr>
            <w:tcW w:w="8298" w:type="dxa"/>
            <w:gridSpan w:val="5"/>
          </w:tcPr>
          <w:p w14:paraId="6FBA7335" w14:textId="77777777" w:rsidR="001D2C7F" w:rsidRPr="00350C99" w:rsidRDefault="001D2C7F" w:rsidP="000A349D">
            <w:pPr>
              <w:rPr>
                <w:b/>
                <w:color w:val="auto"/>
              </w:rPr>
            </w:pPr>
          </w:p>
        </w:tc>
      </w:tr>
      <w:tr w:rsidR="00350C99" w:rsidRPr="00350C99" w14:paraId="1E808722" w14:textId="77777777" w:rsidTr="00670F2D">
        <w:trPr>
          <w:trHeight w:val="20"/>
        </w:trPr>
        <w:tc>
          <w:tcPr>
            <w:tcW w:w="1548" w:type="dxa"/>
            <w:vAlign w:val="center"/>
          </w:tcPr>
          <w:p w14:paraId="3B638B52" w14:textId="77777777" w:rsidR="001D2C7F" w:rsidRPr="00350C99" w:rsidRDefault="000A349D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 w:rsidRPr="00350C99">
              <w:rPr>
                <w:color w:val="auto"/>
              </w:rPr>
              <w:t>Prepared by:</w:t>
            </w:r>
          </w:p>
        </w:tc>
        <w:tc>
          <w:tcPr>
            <w:tcW w:w="4050" w:type="dxa"/>
            <w:vAlign w:val="center"/>
          </w:tcPr>
          <w:p w14:paraId="74E4ADF0" w14:textId="792CEA7E" w:rsidR="001D2C7F" w:rsidRPr="00350C99" w:rsidRDefault="00500DBB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  <w:lang w:val="de-DE"/>
              </w:rPr>
            </w:pPr>
            <w:r>
              <w:rPr>
                <w:color w:val="auto"/>
                <w:lang w:val="de-DE"/>
              </w:rPr>
              <w:t>Rukhsar</w:t>
            </w:r>
            <w:r w:rsidR="00AF0FE7">
              <w:rPr>
                <w:color w:val="auto"/>
                <w:lang w:val="de-DE"/>
              </w:rPr>
              <w:t xml:space="preserve"> Ali</w:t>
            </w:r>
          </w:p>
        </w:tc>
        <w:tc>
          <w:tcPr>
            <w:tcW w:w="990" w:type="dxa"/>
            <w:tcBorders>
              <w:left w:val="nil"/>
            </w:tcBorders>
            <w:vAlign w:val="center"/>
          </w:tcPr>
          <w:p w14:paraId="03F1D8A3" w14:textId="77777777" w:rsidR="001D2C7F" w:rsidRPr="00350C99" w:rsidRDefault="001D2C7F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 w:rsidRPr="00350C99">
              <w:rPr>
                <w:color w:val="auto"/>
              </w:rPr>
              <w:t xml:space="preserve">Version: </w:t>
            </w:r>
          </w:p>
          <w:p w14:paraId="70108FD9" w14:textId="2AA3BF9D" w:rsidR="001D2C7F" w:rsidRPr="00350C99" w:rsidRDefault="001D2C7F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 w:rsidRPr="00350C99">
              <w:rPr>
                <w:color w:val="auto"/>
              </w:rPr>
              <w:t>Date:</w:t>
            </w:r>
            <w:r w:rsidR="00675BEF">
              <w:rPr>
                <w:color w:val="auto"/>
              </w:rPr>
              <w:t xml:space="preserve"> </w:t>
            </w:r>
          </w:p>
        </w:tc>
        <w:tc>
          <w:tcPr>
            <w:tcW w:w="1710" w:type="dxa"/>
            <w:gridSpan w:val="2"/>
            <w:vAlign w:val="center"/>
          </w:tcPr>
          <w:p w14:paraId="466B5F3C" w14:textId="77777777" w:rsidR="001D2C7F" w:rsidRPr="00350C99" w:rsidRDefault="003941ED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1D2C7F" w:rsidRPr="00350C99">
              <w:rPr>
                <w:color w:val="auto"/>
              </w:rPr>
              <w:t>.0</w:t>
            </w:r>
          </w:p>
          <w:p w14:paraId="20314DC0" w14:textId="76439447" w:rsidR="001D2C7F" w:rsidRPr="00350C99" w:rsidRDefault="003B3636" w:rsidP="005853F8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0079AE">
              <w:rPr>
                <w:color w:val="auto"/>
              </w:rPr>
              <w:t>4</w:t>
            </w:r>
            <w:r w:rsidR="005853F8" w:rsidRPr="005853F8">
              <w:rPr>
                <w:color w:val="auto"/>
                <w:vertAlign w:val="superscript"/>
              </w:rPr>
              <w:t>th</w:t>
            </w:r>
            <w:r w:rsidR="005853F8">
              <w:rPr>
                <w:color w:val="auto"/>
              </w:rPr>
              <w:t xml:space="preserve"> </w:t>
            </w:r>
            <w:r w:rsidR="003B435E">
              <w:rPr>
                <w:color w:val="auto"/>
              </w:rPr>
              <w:t>Oct</w:t>
            </w:r>
            <w:r w:rsidR="005853F8">
              <w:rPr>
                <w:color w:val="auto"/>
              </w:rPr>
              <w:t xml:space="preserve"> </w:t>
            </w:r>
            <w:r w:rsidR="006E1008">
              <w:rPr>
                <w:color w:val="auto"/>
              </w:rPr>
              <w:t>20</w:t>
            </w:r>
            <w:r w:rsidR="009A1E79">
              <w:rPr>
                <w:color w:val="auto"/>
              </w:rPr>
              <w:t>2</w:t>
            </w:r>
            <w:r w:rsidR="000079AE">
              <w:rPr>
                <w:color w:val="auto"/>
              </w:rPr>
              <w:t>2</w:t>
            </w:r>
          </w:p>
        </w:tc>
      </w:tr>
    </w:tbl>
    <w:p w14:paraId="43CCE8A9" w14:textId="1432972E" w:rsidR="00350C99" w:rsidRPr="0092514B" w:rsidRDefault="00350C99" w:rsidP="001942DA">
      <w:pPr>
        <w:pageBreakBefore/>
        <w:pBdr>
          <w:top w:val="single" w:sz="4" w:space="2" w:color="auto"/>
          <w:bottom w:val="single" w:sz="4" w:space="1" w:color="auto"/>
        </w:pBdr>
        <w:spacing w:after="0" w:line="240" w:lineRule="auto"/>
        <w:jc w:val="right"/>
        <w:rPr>
          <w:rFonts w:ascii="Times New Roman" w:hAnsi="Times New Roman" w:cs="Times New Roman"/>
          <w:b/>
          <w:bCs/>
          <w:smallCaps/>
          <w:color w:val="auto"/>
          <w:sz w:val="26"/>
          <w:szCs w:val="26"/>
        </w:rPr>
      </w:pPr>
      <w:r w:rsidRPr="0092514B">
        <w:rPr>
          <w:rFonts w:ascii="Century" w:hAnsi="Century" w:cs="Times New Roman"/>
          <w:b/>
          <w:bCs/>
          <w:color w:val="auto"/>
          <w:sz w:val="26"/>
          <w:szCs w:val="26"/>
        </w:rPr>
        <w:lastRenderedPageBreak/>
        <w:t>Lab Session 0</w:t>
      </w:r>
      <w:r w:rsidR="000C0BCD">
        <w:rPr>
          <w:rFonts w:ascii="Century" w:hAnsi="Century" w:cs="Times New Roman"/>
          <w:b/>
          <w:bCs/>
          <w:color w:val="auto"/>
          <w:sz w:val="26"/>
          <w:szCs w:val="26"/>
        </w:rPr>
        <w:t>8</w:t>
      </w:r>
      <w:r w:rsidR="00F0309C" w:rsidRPr="0092514B">
        <w:rPr>
          <w:rFonts w:ascii="Century" w:hAnsi="Century" w:cs="Times New Roman"/>
          <w:b/>
          <w:bCs/>
          <w:color w:val="auto"/>
          <w:sz w:val="26"/>
          <w:szCs w:val="26"/>
        </w:rPr>
        <w:t>:</w:t>
      </w:r>
      <w:r w:rsidR="00F0309C" w:rsidRPr="0092514B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="000C0BCD">
        <w:rPr>
          <w:rFonts w:ascii="Century" w:eastAsia="Times New Roman" w:hAnsi="Century" w:cs="Times New Roman"/>
          <w:b/>
          <w:bCs/>
          <w:smallCaps/>
          <w:color w:val="auto"/>
          <w:sz w:val="44"/>
          <w:szCs w:val="26"/>
          <w:lang w:eastAsia="en-US" w:bidi="ar-SA"/>
        </w:rPr>
        <w:t>Stack</w:t>
      </w:r>
      <w:r w:rsidR="00AF0897">
        <w:rPr>
          <w:rFonts w:ascii="Century" w:eastAsia="Times New Roman" w:hAnsi="Century" w:cs="Times New Roman"/>
          <w:b/>
          <w:bCs/>
          <w:smallCaps/>
          <w:color w:val="auto"/>
          <w:sz w:val="44"/>
          <w:szCs w:val="26"/>
          <w:lang w:eastAsia="en-US" w:bidi="ar-SA"/>
        </w:rPr>
        <w:t>,It’s</w:t>
      </w:r>
      <w:proofErr w:type="spellEnd"/>
      <w:proofErr w:type="gramEnd"/>
      <w:r w:rsidR="00AF0897">
        <w:rPr>
          <w:rFonts w:ascii="Century" w:eastAsia="Times New Roman" w:hAnsi="Century" w:cs="Times New Roman"/>
          <w:b/>
          <w:bCs/>
          <w:smallCaps/>
          <w:color w:val="auto"/>
          <w:sz w:val="44"/>
          <w:szCs w:val="26"/>
          <w:lang w:eastAsia="en-US" w:bidi="ar-SA"/>
        </w:rPr>
        <w:t xml:space="preserve"> Operation &amp; </w:t>
      </w:r>
      <w:r w:rsidR="000C0BCD">
        <w:rPr>
          <w:rFonts w:ascii="Century" w:eastAsia="Times New Roman" w:hAnsi="Century" w:cs="Times New Roman"/>
          <w:b/>
          <w:bCs/>
          <w:smallCaps/>
          <w:color w:val="auto"/>
          <w:sz w:val="44"/>
          <w:szCs w:val="26"/>
          <w:lang w:eastAsia="en-US" w:bidi="ar-SA"/>
        </w:rPr>
        <w:t>Nested Procedures</w:t>
      </w:r>
      <w:r w:rsidR="00E73160">
        <w:rPr>
          <w:rFonts w:ascii="Century" w:eastAsia="Times New Roman" w:hAnsi="Century" w:cs="Times New Roman"/>
          <w:b/>
          <w:bCs/>
          <w:smallCaps/>
          <w:color w:val="auto"/>
          <w:sz w:val="44"/>
          <w:szCs w:val="26"/>
          <w:lang w:eastAsia="en-US" w:bidi="ar-SA"/>
        </w:rPr>
        <w:t xml:space="preserve"> </w:t>
      </w:r>
    </w:p>
    <w:p w14:paraId="270675E9" w14:textId="77777777" w:rsidR="00350C99" w:rsidRPr="00476F17" w:rsidRDefault="00350C99" w:rsidP="000A3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6"/>
          <w:szCs w:val="24"/>
          <w:u w:val="single"/>
        </w:rPr>
      </w:pPr>
    </w:p>
    <w:p w14:paraId="3DE62F4E" w14:textId="77777777" w:rsidR="00350C99" w:rsidRPr="000A349D" w:rsidRDefault="000A349D" w:rsidP="000A3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A349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Objectives</w:t>
      </w:r>
      <w:r w:rsidRPr="000A34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32CEE7B6" w14:textId="7B6677C9" w:rsidR="00350C99" w:rsidRPr="001942DA" w:rsidRDefault="00350C99" w:rsidP="000A349D">
      <w:pPr>
        <w:keepNext/>
        <w:tabs>
          <w:tab w:val="left" w:pos="75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auto"/>
          <w:sz w:val="14"/>
          <w:szCs w:val="24"/>
          <w:u w:val="single"/>
        </w:rPr>
      </w:pPr>
    </w:p>
    <w:p w14:paraId="7BCFDC5F" w14:textId="7FB8F16A" w:rsidR="000C0BCD" w:rsidRPr="000C0BCD" w:rsidRDefault="005E2334" w:rsidP="005E2334">
      <w:pPr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151" w:after="0" w:line="319" w:lineRule="exact"/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 xml:space="preserve">To learn about </w:t>
      </w:r>
      <w:r w:rsidR="000C0BCD" w:rsidRPr="000C0BCD"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>Runtime</w:t>
      </w:r>
      <w:r w:rsidR="000C0BCD" w:rsidRPr="000C0BCD">
        <w:rPr>
          <w:rFonts w:ascii="Times New Roman" w:eastAsia="Times New Roman" w:hAnsi="Times New Roman" w:cs="Times New Roman"/>
          <w:color w:val="auto"/>
          <w:spacing w:val="-1"/>
          <w:sz w:val="28"/>
          <w:szCs w:val="22"/>
          <w:lang w:eastAsia="en-US" w:bidi="ar-SA"/>
        </w:rPr>
        <w:t xml:space="preserve"> </w:t>
      </w:r>
      <w:r w:rsidR="000C0BCD" w:rsidRPr="000C0BCD"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>Stack</w:t>
      </w:r>
      <w:r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 xml:space="preserve"> and how to implement using PUSH and POP instructions</w:t>
      </w:r>
    </w:p>
    <w:p w14:paraId="3CF493AC" w14:textId="468F743C" w:rsidR="000C0BCD" w:rsidRPr="000C0BCD" w:rsidRDefault="005E2334" w:rsidP="005E2334">
      <w:pPr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after="0" w:line="318" w:lineRule="exact"/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>To learn about user defined procedures and to use related Instructions</w:t>
      </w:r>
    </w:p>
    <w:p w14:paraId="0DD2042E" w14:textId="7F042C08" w:rsidR="000C0BCD" w:rsidRPr="000C0BCD" w:rsidRDefault="005E2334" w:rsidP="005E2334">
      <w:pPr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after="0" w:line="319" w:lineRule="exact"/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>Undersatnding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 xml:space="preserve"> the </w:t>
      </w:r>
      <w:r w:rsidR="000C0BCD" w:rsidRPr="000C0BCD"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>Nested Procedures</w:t>
      </w:r>
      <w:r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 xml:space="preserve"> and the way those are implemented in assembly</w:t>
      </w:r>
    </w:p>
    <w:p w14:paraId="15F75F3E" w14:textId="77777777" w:rsidR="004B6640" w:rsidRDefault="004B6640" w:rsidP="004B6640">
      <w:pPr>
        <w:suppressAutoHyphens/>
        <w:spacing w:after="0" w:line="240" w:lineRule="auto"/>
        <w:rPr>
          <w:rFonts w:ascii="Times New Roman" w:hAnsi="Times New Roman" w:cs="Times New Roman"/>
          <w:b/>
          <w:color w:val="auto"/>
          <w:sz w:val="24"/>
        </w:rPr>
      </w:pPr>
    </w:p>
    <w:p w14:paraId="705B0571" w14:textId="77777777" w:rsidR="000C0BCD" w:rsidRPr="000C0BCD" w:rsidRDefault="000C0BCD" w:rsidP="000C0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0C0BC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Stack:</w:t>
      </w:r>
    </w:p>
    <w:p w14:paraId="6EECB443" w14:textId="77777777" w:rsidR="000C0BCD" w:rsidRPr="000C0BCD" w:rsidRDefault="000C0BCD" w:rsidP="005E2334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LIFO (Last-In, First-Out) data structure.</w:t>
      </w:r>
    </w:p>
    <w:p w14:paraId="09CC640E" w14:textId="77777777" w:rsidR="000C0BCD" w:rsidRPr="000C0BCD" w:rsidRDefault="000C0BCD" w:rsidP="005E2334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push/ pop operations</w:t>
      </w:r>
    </w:p>
    <w:p w14:paraId="01272E5A" w14:textId="77777777" w:rsidR="000C0BCD" w:rsidRPr="000C0BCD" w:rsidRDefault="000C0BCD" w:rsidP="005E2334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You probably have had experiences on implementing it in high-level languages.</w:t>
      </w:r>
    </w:p>
    <w:p w14:paraId="5729EE30" w14:textId="37CEDFBC" w:rsidR="000C0BCD" w:rsidRDefault="000C0BCD" w:rsidP="005E2334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Here, we concentrate on runtime stack, directly supported by hardware in the CPU. It is essential for calling and returning from procedures.</w:t>
      </w:r>
    </w:p>
    <w:p w14:paraId="166A0671" w14:textId="360AAC4B" w:rsidR="000C0BCD" w:rsidRPr="005E2334" w:rsidRDefault="000C0BCD" w:rsidP="005E2334">
      <w:pPr>
        <w:widowControl w:val="0"/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12"/>
          <w:szCs w:val="22"/>
          <w:lang w:eastAsia="en-US" w:bidi="ar-SA"/>
        </w:rPr>
      </w:pPr>
    </w:p>
    <w:p w14:paraId="0F3E91CF" w14:textId="77777777" w:rsidR="000C0BCD" w:rsidRPr="000C0BCD" w:rsidRDefault="000C0BCD" w:rsidP="005E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0C0BC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Runtime Stack:</w:t>
      </w:r>
    </w:p>
    <w:p w14:paraId="6E6C6BE4" w14:textId="77777777" w:rsidR="000C0BCD" w:rsidRPr="000C0BCD" w:rsidRDefault="000C0BCD" w:rsidP="005E2334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Managed by the CPU, using two registers</w:t>
      </w:r>
    </w:p>
    <w:p w14:paraId="507404C9" w14:textId="77777777" w:rsidR="000C0BCD" w:rsidRPr="000C0BCD" w:rsidRDefault="000C0BCD" w:rsidP="005E2334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SS (stack segment)</w:t>
      </w:r>
    </w:p>
    <w:p w14:paraId="291240AE" w14:textId="28FF3BC2" w:rsidR="000C0BCD" w:rsidRPr="005E2334" w:rsidRDefault="000C0BCD" w:rsidP="005E2334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ESP (stack pointer): point the last value to be added to, or pushed on, the top of stack usually modified by instructions:</w:t>
      </w:r>
      <w:r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 xml:space="preserve">  </w:t>
      </w:r>
      <w:r w:rsidRPr="000C0BCD">
        <w:rPr>
          <w:rFonts w:ascii="Times New Roman" w:eastAsia="Times New Roman" w:hAnsi="Times New Roman" w:cs="Times New Roman"/>
          <w:b/>
          <w:i/>
          <w:color w:val="auto"/>
          <w:sz w:val="24"/>
          <w:szCs w:val="22"/>
          <w:lang w:eastAsia="en-US" w:bidi="ar-SA"/>
        </w:rPr>
        <w:t>CALL, RET, PUSH and POP</w:t>
      </w:r>
    </w:p>
    <w:p w14:paraId="5052D4A8" w14:textId="6E9DA5DF" w:rsidR="005E2334" w:rsidRDefault="005E2334" w:rsidP="005E2334">
      <w:pPr>
        <w:widowControl w:val="0"/>
        <w:tabs>
          <w:tab w:val="left" w:pos="821"/>
        </w:tabs>
        <w:autoSpaceDE w:val="0"/>
        <w:autoSpaceDN w:val="0"/>
        <w:spacing w:before="100" w:beforeAutospacing="1" w:after="100" w:afterAutospacing="1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38FB9C7" wp14:editId="5A7CB046">
            <wp:simplePos x="0" y="0"/>
            <wp:positionH relativeFrom="column">
              <wp:posOffset>1826895</wp:posOffset>
            </wp:positionH>
            <wp:positionV relativeFrom="paragraph">
              <wp:posOffset>76200</wp:posOffset>
            </wp:positionV>
            <wp:extent cx="2296800" cy="1771200"/>
            <wp:effectExtent l="0" t="0" r="8255" b="635"/>
            <wp:wrapSquare wrapText="bothSides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3D43C" w14:textId="6381B040" w:rsidR="005E2334" w:rsidRDefault="005E2334" w:rsidP="005E2334">
      <w:pPr>
        <w:widowControl w:val="0"/>
        <w:tabs>
          <w:tab w:val="left" w:pos="821"/>
        </w:tabs>
        <w:autoSpaceDE w:val="0"/>
        <w:autoSpaceDN w:val="0"/>
        <w:spacing w:before="100" w:beforeAutospacing="1" w:after="100" w:afterAutospacing="1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</w:p>
    <w:p w14:paraId="015378C5" w14:textId="03625684" w:rsidR="005E2334" w:rsidRPr="000C0BCD" w:rsidRDefault="005E2334" w:rsidP="005E2334">
      <w:pPr>
        <w:widowControl w:val="0"/>
        <w:tabs>
          <w:tab w:val="left" w:pos="821"/>
        </w:tabs>
        <w:autoSpaceDE w:val="0"/>
        <w:autoSpaceDN w:val="0"/>
        <w:spacing w:before="100" w:beforeAutospacing="1" w:after="100" w:afterAutospacing="1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</w:p>
    <w:p w14:paraId="05A9742D" w14:textId="30F14463" w:rsidR="000C0BCD" w:rsidRDefault="000C0BCD" w:rsidP="005E2334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16"/>
          <w:szCs w:val="22"/>
          <w:lang w:eastAsia="en-US" w:bidi="ar-SA"/>
        </w:rPr>
      </w:pPr>
    </w:p>
    <w:p w14:paraId="32D964DB" w14:textId="77777777" w:rsidR="005E2334" w:rsidRPr="005E2334" w:rsidRDefault="005E2334" w:rsidP="005E2334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16"/>
          <w:szCs w:val="22"/>
          <w:lang w:eastAsia="en-US" w:bidi="ar-SA"/>
        </w:rPr>
      </w:pPr>
    </w:p>
    <w:p w14:paraId="197EE52F" w14:textId="77777777" w:rsidR="000C0BCD" w:rsidRPr="000C0BCD" w:rsidRDefault="000C0BCD" w:rsidP="000C0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0C0BC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Push Operation</w:t>
      </w:r>
    </w:p>
    <w:p w14:paraId="342AEC67" w14:textId="6BBB1E5C" w:rsidR="000C0BCD" w:rsidRDefault="000C0BCD" w:rsidP="005E2334">
      <w:pPr>
        <w:widowControl w:val="0"/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A 32-bit push operation decrements the stack pointer by 4 and copies a value into the location in the stack pointed to by the stack pointer.</w:t>
      </w:r>
    </w:p>
    <w:p w14:paraId="04889A20" w14:textId="77777777" w:rsidR="005E2334" w:rsidRPr="005E2334" w:rsidRDefault="005E2334" w:rsidP="005E2334">
      <w:pPr>
        <w:widowControl w:val="0"/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12"/>
          <w:szCs w:val="22"/>
          <w:lang w:eastAsia="en-US" w:bidi="ar-SA"/>
        </w:rPr>
      </w:pPr>
    </w:p>
    <w:p w14:paraId="7EA389D1" w14:textId="4BBD87AC" w:rsidR="000C0BCD" w:rsidRDefault="005E2334" w:rsidP="000C0BCD">
      <w:pPr>
        <w:pStyle w:val="BodyText"/>
        <w:jc w:val="center"/>
      </w:pPr>
      <w:r>
        <w:rPr>
          <w:noProof/>
          <w:sz w:val="20"/>
        </w:rPr>
        <w:drawing>
          <wp:inline distT="0" distB="0" distL="0" distR="0" wp14:anchorId="410ABE21" wp14:editId="56210AE4">
            <wp:extent cx="4888230" cy="1895475"/>
            <wp:effectExtent l="0" t="0" r="7620" b="9525"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1" cstate="print"/>
                    <a:srcRect t="1" b="51903"/>
                    <a:stretch/>
                  </pic:blipFill>
                  <pic:spPr bwMode="auto">
                    <a:xfrm>
                      <a:off x="0" y="0"/>
                      <a:ext cx="4888962" cy="189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0BCD">
        <w:rPr>
          <w:noProof/>
          <w:sz w:val="20"/>
        </w:rPr>
        <w:lastRenderedPageBreak/>
        <w:drawing>
          <wp:inline distT="0" distB="0" distL="0" distR="0" wp14:anchorId="624B253D" wp14:editId="695BDC7E">
            <wp:extent cx="4888726" cy="1988820"/>
            <wp:effectExtent l="0" t="0" r="7620" b="0"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1" cstate="print"/>
                    <a:srcRect t="49541"/>
                    <a:stretch/>
                  </pic:blipFill>
                  <pic:spPr bwMode="auto">
                    <a:xfrm>
                      <a:off x="0" y="0"/>
                      <a:ext cx="4888962" cy="198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0D6C3" w14:textId="77777777" w:rsidR="000C0BCD" w:rsidRPr="000C0BCD" w:rsidRDefault="000C0BCD" w:rsidP="000C0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0C0BC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Pop Operation</w:t>
      </w:r>
    </w:p>
    <w:p w14:paraId="4C63F355" w14:textId="1EC2B0D9" w:rsidR="000C0BCD" w:rsidRDefault="000C0BCD" w:rsidP="000C0BCD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A pop operation removes a value from the stack. After the value is popped from the stack, the stack pointer is incremented (by the stack element size) to point to the next- highest location in the stack.</w:t>
      </w:r>
      <w:r w:rsid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 xml:space="preserve"> </w:t>
      </w: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It copies value at stack [ESP] into a register or variable.</w:t>
      </w:r>
    </w:p>
    <w:p w14:paraId="2E072E87" w14:textId="54E9D3D2" w:rsidR="003750E0" w:rsidRPr="000C0BCD" w:rsidRDefault="003750E0" w:rsidP="000C0BCD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96FFB61" wp14:editId="34BC9908">
            <wp:simplePos x="0" y="0"/>
            <wp:positionH relativeFrom="page">
              <wp:posOffset>1917094</wp:posOffset>
            </wp:positionH>
            <wp:positionV relativeFrom="paragraph">
              <wp:posOffset>307975</wp:posOffset>
            </wp:positionV>
            <wp:extent cx="4188909" cy="1755457"/>
            <wp:effectExtent l="0" t="0" r="0" b="0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909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98C3A" w14:textId="77777777" w:rsidR="000C0BCD" w:rsidRDefault="000C0BCD" w:rsidP="000C0BCD">
      <w:pPr>
        <w:pStyle w:val="BodyText"/>
      </w:pPr>
    </w:p>
    <w:p w14:paraId="40436FFC" w14:textId="3349B728" w:rsidR="003750E0" w:rsidRPr="003750E0" w:rsidRDefault="003750E0" w:rsidP="003750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3750E0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PUSH and POP instructions:</w:t>
      </w:r>
    </w:p>
    <w:p w14:paraId="762BE0DF" w14:textId="77777777" w:rsidR="003750E0" w:rsidRDefault="003750E0" w:rsidP="003750E0">
      <w:pPr>
        <w:pStyle w:val="BodyText"/>
        <w:spacing w:before="8"/>
        <w:rPr>
          <w:b/>
          <w:sz w:val="17"/>
        </w:rPr>
      </w:pPr>
    </w:p>
    <w:p w14:paraId="0C5ED269" w14:textId="77777777" w:rsidR="003750E0" w:rsidRPr="003750E0" w:rsidRDefault="003750E0" w:rsidP="003750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8"/>
          <w:u w:val="single"/>
        </w:rPr>
      </w:pPr>
      <w:r w:rsidRPr="003750E0">
        <w:rPr>
          <w:rFonts w:ascii="Times New Roman" w:hAnsi="Times New Roman" w:cs="Times New Roman"/>
          <w:b/>
          <w:bCs/>
          <w:color w:val="auto"/>
          <w:sz w:val="24"/>
          <w:szCs w:val="28"/>
          <w:u w:val="single"/>
        </w:rPr>
        <w:t>PUSH syntax:</w:t>
      </w:r>
    </w:p>
    <w:p w14:paraId="2CBAC250" w14:textId="77777777" w:rsidR="003750E0" w:rsidRPr="003750E0" w:rsidRDefault="003750E0" w:rsidP="003750E0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PUSH r/m16</w:t>
      </w:r>
    </w:p>
    <w:p w14:paraId="13BD4B6F" w14:textId="77777777" w:rsidR="003750E0" w:rsidRPr="003750E0" w:rsidRDefault="003750E0" w:rsidP="003750E0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PUSH r/m32</w:t>
      </w:r>
    </w:p>
    <w:p w14:paraId="6003A907" w14:textId="77777777" w:rsidR="003750E0" w:rsidRPr="003750E0" w:rsidRDefault="003750E0" w:rsidP="003750E0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PUSH imm32</w:t>
      </w:r>
    </w:p>
    <w:p w14:paraId="07786B3B" w14:textId="77777777" w:rsidR="003750E0" w:rsidRPr="005E2334" w:rsidRDefault="003750E0" w:rsidP="003750E0">
      <w:pPr>
        <w:pStyle w:val="BodyText"/>
        <w:spacing w:before="10"/>
        <w:rPr>
          <w:sz w:val="25"/>
        </w:rPr>
      </w:pPr>
    </w:p>
    <w:p w14:paraId="31B66950" w14:textId="77777777" w:rsidR="003750E0" w:rsidRPr="003750E0" w:rsidRDefault="003750E0" w:rsidP="003750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8"/>
          <w:u w:val="single"/>
        </w:rPr>
      </w:pPr>
      <w:r w:rsidRPr="003750E0">
        <w:rPr>
          <w:rFonts w:ascii="Times New Roman" w:hAnsi="Times New Roman" w:cs="Times New Roman"/>
          <w:b/>
          <w:bCs/>
          <w:color w:val="auto"/>
          <w:sz w:val="24"/>
          <w:szCs w:val="28"/>
          <w:u w:val="single"/>
        </w:rPr>
        <w:t>POP syntax:</w:t>
      </w:r>
    </w:p>
    <w:p w14:paraId="3DF2E25A" w14:textId="77777777" w:rsidR="003750E0" w:rsidRPr="003750E0" w:rsidRDefault="003750E0" w:rsidP="003750E0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POP r/m16</w:t>
      </w:r>
    </w:p>
    <w:p w14:paraId="29E26AB1" w14:textId="77777777" w:rsidR="003750E0" w:rsidRPr="003750E0" w:rsidRDefault="003750E0" w:rsidP="003750E0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POP r/m32</w:t>
      </w:r>
    </w:p>
    <w:p w14:paraId="6E23D387" w14:textId="77777777" w:rsidR="003750E0" w:rsidRPr="005E2334" w:rsidRDefault="003750E0" w:rsidP="003750E0">
      <w:pPr>
        <w:pStyle w:val="BodyText"/>
        <w:rPr>
          <w:sz w:val="26"/>
        </w:rPr>
      </w:pPr>
    </w:p>
    <w:p w14:paraId="6F76C9F7" w14:textId="77777777" w:rsidR="003750E0" w:rsidRPr="003750E0" w:rsidRDefault="003750E0" w:rsidP="003750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8"/>
          <w:u w:val="single"/>
        </w:rPr>
      </w:pPr>
      <w:r w:rsidRPr="003750E0">
        <w:rPr>
          <w:rFonts w:ascii="Times New Roman" w:hAnsi="Times New Roman" w:cs="Times New Roman"/>
          <w:b/>
          <w:bCs/>
          <w:color w:val="auto"/>
          <w:sz w:val="24"/>
          <w:szCs w:val="28"/>
          <w:u w:val="single"/>
        </w:rPr>
        <w:t>PUSHFD and POPFD Instructions</w:t>
      </w:r>
    </w:p>
    <w:p w14:paraId="3B2F0689" w14:textId="77777777" w:rsidR="003750E0" w:rsidRPr="003750E0" w:rsidRDefault="003750E0" w:rsidP="003750E0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The MOV instruction cannot be used to copy the flags to a variable.</w:t>
      </w:r>
    </w:p>
    <w:p w14:paraId="161A8EB6" w14:textId="77777777" w:rsidR="003750E0" w:rsidRPr="003750E0" w:rsidRDefault="003750E0" w:rsidP="003750E0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 xml:space="preserve">The </w:t>
      </w:r>
      <w:r w:rsidRPr="005E2334">
        <w:rPr>
          <w:rFonts w:ascii="Times New Roman" w:eastAsia="Times New Roman" w:hAnsi="Times New Roman" w:cs="Times New Roman"/>
          <w:b/>
          <w:color w:val="auto"/>
          <w:sz w:val="24"/>
          <w:szCs w:val="22"/>
          <w:lang w:eastAsia="en-US" w:bidi="ar-SA"/>
        </w:rPr>
        <w:t>PUSHFD</w:t>
      </w: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 xml:space="preserve"> instruction pushes the 32-bit EFLAGS register on the stack, and </w:t>
      </w:r>
      <w:r w:rsidRPr="005E2334">
        <w:rPr>
          <w:rFonts w:ascii="Times New Roman" w:eastAsia="Times New Roman" w:hAnsi="Times New Roman" w:cs="Times New Roman"/>
          <w:b/>
          <w:color w:val="auto"/>
          <w:sz w:val="24"/>
          <w:szCs w:val="22"/>
          <w:lang w:eastAsia="en-US" w:bidi="ar-SA"/>
        </w:rPr>
        <w:t>POPFD</w:t>
      </w: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 xml:space="preserve"> pops the stack into EFLAGS:</w:t>
      </w:r>
    </w:p>
    <w:p w14:paraId="4055C085" w14:textId="67BE2271" w:rsidR="005E2334" w:rsidRPr="005E2334" w:rsidRDefault="005E2334" w:rsidP="005E2334">
      <w:pPr>
        <w:pStyle w:val="ListParagraph"/>
        <w:numPr>
          <w:ilvl w:val="0"/>
          <w:numId w:val="20"/>
        </w:numPr>
        <w:spacing w:after="0" w:line="240" w:lineRule="auto"/>
        <w:ind w:right="6148"/>
        <w:rPr>
          <w:color w:val="000000" w:themeColor="text1"/>
          <w:sz w:val="28"/>
        </w:rPr>
      </w:pPr>
      <w:r w:rsidRPr="005E2334">
        <w:rPr>
          <w:color w:val="000000" w:themeColor="text1"/>
          <w:w w:val="95"/>
          <w:sz w:val="28"/>
        </w:rPr>
        <w:t xml:space="preserve">PUSHFD </w:t>
      </w:r>
    </w:p>
    <w:p w14:paraId="13E1A6E6" w14:textId="15E4AA88" w:rsidR="003750E0" w:rsidRPr="005E2334" w:rsidRDefault="005E2334" w:rsidP="005E2334">
      <w:pPr>
        <w:pStyle w:val="ListParagraph"/>
        <w:numPr>
          <w:ilvl w:val="0"/>
          <w:numId w:val="20"/>
        </w:numPr>
        <w:spacing w:after="0" w:line="240" w:lineRule="auto"/>
        <w:ind w:right="6148"/>
        <w:rPr>
          <w:color w:val="000000" w:themeColor="text1"/>
          <w:sz w:val="28"/>
        </w:rPr>
      </w:pPr>
      <w:r w:rsidRPr="005E2334">
        <w:rPr>
          <w:color w:val="000000" w:themeColor="text1"/>
          <w:sz w:val="28"/>
        </w:rPr>
        <w:t>POPFD</w:t>
      </w:r>
    </w:p>
    <w:p w14:paraId="1F9D8B10" w14:textId="77777777" w:rsidR="000C0BCD" w:rsidRDefault="000C0BCD" w:rsidP="00587D52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5F6BD24B" w14:textId="0035BBA0" w:rsidR="00587D52" w:rsidRPr="007524E4" w:rsidRDefault="00587D52" w:rsidP="00587D52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lastRenderedPageBreak/>
        <w:t>Example 0</w:t>
      </w:r>
      <w:r w:rsidR="00353BB7" w:rsidRPr="007524E4">
        <w:rPr>
          <w:rFonts w:ascii="Times New Roman" w:hAnsi="Times New Roman" w:cs="Times New Roman"/>
          <w:b/>
          <w:color w:val="auto"/>
          <w:sz w:val="24"/>
          <w:u w:val="single"/>
        </w:rPr>
        <w:t>1</w:t>
      </w: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t>:</w:t>
      </w:r>
      <w:r w:rsidR="000C0BCD" w:rsidRPr="003750E0">
        <w:rPr>
          <w:rFonts w:ascii="Times New Roman" w:hAnsi="Times New Roman" w:cs="Times New Roman"/>
          <w:b/>
          <w:color w:val="auto"/>
          <w:sz w:val="24"/>
          <w:u w:val="single"/>
        </w:rPr>
        <w:t xml:space="preserve"> </w:t>
      </w:r>
      <w:r w:rsidR="003750E0" w:rsidRPr="003750E0">
        <w:rPr>
          <w:rFonts w:ascii="Times New Roman" w:hAnsi="Times New Roman" w:cs="Times New Roman"/>
          <w:b/>
          <w:color w:val="auto"/>
          <w:sz w:val="24"/>
          <w:u w:val="single"/>
        </w:rPr>
        <w:t>(Stack and nested loops.)</w:t>
      </w:r>
    </w:p>
    <w:p w14:paraId="550E2DE0" w14:textId="77777777" w:rsidR="00353BB7" w:rsidRDefault="00353BB7" w:rsidP="00587D52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</w:p>
    <w:p w14:paraId="32E9D5A5" w14:textId="2C626C2E" w:rsidR="00353BB7" w:rsidRPr="00353BB7" w:rsidRDefault="00353BB7" w:rsidP="00353BB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Include Irvine32.inc </w:t>
      </w:r>
    </w:p>
    <w:p w14:paraId="4FB5E3B2" w14:textId="77777777" w:rsidR="00353BB7" w:rsidRPr="00353BB7" w:rsidRDefault="00353BB7" w:rsidP="00353BB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0FED0BD1" w14:textId="77777777" w:rsidR="00353BB7" w:rsidRPr="00353BB7" w:rsidRDefault="00353BB7" w:rsidP="00353BB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main proc </w:t>
      </w:r>
    </w:p>
    <w:p w14:paraId="0A3DD13E" w14:textId="77777777" w:rsid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mov ecx,5 </w:t>
      </w:r>
    </w:p>
    <w:p w14:paraId="69301903" w14:textId="2F311D4D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L1:</w:t>
      </w:r>
    </w:p>
    <w:p w14:paraId="5240D46C" w14:textId="77777777" w:rsidR="003750E0" w:rsidRDefault="003750E0" w:rsidP="00560EC7">
      <w:pPr>
        <w:pStyle w:val="ListParagraph"/>
        <w:spacing w:after="0"/>
        <w:ind w:left="99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push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</w:p>
    <w:p w14:paraId="61F4C82F" w14:textId="538B0C6E" w:rsid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="00560EC7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, 10</w:t>
      </w:r>
    </w:p>
    <w:p w14:paraId="753C764E" w14:textId="1868AFB4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="00560EC7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L2:</w:t>
      </w:r>
    </w:p>
    <w:p w14:paraId="3E9938FD" w14:textId="77777777" w:rsidR="003750E0" w:rsidRDefault="003750E0" w:rsidP="00560EC7">
      <w:pPr>
        <w:pStyle w:val="ListParagraph"/>
        <w:spacing w:after="0"/>
        <w:ind w:left="171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</w:p>
    <w:p w14:paraId="13B29518" w14:textId="77777777" w:rsidR="003750E0" w:rsidRDefault="003750E0" w:rsidP="00560EC7">
      <w:pPr>
        <w:pStyle w:val="ListParagraph"/>
        <w:spacing w:after="0"/>
        <w:ind w:left="99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loop L2</w:t>
      </w:r>
    </w:p>
    <w:p w14:paraId="58E9C185" w14:textId="77777777" w:rsidR="003750E0" w:rsidRDefault="003750E0" w:rsidP="00560EC7">
      <w:pPr>
        <w:pStyle w:val="ListParagraph"/>
        <w:spacing w:after="0"/>
        <w:ind w:left="99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pop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2B9395F5" w14:textId="450E83F9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loop L1</w:t>
      </w:r>
    </w:p>
    <w:p w14:paraId="469822E8" w14:textId="77777777" w:rsidR="003750E0" w:rsidRDefault="003750E0" w:rsidP="004B664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7562E69E" w14:textId="09C8D4AF" w:rsidR="007524E4" w:rsidRPr="004B6640" w:rsidRDefault="007524E4" w:rsidP="004B664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call     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3DFBC0B2" w14:textId="7893E4FC" w:rsidR="00353BB7" w:rsidRPr="00353BB7" w:rsidRDefault="00353BB7" w:rsidP="004B664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exit </w:t>
      </w:r>
    </w:p>
    <w:p w14:paraId="2FA6AA80" w14:textId="300D2FB8" w:rsidR="0006627D" w:rsidRPr="0006627D" w:rsidRDefault="0006627D" w:rsidP="00353BB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3C78DD4F" w14:textId="3F66B2C9" w:rsidR="00587D52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61E58F27" w14:textId="3EB1A59B" w:rsidR="007524E4" w:rsidRDefault="007524E4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44932140" w14:textId="5B6F756E" w:rsidR="007524E4" w:rsidRDefault="007524E4" w:rsidP="007524E4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szCs w:val="22"/>
          <w:u w:val="single"/>
          <w:lang w:eastAsia="en-US" w:bidi="ar-SA"/>
        </w:rPr>
      </w:pPr>
    </w:p>
    <w:p w14:paraId="31B68138" w14:textId="1E6713F6" w:rsidR="007524E4" w:rsidRDefault="007524E4" w:rsidP="007524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t>Example 0</w:t>
      </w:r>
      <w:r>
        <w:rPr>
          <w:rFonts w:ascii="Times New Roman" w:hAnsi="Times New Roman" w:cs="Times New Roman"/>
          <w:b/>
          <w:color w:val="auto"/>
          <w:sz w:val="24"/>
          <w:u w:val="single"/>
        </w:rPr>
        <w:t>2</w:t>
      </w: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t>:</w:t>
      </w:r>
      <w:r w:rsidR="003750E0">
        <w:rPr>
          <w:rFonts w:ascii="Times New Roman" w:hAnsi="Times New Roman" w:cs="Times New Roman"/>
          <w:b/>
          <w:color w:val="auto"/>
          <w:sz w:val="24"/>
          <w:u w:val="single"/>
        </w:rPr>
        <w:t>(</w:t>
      </w:r>
      <w:r w:rsidR="003750E0" w:rsidRPr="003750E0">
        <w:rPr>
          <w:rFonts w:ascii="Times New Roman" w:hAnsi="Times New Roman" w:cs="Times New Roman"/>
          <w:b/>
          <w:color w:val="auto"/>
          <w:sz w:val="24"/>
          <w:u w:val="single"/>
        </w:rPr>
        <w:t xml:space="preserve"> displays the </w:t>
      </w:r>
      <w:r w:rsidR="00EE0595">
        <w:rPr>
          <w:rFonts w:ascii="Times New Roman" w:hAnsi="Times New Roman" w:cs="Times New Roman"/>
          <w:b/>
          <w:color w:val="auto"/>
          <w:sz w:val="24"/>
          <w:u w:val="single"/>
        </w:rPr>
        <w:t>Addition</w:t>
      </w:r>
      <w:r w:rsidR="003750E0" w:rsidRPr="003750E0">
        <w:rPr>
          <w:rFonts w:ascii="Times New Roman" w:hAnsi="Times New Roman" w:cs="Times New Roman"/>
          <w:b/>
          <w:color w:val="auto"/>
          <w:sz w:val="24"/>
          <w:u w:val="single"/>
        </w:rPr>
        <w:t xml:space="preserve"> of three integers through a stack)</w:t>
      </w:r>
    </w:p>
    <w:p w14:paraId="432AD152" w14:textId="77777777" w:rsidR="007524E4" w:rsidRPr="007524E4" w:rsidRDefault="007524E4" w:rsidP="007524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091BBAB4" w14:textId="77777777" w:rsidR="007524E4" w:rsidRDefault="007524E4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112EDA68" w14:textId="011476BC" w:rsidR="007524E4" w:rsidRPr="007524E4" w:rsidRDefault="007524E4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7524E4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77E07A01" w14:textId="4E5B57C6" w:rsidR="003750E0" w:rsidRPr="003750E0" w:rsidRDefault="007524E4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7524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VAR1</w:t>
      </w:r>
      <w:r w:rsidR="003750E0"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DWORD 2</w:t>
      </w:r>
    </w:p>
    <w:p w14:paraId="748AE778" w14:textId="53BF95BE" w:rsidR="007524E4" w:rsidRDefault="007524E4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0738C829" w14:textId="77777777" w:rsidR="007524E4" w:rsidRDefault="007524E4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main proc </w:t>
      </w:r>
    </w:p>
    <w:p w14:paraId="3786E730" w14:textId="29BCBB2D" w:rsidR="003750E0" w:rsidRPr="003750E0" w:rsidRDefault="003750E0" w:rsidP="003750E0">
      <w:pPr>
        <w:pStyle w:val="ListParagraph"/>
        <w:spacing w:after="0"/>
        <w:ind w:left="171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, 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0</w:t>
      </w:r>
    </w:p>
    <w:p w14:paraId="4D5FF84D" w14:textId="77777777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, 3</w:t>
      </w:r>
    </w:p>
    <w:p w14:paraId="75C56FF8" w14:textId="77777777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  <w:t>L1:</w:t>
      </w:r>
    </w:p>
    <w:p w14:paraId="326580AB" w14:textId="4CF12D00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PUSH 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VAR1</w:t>
      </w:r>
    </w:p>
    <w:p w14:paraId="7B05F875" w14:textId="4E27A4A0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ADD 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VAR1</w:t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, 2</w:t>
      </w:r>
    </w:p>
    <w:p w14:paraId="2F19A6A0" w14:textId="77777777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  <w:t>LOOP L1</w:t>
      </w:r>
    </w:p>
    <w:p w14:paraId="061A275D" w14:textId="77777777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, 3</w:t>
      </w:r>
    </w:p>
    <w:p w14:paraId="3464C918" w14:textId="2E4D87C3" w:rsid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  <w:t>L2:</w:t>
      </w:r>
    </w:p>
    <w:p w14:paraId="293EEDBB" w14:textId="77777777" w:rsidR="003750E0" w:rsidRPr="003750E0" w:rsidRDefault="003750E0" w:rsidP="00EE0595">
      <w:pPr>
        <w:pStyle w:val="ListParagraph"/>
        <w:spacing w:after="0"/>
        <w:ind w:left="243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POP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</w:p>
    <w:p w14:paraId="6E32E24B" w14:textId="0F35A959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ADD </w:t>
      </w:r>
      <w:proofErr w:type="spellStart"/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gramStart"/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;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proofErr w:type="gram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value 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added</w:t>
      </w:r>
    </w:p>
    <w:p w14:paraId="3CB9F749" w14:textId="267738B9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  <w:t>LOOP L2</w:t>
      </w:r>
    </w:p>
    <w:p w14:paraId="55B67FE4" w14:textId="77777777" w:rsidR="003750E0" w:rsidRPr="003750E0" w:rsidRDefault="003750E0" w:rsidP="003750E0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297DC426" w14:textId="2854D3BE" w:rsidR="007524E4" w:rsidRPr="004B6640" w:rsidRDefault="007524E4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58DAB228" w14:textId="46C7D325" w:rsidR="007524E4" w:rsidRPr="00353BB7" w:rsidRDefault="007524E4" w:rsidP="007524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exit </w:t>
      </w:r>
    </w:p>
    <w:p w14:paraId="58F185E4" w14:textId="77777777" w:rsidR="007524E4" w:rsidRPr="0006627D" w:rsidRDefault="007524E4" w:rsidP="007524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44AA621B" w14:textId="57827D53" w:rsidR="007524E4" w:rsidRDefault="007524E4" w:rsidP="007524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440EB8FC" w14:textId="1DA6FD4A" w:rsidR="007524E4" w:rsidRDefault="007524E4" w:rsidP="007524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51AAADDE" w14:textId="77777777" w:rsidR="00EE0595" w:rsidRDefault="00EE0595" w:rsidP="005C146F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0731EA9D" w14:textId="597AA8CD" w:rsidR="005C146F" w:rsidRPr="00E614AE" w:rsidRDefault="005C146F" w:rsidP="005C146F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lastRenderedPageBreak/>
        <w:t>Example 0</w:t>
      </w:r>
      <w:r>
        <w:rPr>
          <w:rFonts w:ascii="Times New Roman" w:hAnsi="Times New Roman" w:cs="Times New Roman"/>
          <w:b/>
          <w:color w:val="auto"/>
          <w:sz w:val="24"/>
          <w:u w:val="single"/>
        </w:rPr>
        <w:t>3</w:t>
      </w: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t>:</w:t>
      </w:r>
      <w:r w:rsidR="00E2563A">
        <w:rPr>
          <w:rFonts w:ascii="Times New Roman" w:hAnsi="Times New Roman" w:cs="Times New Roman"/>
          <w:b/>
          <w:color w:val="auto"/>
          <w:sz w:val="24"/>
          <w:u w:val="single"/>
        </w:rPr>
        <w:t>(</w:t>
      </w:r>
      <w:r w:rsidR="00E2563A" w:rsidRPr="00E614AE">
        <w:rPr>
          <w:rFonts w:ascii="Times New Roman" w:hAnsi="Times New Roman" w:cs="Times New Roman"/>
          <w:b/>
          <w:color w:val="auto"/>
          <w:sz w:val="24"/>
          <w:u w:val="single"/>
        </w:rPr>
        <w:t>To find the largest number through a stack)</w:t>
      </w:r>
    </w:p>
    <w:p w14:paraId="21023120" w14:textId="77777777" w:rsidR="005C146F" w:rsidRPr="00353BB7" w:rsidRDefault="005C146F" w:rsidP="005C146F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Include Irvine32.inc </w:t>
      </w:r>
    </w:p>
    <w:p w14:paraId="6C2352EB" w14:textId="77777777" w:rsidR="005C146F" w:rsidRPr="00353BB7" w:rsidRDefault="005C146F" w:rsidP="005C146F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bookmarkStart w:id="3" w:name="_Hlk86261064"/>
      <w:proofErr w:type="gramStart"/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2230E75A" w14:textId="76FA72F3" w:rsidR="005C146F" w:rsidRDefault="005C146F" w:rsidP="005C146F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main proc </w:t>
      </w:r>
      <w:bookmarkEnd w:id="3"/>
    </w:p>
    <w:p w14:paraId="3AFF1811" w14:textId="77777777" w:rsidR="00E614AE" w:rsidRPr="00EE0595" w:rsidRDefault="00E614AE" w:rsidP="00EE0595">
      <w:pPr>
        <w:spacing w:after="0"/>
        <w:ind w:left="273"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PUSH 5</w:t>
      </w:r>
    </w:p>
    <w:p w14:paraId="674B049D" w14:textId="365D319B" w:rsidR="00E614AE" w:rsidRPr="00EE0595" w:rsidRDefault="00E614AE" w:rsidP="00EE0595">
      <w:pPr>
        <w:spacing w:after="0"/>
        <w:ind w:left="273"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PUSH 7</w:t>
      </w:r>
    </w:p>
    <w:p w14:paraId="5AD40D7E" w14:textId="77777777" w:rsidR="00EE0595" w:rsidRDefault="00E614AE" w:rsidP="00EE0595">
      <w:pPr>
        <w:spacing w:after="0"/>
        <w:ind w:left="273"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PUSH 3</w:t>
      </w:r>
    </w:p>
    <w:p w14:paraId="1955BCF1" w14:textId="6041E3FB" w:rsidR="00E614AE" w:rsidRPr="00EE0595" w:rsidRDefault="00E614AE" w:rsidP="00EE0595">
      <w:pPr>
        <w:spacing w:after="0"/>
        <w:ind w:left="273"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PUSH 2</w:t>
      </w:r>
    </w:p>
    <w:p w14:paraId="093E39E1" w14:textId="64A8DB8A" w:rsidR="00E614AE" w:rsidRPr="00EE0595" w:rsidRDefault="00E614AE" w:rsidP="00EE0595">
      <w:pPr>
        <w:spacing w:after="0"/>
        <w:ind w:left="273"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, 0</w:t>
      </w: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gramStart"/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ab/>
        <w:t>;</w:t>
      </w:r>
      <w:proofErr w:type="spellStart"/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proofErr w:type="gramEnd"/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 is the largest</w:t>
      </w:r>
    </w:p>
    <w:p w14:paraId="333F156D" w14:textId="0B6A5511" w:rsidR="00E614AE" w:rsidRPr="00EE0595" w:rsidRDefault="00E614AE" w:rsidP="00EE0595">
      <w:pPr>
        <w:spacing w:after="0"/>
        <w:ind w:left="273"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, 4</w:t>
      </w:r>
    </w:p>
    <w:p w14:paraId="1625C247" w14:textId="1E0B61A3" w:rsidR="00E614AE" w:rsidRPr="00E614AE" w:rsidRDefault="00E614AE" w:rsidP="00E614AE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            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L1:</w:t>
      </w:r>
    </w:p>
    <w:p w14:paraId="419AE2CD" w14:textId="01E5302D" w:rsidR="00E614AE" w:rsidRPr="00E614AE" w:rsidRDefault="00E614AE" w:rsidP="00E614AE">
      <w:pPr>
        <w:pStyle w:val="ListParagraph"/>
        <w:spacing w:after="0"/>
        <w:ind w:left="171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POP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</w:p>
    <w:p w14:paraId="6DFBB779" w14:textId="1A00440F" w:rsidR="00E614AE" w:rsidRPr="00E614AE" w:rsidRDefault="00E614AE" w:rsidP="00E614AE">
      <w:pPr>
        <w:pStyle w:val="ListParagraph"/>
        <w:spacing w:after="0"/>
        <w:ind w:left="171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CMP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,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</w:p>
    <w:p w14:paraId="6CBA9776" w14:textId="3CF1B0B9" w:rsidR="00E614AE" w:rsidRPr="00E614AE" w:rsidRDefault="00E614AE" w:rsidP="00E614AE">
      <w:pPr>
        <w:pStyle w:val="ListParagraph"/>
        <w:spacing w:after="0"/>
        <w:ind w:left="171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JL SET</w:t>
      </w:r>
    </w:p>
    <w:p w14:paraId="4D518978" w14:textId="25B689DA" w:rsidR="00E614AE" w:rsidRPr="00E614AE" w:rsidRDefault="00E614AE" w:rsidP="00E614AE">
      <w:pPr>
        <w:pStyle w:val="ListParagraph"/>
        <w:spacing w:after="0"/>
        <w:ind w:left="171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,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</w:p>
    <w:p w14:paraId="4C13A752" w14:textId="6391F4B4" w:rsidR="00E614AE" w:rsidRPr="00EE0595" w:rsidRDefault="00E614AE" w:rsidP="00EE0595">
      <w:pPr>
        <w:spacing w:after="0"/>
        <w:ind w:left="720"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SET:</w:t>
      </w:r>
    </w:p>
    <w:p w14:paraId="0118BD08" w14:textId="7A61A217" w:rsidR="005C146F" w:rsidRPr="00EE0595" w:rsidRDefault="00EE0595" w:rsidP="00EE0595">
      <w:pPr>
        <w:spacing w:after="0"/>
        <w:ind w:left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 </w:t>
      </w:r>
      <w:r w:rsidR="00E614AE" w:rsidRPr="00EE0595">
        <w:rPr>
          <w:rFonts w:ascii="Times New Roman" w:hAnsi="Times New Roman" w:cs="Times New Roman"/>
          <w:color w:val="EA6D59" w:themeColor="accent3" w:themeTint="99"/>
          <w:sz w:val="24"/>
        </w:rPr>
        <w:t>LOOP L1</w:t>
      </w:r>
    </w:p>
    <w:p w14:paraId="1B476067" w14:textId="446D6F6C" w:rsidR="00750179" w:rsidRPr="00EE0595" w:rsidRDefault="00EE0595" w:rsidP="00EE0595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    </w:t>
      </w:r>
      <w:r w:rsidR="00750179" w:rsidRP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call      </w:t>
      </w:r>
      <w:proofErr w:type="spellStart"/>
      <w:r w:rsidR="00750179" w:rsidRPr="00EE0595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1C49FF43" w14:textId="18B9AC7B" w:rsidR="00750179" w:rsidRPr="00EE0595" w:rsidRDefault="00EE0595" w:rsidP="00EE0595">
      <w:pPr>
        <w:spacing w:after="0"/>
        <w:ind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</w:t>
      </w:r>
      <w:r w:rsidR="00750179" w:rsidRP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 exit </w:t>
      </w:r>
    </w:p>
    <w:p w14:paraId="5DD27322" w14:textId="6A83A409" w:rsidR="00750179" w:rsidRPr="00EE0595" w:rsidRDefault="00EE0595" w:rsidP="00EE0595">
      <w:pPr>
        <w:spacing w:after="0"/>
        <w:ind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 </w:t>
      </w:r>
      <w:r w:rsidR="00750179" w:rsidRPr="00EE0595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6D97D3FA" w14:textId="70B2EFDE" w:rsidR="00750179" w:rsidRPr="00EE0595" w:rsidRDefault="00EE0595" w:rsidP="00EE0595">
      <w:pPr>
        <w:spacing w:after="0"/>
        <w:ind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 </w:t>
      </w:r>
      <w:r w:rsidR="00750179" w:rsidRPr="00EE0595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742FD39D" w14:textId="77777777" w:rsidR="00440416" w:rsidRDefault="00440416" w:rsidP="00E614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14:paraId="29F2C3CF" w14:textId="4DBA03C7" w:rsidR="00E614AE" w:rsidRPr="00E614AE" w:rsidRDefault="00E614AE" w:rsidP="00E614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E614A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Procedures</w:t>
      </w:r>
    </w:p>
    <w:p w14:paraId="614EA840" w14:textId="77777777" w:rsidR="00E614AE" w:rsidRPr="00E614AE" w:rsidRDefault="00E614AE" w:rsidP="00E614AE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E614AE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Procedures or subroutines are very important in assembly language, as the assembly language programs tend to be large in size.</w:t>
      </w:r>
    </w:p>
    <w:p w14:paraId="2199871A" w14:textId="77777777" w:rsidR="00E614AE" w:rsidRPr="00E614AE" w:rsidRDefault="00E614AE" w:rsidP="00E614AE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E614AE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Procedures are identified by a name. Following this name, the body of the procedure is described which performs a well-defined job.</w:t>
      </w:r>
    </w:p>
    <w:p w14:paraId="0C7A556E" w14:textId="063B5D84" w:rsidR="007E2442" w:rsidRDefault="00E614AE" w:rsidP="00E614AE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E614AE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End of the procedure is indicated by a return statement.</w:t>
      </w:r>
    </w:p>
    <w:p w14:paraId="2E7F3DFD" w14:textId="69D62492" w:rsidR="00E614AE" w:rsidRDefault="00E614AE" w:rsidP="00E614AE">
      <w:pPr>
        <w:widowControl w:val="0"/>
        <w:tabs>
          <w:tab w:val="left" w:pos="821"/>
        </w:tabs>
        <w:autoSpaceDE w:val="0"/>
        <w:autoSpaceDN w:val="0"/>
        <w:spacing w:before="151" w:after="0" w:line="240" w:lineRule="auto"/>
        <w:ind w:left="816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</w:p>
    <w:p w14:paraId="5745DCAA" w14:textId="77777777" w:rsidR="00440416" w:rsidRPr="00E614AE" w:rsidRDefault="00440416" w:rsidP="00E614AE">
      <w:pPr>
        <w:widowControl w:val="0"/>
        <w:tabs>
          <w:tab w:val="left" w:pos="821"/>
        </w:tabs>
        <w:autoSpaceDE w:val="0"/>
        <w:autoSpaceDN w:val="0"/>
        <w:spacing w:before="151" w:after="0" w:line="240" w:lineRule="auto"/>
        <w:ind w:left="816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</w:p>
    <w:p w14:paraId="02ACF5AF" w14:textId="5AFF8105" w:rsidR="00BF33BA" w:rsidRDefault="00BF33BA" w:rsidP="00BF33BA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t>Example 0</w:t>
      </w:r>
      <w:r>
        <w:rPr>
          <w:rFonts w:ascii="Times New Roman" w:hAnsi="Times New Roman" w:cs="Times New Roman"/>
          <w:b/>
          <w:color w:val="auto"/>
          <w:sz w:val="24"/>
          <w:u w:val="single"/>
        </w:rPr>
        <w:t>4</w:t>
      </w: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t>:</w:t>
      </w:r>
    </w:p>
    <w:p w14:paraId="4059E908" w14:textId="77777777" w:rsidR="00BF33BA" w:rsidRPr="007524E4" w:rsidRDefault="00BF33BA" w:rsidP="00BF33BA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00904DDD" w14:textId="77777777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INCLUDE Irvine32.inc </w:t>
      </w:r>
    </w:p>
    <w:p w14:paraId="62D195C0" w14:textId="07E8945C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INTEGER_COUNT = 3</w:t>
      </w:r>
    </w:p>
    <w:p w14:paraId="1D6AC383" w14:textId="7777777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3630DE8C" w14:textId="13696111" w:rsidR="00E614AE" w:rsidRDefault="00EE0595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</w:t>
      </w:r>
      <w:r w:rsidR="00E614AE" w:rsidRPr="00E614AE">
        <w:rPr>
          <w:rFonts w:ascii="Times New Roman" w:hAnsi="Times New Roman" w:cs="Times New Roman"/>
          <w:color w:val="EA6D59" w:themeColor="accent3" w:themeTint="99"/>
          <w:sz w:val="24"/>
        </w:rPr>
        <w:t>str1 BYTE "Enter a signed integer: ",0</w:t>
      </w:r>
    </w:p>
    <w:p w14:paraId="3C5F2B85" w14:textId="1DA5D5DC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 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str2 BYTE "The sum of the integers is: ",0 </w:t>
      </w:r>
    </w:p>
    <w:p w14:paraId="23DB4D7C" w14:textId="7AEC7D5D" w:rsidR="00E614AE" w:rsidRPr="00E614AE" w:rsidRDefault="00EE0595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</w:t>
      </w:r>
      <w:r w:rsidR="00E614AE" w:rsidRPr="00E614AE">
        <w:rPr>
          <w:rFonts w:ascii="Times New Roman" w:hAnsi="Times New Roman" w:cs="Times New Roman"/>
          <w:color w:val="EA6D59" w:themeColor="accent3" w:themeTint="99"/>
          <w:sz w:val="24"/>
        </w:rPr>
        <w:t>array DWORD INTEGER_COUNT DUP(?)</w:t>
      </w:r>
    </w:p>
    <w:p w14:paraId="3457CE18" w14:textId="77777777" w:rsidR="00440416" w:rsidRDefault="00440416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13C40874" w14:textId="1EC98749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2F38602B" w14:textId="5D924521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20CE2E76" w14:textId="7777777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Clrscr</w:t>
      </w:r>
      <w:proofErr w:type="spellEnd"/>
    </w:p>
    <w:p w14:paraId="168EDEA0" w14:textId="4F72F601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OFFSET array </w:t>
      </w:r>
    </w:p>
    <w:p w14:paraId="3DDA8E3A" w14:textId="0854573D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INTEGER_COUNT </w:t>
      </w:r>
    </w:p>
    <w:p w14:paraId="09D3F8FC" w14:textId="6ECB6058" w:rsidR="00440416" w:rsidRPr="00440416" w:rsidRDefault="00E614AE" w:rsidP="00440416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lastRenderedPageBreak/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PromptForIntegers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20D91A5E" w14:textId="048F171A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ArraySum</w:t>
      </w:r>
      <w:proofErr w:type="spellEnd"/>
    </w:p>
    <w:p w14:paraId="591DDA06" w14:textId="77777777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DisplaySum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7DB85702" w14:textId="77777777" w:rsidR="00440416" w:rsidRDefault="00440416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43D55626" w14:textId="278A3FA5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exit</w:t>
      </w:r>
    </w:p>
    <w:p w14:paraId="6A56CD03" w14:textId="789A0124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1F03EACC" w14:textId="380CB747" w:rsidR="00E614AE" w:rsidRDefault="00043C4C" w:rsidP="00EE0595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              </w:t>
      </w:r>
    </w:p>
    <w:p w14:paraId="5ADFDF4E" w14:textId="117CDBFF" w:rsidR="00440416" w:rsidRPr="00EE0595" w:rsidRDefault="00440416" w:rsidP="00EE0595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;-----------</w:t>
      </w:r>
      <w:proofErr w:type="gramEnd"/>
      <w:r w:rsidRPr="00440416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PromptForIntegers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-------------</w:t>
      </w:r>
    </w:p>
    <w:p w14:paraId="74534D80" w14:textId="7777777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PromptForIntegers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PROC USES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</w:p>
    <w:p w14:paraId="3AD12CF3" w14:textId="2A09F49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OFFSET str1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; "Enter a signed integer"</w:t>
      </w:r>
    </w:p>
    <w:p w14:paraId="372DE5D6" w14:textId="77777777" w:rsidR="00EE0595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L1: </w:t>
      </w:r>
    </w:p>
    <w:p w14:paraId="05B62D17" w14:textId="3314ACF6" w:rsidR="00E614AE" w:rsidRPr="00E614AE" w:rsidRDefault="00E614AE" w:rsidP="00EE0595">
      <w:pPr>
        <w:pStyle w:val="ListParagraph"/>
        <w:spacing w:after="0"/>
        <w:ind w:left="99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WriteString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; display string</w:t>
      </w:r>
    </w:p>
    <w:p w14:paraId="38EC716B" w14:textId="0CEA67EF" w:rsidR="00E614AE" w:rsidRPr="00E614AE" w:rsidRDefault="00E614AE" w:rsidP="00EE0595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ReadInt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; read integer into EAX</w:t>
      </w:r>
    </w:p>
    <w:p w14:paraId="61C7FA33" w14:textId="39E1F498" w:rsidR="00E614AE" w:rsidRPr="00E614AE" w:rsidRDefault="00E614AE" w:rsidP="00EE0595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; go to next output line</w:t>
      </w:r>
    </w:p>
    <w:p w14:paraId="4FD658AF" w14:textId="525556C4" w:rsidR="00E614AE" w:rsidRPr="00E614AE" w:rsidRDefault="00E614AE" w:rsidP="00EE0595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mov [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],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; store in array</w:t>
      </w:r>
    </w:p>
    <w:p w14:paraId="45687C8D" w14:textId="3B741160" w:rsidR="00043C4C" w:rsidRDefault="00E614AE" w:rsidP="00EE0595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add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TYPE DWORD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; next integer </w:t>
      </w:r>
    </w:p>
    <w:p w14:paraId="6D150976" w14:textId="3483F55B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loop L1</w:t>
      </w:r>
    </w:p>
    <w:p w14:paraId="5B18F68A" w14:textId="7777777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ret</w:t>
      </w:r>
    </w:p>
    <w:p w14:paraId="67B703F1" w14:textId="7777777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PromptForIntegers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ENDP</w:t>
      </w:r>
    </w:p>
    <w:p w14:paraId="731F1F65" w14:textId="23EEDF2A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1DF4166B" w14:textId="260CB1AA" w:rsidR="00440416" w:rsidRPr="00E614AE" w:rsidRDefault="00440416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;-----------</w:t>
      </w:r>
      <w:proofErr w:type="gramEnd"/>
      <w:r w:rsidRPr="00440416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ArraySum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-------------</w:t>
      </w:r>
    </w:p>
    <w:p w14:paraId="0C0466A6" w14:textId="7777777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ArraySum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PROC USES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</w:p>
    <w:p w14:paraId="21AC5E77" w14:textId="40ACA5DA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mov eax,0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; 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initialize the value of sum to ZERO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1E586FAA" w14:textId="77777777" w:rsidR="00EE0595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L1: </w:t>
      </w:r>
    </w:p>
    <w:p w14:paraId="53CEA909" w14:textId="732B6A8B" w:rsidR="00E614AE" w:rsidRDefault="00E614AE" w:rsidP="00EE0595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add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[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]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; add each integer to sum </w:t>
      </w:r>
    </w:p>
    <w:p w14:paraId="005D8CA9" w14:textId="63A345C3" w:rsidR="00E614AE" w:rsidRDefault="00E614AE" w:rsidP="00EE0595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add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TYPE DWORD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  <w:t>; point to next integer</w:t>
      </w:r>
    </w:p>
    <w:p w14:paraId="1FE292A6" w14:textId="0A7D7D6A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loop L1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; repeat for array size</w:t>
      </w:r>
    </w:p>
    <w:p w14:paraId="5220A173" w14:textId="51BE4AB8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ret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; sum is in EAX</w:t>
      </w:r>
    </w:p>
    <w:p w14:paraId="48DEACFE" w14:textId="128DCDC0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ArraySum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ENDP</w:t>
      </w:r>
    </w:p>
    <w:p w14:paraId="219F5B8D" w14:textId="50089C66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7564E67E" w14:textId="5DD932B2" w:rsidR="00440416" w:rsidRPr="00440416" w:rsidRDefault="00440416" w:rsidP="00440416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;-----------</w:t>
      </w:r>
      <w:proofErr w:type="gramEnd"/>
      <w:r w:rsidRPr="00440416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DisplaySum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-------------</w:t>
      </w:r>
    </w:p>
    <w:p w14:paraId="59BD71F9" w14:textId="32838061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DisplaySum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PROC USES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7987EA70" w14:textId="541700F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OFFSET str2</w:t>
      </w:r>
    </w:p>
    <w:p w14:paraId="6E39D00F" w14:textId="0DFB07A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WriteString</w:t>
      </w:r>
      <w:proofErr w:type="spellEnd"/>
    </w:p>
    <w:p w14:paraId="11A979E9" w14:textId="0451FAB4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WriteInt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; display EAX </w:t>
      </w:r>
    </w:p>
    <w:p w14:paraId="3AEFB594" w14:textId="4A03FBEB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</w:p>
    <w:p w14:paraId="1915B86C" w14:textId="181FDB60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ret</w:t>
      </w:r>
    </w:p>
    <w:p w14:paraId="3BFE7A69" w14:textId="69978750" w:rsidR="00043C4C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DisplaySum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ENDP</w:t>
      </w:r>
    </w:p>
    <w:p w14:paraId="7150CFEA" w14:textId="2661BB69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END main</w:t>
      </w:r>
    </w:p>
    <w:p w14:paraId="4C0EDC52" w14:textId="073C7760" w:rsidR="00440416" w:rsidRDefault="00440416" w:rsidP="00043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14:paraId="6D68977E" w14:textId="0041E669" w:rsidR="00440416" w:rsidRDefault="00043C4C" w:rsidP="004404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043C4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Nested Procedure Calls</w:t>
      </w:r>
    </w:p>
    <w:p w14:paraId="3DBC1B02" w14:textId="5C232244" w:rsidR="00440416" w:rsidRDefault="00440416" w:rsidP="004404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043C4C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A nested procedure call occurs when a called procedure calls another procedure before the first procedure returns</w:t>
      </w:r>
      <w:r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.</w:t>
      </w:r>
    </w:p>
    <w:p w14:paraId="0570AE29" w14:textId="05891C15" w:rsidR="00043C4C" w:rsidRPr="00440416" w:rsidRDefault="00440416" w:rsidP="004404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1CD61F4" wp14:editId="33568E0B">
            <wp:simplePos x="0" y="0"/>
            <wp:positionH relativeFrom="margin">
              <wp:posOffset>638175</wp:posOffset>
            </wp:positionH>
            <wp:positionV relativeFrom="paragraph">
              <wp:posOffset>8890</wp:posOffset>
            </wp:positionV>
            <wp:extent cx="1739265" cy="3001010"/>
            <wp:effectExtent l="0" t="0" r="0" b="8890"/>
            <wp:wrapSquare wrapText="bothSides"/>
            <wp:docPr id="1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C4C" w:rsidRPr="00043C4C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.</w:t>
      </w:r>
    </w:p>
    <w:p w14:paraId="6886F5DD" w14:textId="15EF1FB8" w:rsidR="00043C4C" w:rsidRDefault="00043C4C" w:rsidP="00043C4C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</w:p>
    <w:p w14:paraId="7BA02531" w14:textId="78070421" w:rsidR="00440416" w:rsidRPr="00043C4C" w:rsidRDefault="00440416" w:rsidP="00043C4C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79794145" wp14:editId="5D148A24">
            <wp:simplePos x="0" y="0"/>
            <wp:positionH relativeFrom="page">
              <wp:posOffset>4142105</wp:posOffset>
            </wp:positionH>
            <wp:positionV relativeFrom="paragraph">
              <wp:posOffset>337820</wp:posOffset>
            </wp:positionV>
            <wp:extent cx="2288331" cy="1483518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331" cy="1483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5B3B2" w14:textId="19C2DA35" w:rsidR="00440416" w:rsidRDefault="00440416" w:rsidP="00601258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394CAD37" w14:textId="77777777" w:rsidR="00440416" w:rsidRDefault="00440416" w:rsidP="00601258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3FFE5085" w14:textId="77777777" w:rsidR="00440416" w:rsidRDefault="00440416" w:rsidP="00601258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043FDE82" w14:textId="77777777" w:rsidR="00440416" w:rsidRDefault="00440416" w:rsidP="00601258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24AD7AF8" w14:textId="1A63DDC7" w:rsidR="00CB7BBC" w:rsidRPr="00601258" w:rsidRDefault="00CB7BBC" w:rsidP="00601258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t xml:space="preserve">Example </w:t>
      </w:r>
      <w:r w:rsidRPr="00601258">
        <w:rPr>
          <w:rFonts w:ascii="Times New Roman" w:hAnsi="Times New Roman" w:cs="Times New Roman"/>
          <w:b/>
          <w:color w:val="auto"/>
          <w:sz w:val="24"/>
          <w:u w:val="single"/>
        </w:rPr>
        <w:t>05:</w:t>
      </w:r>
    </w:p>
    <w:p w14:paraId="2E53435A" w14:textId="77777777" w:rsidR="00CB7BBC" w:rsidRPr="00601258" w:rsidRDefault="00CB7BBC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4B4BA392" w14:textId="77777777" w:rsidR="00CB7BBC" w:rsidRDefault="00CB7BBC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43BD0971" w14:textId="77777777" w:rsidR="00CB7BBC" w:rsidRDefault="00CB7BBC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7524E4">
        <w:rPr>
          <w:rFonts w:ascii="Times New Roman" w:hAnsi="Times New Roman" w:cs="Times New Roman"/>
          <w:color w:val="EA6D59" w:themeColor="accent3" w:themeTint="99"/>
          <w:sz w:val="24"/>
        </w:rPr>
        <w:t>.da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ta</w:t>
      </w:r>
    </w:p>
    <w:p w14:paraId="052E0A0E" w14:textId="7AF43C4E" w:rsidR="00CB7BBC" w:rsidRPr="00CB7BBC" w:rsidRDefault="00CB7BBC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601258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601258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>var1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>DWORD 5</w:t>
      </w:r>
    </w:p>
    <w:p w14:paraId="23004905" w14:textId="4A05B3FB" w:rsidR="00CB7BBC" w:rsidRPr="00043C4C" w:rsidRDefault="00CB7BBC" w:rsidP="00043C4C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ab/>
        <w:t>var2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 xml:space="preserve">DWORD </w:t>
      </w:r>
      <w:r w:rsidR="00043C4C">
        <w:rPr>
          <w:rFonts w:ascii="Times New Roman" w:hAnsi="Times New Roman" w:cs="Times New Roman"/>
          <w:color w:val="EA6D59" w:themeColor="accent3" w:themeTint="99"/>
          <w:sz w:val="24"/>
        </w:rPr>
        <w:t>6</w:t>
      </w:r>
      <w:r w:rsidRPr="00043C4C">
        <w:rPr>
          <w:rFonts w:ascii="Times New Roman" w:hAnsi="Times New Roman" w:cs="Times New Roman"/>
          <w:color w:val="EA6D59" w:themeColor="accent3" w:themeTint="99"/>
          <w:sz w:val="24"/>
        </w:rPr>
        <w:tab/>
      </w:r>
    </w:p>
    <w:p w14:paraId="7CBC1CCE" w14:textId="77777777" w:rsidR="00CB7BBC" w:rsidRPr="00CB7BBC" w:rsidRDefault="00CB7BBC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bookmarkStart w:id="4" w:name="_Hlk86261585"/>
      <w:proofErr w:type="gramStart"/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57AA111B" w14:textId="57D6776E" w:rsidR="00CB7BBC" w:rsidRPr="00CB7BBC" w:rsidRDefault="00CB7BBC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 xml:space="preserve">main </w:t>
      </w:r>
      <w:r w:rsidR="00043C4C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>proc</w:t>
      </w:r>
      <w:proofErr w:type="gramEnd"/>
    </w:p>
    <w:bookmarkEnd w:id="4"/>
    <w:p w14:paraId="4C30DE4A" w14:textId="4952594D" w:rsidR="00CB7BBC" w:rsidRDefault="00043C4C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AddTwo</w:t>
      </w:r>
      <w:proofErr w:type="spellEnd"/>
    </w:p>
    <w:p w14:paraId="7738A986" w14:textId="2AC09EA1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3A925949" w14:textId="5A83AE12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writeint</w:t>
      </w:r>
      <w:proofErr w:type="spellEnd"/>
    </w:p>
    <w:p w14:paraId="08B9BF4F" w14:textId="4A046D99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</w:p>
    <w:p w14:paraId="26ED67EA" w14:textId="658E1586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exit</w:t>
      </w:r>
    </w:p>
    <w:p w14:paraId="16DC9272" w14:textId="5C1FF6A0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514543F2" w14:textId="694C835D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37586891" w14:textId="0D3053B4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AddTwo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PROC</w:t>
      </w:r>
    </w:p>
    <w:p w14:paraId="1207DB4A" w14:textId="55F99BD3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eax,var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>1</w:t>
      </w:r>
    </w:p>
    <w:p w14:paraId="63DBD4E7" w14:textId="5191DF45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ebx,var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>2</w:t>
      </w:r>
    </w:p>
    <w:p w14:paraId="642F4763" w14:textId="21841340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Add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eax,var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>2</w:t>
      </w:r>
    </w:p>
    <w:p w14:paraId="62E3420F" w14:textId="436A220D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59A91614" w14:textId="1DC3525A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Call AddTwo1</w:t>
      </w:r>
    </w:p>
    <w:p w14:paraId="693AF91F" w14:textId="64B057AA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Ret</w:t>
      </w:r>
    </w:p>
    <w:p w14:paraId="5C1FF351" w14:textId="3C6504FD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Addtwo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ENDP</w:t>
      </w:r>
    </w:p>
    <w:p w14:paraId="0A7D3B0D" w14:textId="014F0CBC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50A845D0" w14:textId="05E22C0F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AddTwo1 PROC</w:t>
      </w:r>
    </w:p>
    <w:p w14:paraId="50C0DE71" w14:textId="4BCD15D8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ecx,var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>1</w:t>
      </w:r>
    </w:p>
    <w:p w14:paraId="15CBD531" w14:textId="37605ABA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edx,var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>2</w:t>
      </w:r>
    </w:p>
    <w:p w14:paraId="06854FEA" w14:textId="491C78F9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Add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>, var2</w:t>
      </w:r>
    </w:p>
    <w:p w14:paraId="6459D241" w14:textId="2B259AFA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writeint</w:t>
      </w:r>
      <w:proofErr w:type="spellEnd"/>
    </w:p>
    <w:p w14:paraId="5CB72D3A" w14:textId="6FB54769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Ret</w:t>
      </w:r>
    </w:p>
    <w:p w14:paraId="0BDE7243" w14:textId="0CF8A0FD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AddTwo1 ENDP</w:t>
      </w:r>
    </w:p>
    <w:p w14:paraId="76AEDF63" w14:textId="5254EB02" w:rsidR="003B3465" w:rsidRDefault="003B3465" w:rsidP="003B3465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lastRenderedPageBreak/>
        <w:t xml:space="preserve">Lab </w:t>
      </w:r>
      <w:r>
        <w:rPr>
          <w:rFonts w:ascii="Times New Roman" w:hAnsi="Times New Roman" w:cs="Times New Roman"/>
          <w:b/>
          <w:color w:val="auto"/>
          <w:sz w:val="28"/>
          <w:u w:val="single"/>
        </w:rPr>
        <w:t>Task(s)</w:t>
      </w: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t>:</w:t>
      </w:r>
    </w:p>
    <w:p w14:paraId="1EC881D2" w14:textId="77777777" w:rsidR="003B3465" w:rsidRPr="003B3465" w:rsidRDefault="003B3465" w:rsidP="003B3465">
      <w:pPr>
        <w:spacing w:after="0"/>
        <w:jc w:val="both"/>
        <w:rPr>
          <w:rFonts w:ascii="Times New Roman" w:hAnsi="Times New Roman" w:cs="Times New Roman"/>
          <w:b/>
          <w:color w:val="auto"/>
          <w:u w:val="single"/>
        </w:rPr>
      </w:pPr>
    </w:p>
    <w:p w14:paraId="43ED4BE6" w14:textId="06E0BC92" w:rsidR="00ED03B1" w:rsidRPr="00ED03B1" w:rsidRDefault="00ED03B1" w:rsidP="003B3465">
      <w:pPr>
        <w:spacing w:line="274" w:lineRule="exac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  <w:u w:val="thick"/>
        </w:rPr>
        <w:t>Task#1:</w:t>
      </w:r>
    </w:p>
    <w:p w14:paraId="79B3FEDF" w14:textId="36F71ACF" w:rsidR="00ED03B1" w:rsidRPr="00ED03B1" w:rsidRDefault="00ED03B1" w:rsidP="003B3465">
      <w:pPr>
        <w:ind w:right="56"/>
        <w:jc w:val="both"/>
        <w:rPr>
          <w:color w:val="000000" w:themeColor="text1"/>
          <w:sz w:val="24"/>
        </w:rPr>
      </w:pPr>
      <w:r w:rsidRPr="00ED03B1">
        <w:rPr>
          <w:color w:val="000000" w:themeColor="text1"/>
          <w:sz w:val="24"/>
        </w:rPr>
        <w:t>Take an array</w:t>
      </w:r>
      <w:r w:rsidR="003B3465">
        <w:rPr>
          <w:color w:val="000000" w:themeColor="text1"/>
          <w:sz w:val="24"/>
        </w:rPr>
        <w:t xml:space="preserve"> </w:t>
      </w:r>
      <w:proofErr w:type="spellStart"/>
      <w:r w:rsidR="003B3465">
        <w:rPr>
          <w:color w:val="000000" w:themeColor="text1"/>
          <w:sz w:val="24"/>
        </w:rPr>
        <w:t>atleast</w:t>
      </w:r>
      <w:proofErr w:type="spellEnd"/>
      <w:r w:rsidRPr="00ED03B1">
        <w:rPr>
          <w:color w:val="000000" w:themeColor="text1"/>
          <w:sz w:val="24"/>
        </w:rPr>
        <w:t xml:space="preserve"> of 10 numbers move word-type of data into another empty array using stack push and pop technique.</w:t>
      </w:r>
    </w:p>
    <w:p w14:paraId="022AEDDB" w14:textId="628D8AB1" w:rsidR="00ED03B1" w:rsidRPr="00ED03B1" w:rsidRDefault="00ED03B1" w:rsidP="003B3465">
      <w:pPr>
        <w:spacing w:before="1" w:line="274" w:lineRule="exac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  <w:u w:val="thick"/>
        </w:rPr>
        <w:t>Task#</w:t>
      </w:r>
      <w:r w:rsidR="00AF0FE7">
        <w:rPr>
          <w:b/>
          <w:color w:val="000000" w:themeColor="text1"/>
          <w:sz w:val="24"/>
          <w:u w:val="thick"/>
        </w:rPr>
        <w:t>2</w:t>
      </w:r>
    </w:p>
    <w:p w14:paraId="72284648" w14:textId="27BE391C" w:rsidR="00ED03B1" w:rsidRPr="00ED03B1" w:rsidRDefault="00ED03B1" w:rsidP="003B3465">
      <w:pPr>
        <w:ind w:right="215"/>
        <w:jc w:val="both"/>
        <w:rPr>
          <w:color w:val="000000" w:themeColor="text1"/>
          <w:sz w:val="24"/>
        </w:rPr>
      </w:pPr>
      <w:r w:rsidRPr="00ED03B1">
        <w:rPr>
          <w:color w:val="000000" w:themeColor="text1"/>
          <w:sz w:val="24"/>
        </w:rPr>
        <w:t xml:space="preserve">Write a program having nested procedures are used to calculate the total sum of 2 arrays (each array having </w:t>
      </w:r>
      <w:proofErr w:type="spellStart"/>
      <w:r w:rsidR="006B7988">
        <w:rPr>
          <w:color w:val="000000" w:themeColor="text1"/>
          <w:sz w:val="24"/>
        </w:rPr>
        <w:t>atleast</w:t>
      </w:r>
      <w:proofErr w:type="spellEnd"/>
      <w:r w:rsidR="006B7988">
        <w:rPr>
          <w:color w:val="000000" w:themeColor="text1"/>
          <w:sz w:val="24"/>
        </w:rPr>
        <w:t xml:space="preserve"> </w:t>
      </w:r>
      <w:r w:rsidRPr="00ED03B1">
        <w:rPr>
          <w:color w:val="000000" w:themeColor="text1"/>
          <w:sz w:val="24"/>
        </w:rPr>
        <w:t>5-elements). The sum of 1-array in 1st procedure and in 2nd procedure have sum of 2-array. And the 3rd procedure added the results of both.</w:t>
      </w:r>
    </w:p>
    <w:p w14:paraId="0E1D1DFD" w14:textId="276CA7B3" w:rsidR="00ED03B1" w:rsidRPr="00ED03B1" w:rsidRDefault="00ED03B1" w:rsidP="003B3465">
      <w:pPr>
        <w:spacing w:line="272" w:lineRule="exac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  <w:u w:val="thick"/>
        </w:rPr>
        <w:t>Task#</w:t>
      </w:r>
      <w:r w:rsidR="00AF0FE7">
        <w:rPr>
          <w:b/>
          <w:color w:val="000000" w:themeColor="text1"/>
          <w:sz w:val="24"/>
          <w:u w:val="thick"/>
        </w:rPr>
        <w:t>3</w:t>
      </w:r>
    </w:p>
    <w:p w14:paraId="0E1420B2" w14:textId="77777777" w:rsidR="00ED03B1" w:rsidRPr="00ED03B1" w:rsidRDefault="00ED03B1" w:rsidP="003B3465">
      <w:pPr>
        <w:spacing w:before="1" w:line="235" w:lineRule="auto"/>
        <w:rPr>
          <w:color w:val="000000" w:themeColor="text1"/>
          <w:sz w:val="24"/>
        </w:rPr>
      </w:pPr>
      <w:r w:rsidRPr="00ED03B1">
        <w:rPr>
          <w:color w:val="000000" w:themeColor="text1"/>
          <w:sz w:val="24"/>
        </w:rPr>
        <w:t>Print the following pattern using a function call in which number of columns is pass through a variable.</w:t>
      </w:r>
    </w:p>
    <w:p w14:paraId="3536FF77" w14:textId="77777777" w:rsidR="00ED03B1" w:rsidRPr="00ED03B1" w:rsidRDefault="00ED03B1" w:rsidP="003B3465">
      <w:pPr>
        <w:spacing w:after="0" w:line="240" w:lineRule="auto"/>
        <w:ind w:right="9037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>*</w:t>
      </w:r>
    </w:p>
    <w:p w14:paraId="19F357EB" w14:textId="77777777" w:rsidR="00ED03B1" w:rsidRPr="00ED03B1" w:rsidRDefault="00ED03B1" w:rsidP="003B3465">
      <w:pPr>
        <w:spacing w:after="0" w:line="240" w:lineRule="auto"/>
        <w:ind w:right="9037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>**</w:t>
      </w:r>
    </w:p>
    <w:p w14:paraId="27808420" w14:textId="77777777" w:rsidR="00ED03B1" w:rsidRPr="00ED03B1" w:rsidRDefault="00ED03B1" w:rsidP="003B3465">
      <w:pPr>
        <w:spacing w:after="0" w:line="240" w:lineRule="auto"/>
        <w:ind w:right="8977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>***</w:t>
      </w:r>
    </w:p>
    <w:p w14:paraId="08598A7B" w14:textId="77777777" w:rsidR="00ED03B1" w:rsidRPr="00ED03B1" w:rsidRDefault="00ED03B1" w:rsidP="003B3465">
      <w:pPr>
        <w:spacing w:after="0" w:line="240" w:lineRule="auto"/>
        <w:ind w:right="8977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>****</w:t>
      </w:r>
    </w:p>
    <w:p w14:paraId="36412C2D" w14:textId="223C1EB2" w:rsidR="00ED03B1" w:rsidRPr="00ED03B1" w:rsidRDefault="00ED03B1" w:rsidP="003B3465">
      <w:pPr>
        <w:spacing w:after="0" w:line="240" w:lineRule="auto"/>
        <w:ind w:right="8977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>*****</w:t>
      </w:r>
    </w:p>
    <w:p w14:paraId="7D488A71" w14:textId="05CB2BCA" w:rsidR="00ED03B1" w:rsidRPr="00ED03B1" w:rsidRDefault="00ED03B1" w:rsidP="003B3465">
      <w:pPr>
        <w:spacing w:line="272" w:lineRule="exac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  <w:u w:val="thick"/>
        </w:rPr>
        <w:t>Task#</w:t>
      </w:r>
      <w:r w:rsidR="00AF0FE7">
        <w:rPr>
          <w:b/>
          <w:color w:val="000000" w:themeColor="text1"/>
          <w:sz w:val="24"/>
          <w:u w:val="thick"/>
        </w:rPr>
        <w:t>4</w:t>
      </w:r>
    </w:p>
    <w:p w14:paraId="62F417EB" w14:textId="77777777" w:rsidR="00ED03B1" w:rsidRPr="00ED03B1" w:rsidRDefault="00ED03B1" w:rsidP="003B3465">
      <w:pPr>
        <w:spacing w:before="1" w:line="235" w:lineRule="auto"/>
        <w:rPr>
          <w:color w:val="000000" w:themeColor="text1"/>
          <w:sz w:val="24"/>
        </w:rPr>
      </w:pPr>
      <w:r w:rsidRPr="00ED03B1">
        <w:rPr>
          <w:color w:val="000000" w:themeColor="text1"/>
          <w:sz w:val="24"/>
        </w:rPr>
        <w:t>Print the following pattern using a function call in which number of columns is pass through a variable.</w:t>
      </w:r>
    </w:p>
    <w:p w14:paraId="17879629" w14:textId="77777777" w:rsidR="003B3465" w:rsidRDefault="00ED03B1" w:rsidP="003B3465">
      <w:pPr>
        <w:spacing w:after="0" w:line="237" w:lineRule="auto"/>
        <w:ind w:right="8558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 xml:space="preserve">A   </w:t>
      </w:r>
      <w:r>
        <w:rPr>
          <w:b/>
          <w:color w:val="000000" w:themeColor="text1"/>
          <w:sz w:val="24"/>
        </w:rPr>
        <w:t xml:space="preserve">    </w:t>
      </w:r>
      <w:r w:rsidR="003B3465">
        <w:rPr>
          <w:b/>
          <w:color w:val="000000" w:themeColor="text1"/>
          <w:sz w:val="24"/>
        </w:rPr>
        <w:t xml:space="preserve">   </w:t>
      </w:r>
    </w:p>
    <w:p w14:paraId="3CDF8D89" w14:textId="77777777" w:rsidR="003B3465" w:rsidRDefault="00ED03B1" w:rsidP="003B3465">
      <w:pPr>
        <w:spacing w:after="0" w:line="237" w:lineRule="auto"/>
        <w:ind w:right="8558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 xml:space="preserve">BC </w:t>
      </w:r>
      <w:r>
        <w:rPr>
          <w:b/>
          <w:color w:val="000000" w:themeColor="text1"/>
          <w:sz w:val="24"/>
        </w:rPr>
        <w:t xml:space="preserve">  </w:t>
      </w:r>
    </w:p>
    <w:p w14:paraId="71946382" w14:textId="77777777" w:rsidR="003B3465" w:rsidRDefault="00ED03B1" w:rsidP="003B3465">
      <w:pPr>
        <w:spacing w:after="0" w:line="237" w:lineRule="auto"/>
        <w:ind w:right="8558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 xml:space="preserve">DEF </w:t>
      </w:r>
      <w:r>
        <w:rPr>
          <w:b/>
          <w:color w:val="000000" w:themeColor="text1"/>
          <w:sz w:val="24"/>
        </w:rPr>
        <w:t xml:space="preserve">  </w:t>
      </w:r>
    </w:p>
    <w:p w14:paraId="5F0F9FC7" w14:textId="77777777" w:rsidR="003B3465" w:rsidRDefault="00ED03B1" w:rsidP="003B3465">
      <w:pPr>
        <w:spacing w:after="0" w:line="237" w:lineRule="auto"/>
        <w:ind w:right="8558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 xml:space="preserve">GHIJ </w:t>
      </w:r>
    </w:p>
    <w:p w14:paraId="494690C6" w14:textId="64BA6DB5" w:rsidR="00ED03B1" w:rsidRPr="00ED03B1" w:rsidRDefault="00ED03B1" w:rsidP="003B3465">
      <w:pPr>
        <w:spacing w:after="0" w:line="237" w:lineRule="auto"/>
        <w:ind w:right="8558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pacing w:val="-1"/>
          <w:sz w:val="24"/>
        </w:rPr>
        <w:t>KLMN</w:t>
      </w:r>
    </w:p>
    <w:p w14:paraId="332CE62E" w14:textId="77777777" w:rsidR="00ED03B1" w:rsidRPr="00ED03B1" w:rsidRDefault="00ED03B1" w:rsidP="003B3465">
      <w:pPr>
        <w:pStyle w:val="BodyText"/>
        <w:spacing w:before="1"/>
        <w:rPr>
          <w:b/>
          <w:color w:val="000000" w:themeColor="text1"/>
          <w:sz w:val="23"/>
        </w:rPr>
      </w:pPr>
    </w:p>
    <w:p w14:paraId="5C873BEA" w14:textId="78933EF9" w:rsidR="00ED03B1" w:rsidRPr="00ED03B1" w:rsidRDefault="00ED03B1" w:rsidP="003B3465">
      <w:pPr>
        <w:spacing w:line="272" w:lineRule="exac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  <w:u w:val="thick"/>
        </w:rPr>
        <w:t>Task#</w:t>
      </w:r>
      <w:r w:rsidR="00AF0FE7">
        <w:rPr>
          <w:b/>
          <w:color w:val="000000" w:themeColor="text1"/>
          <w:sz w:val="24"/>
          <w:u w:val="thick"/>
        </w:rPr>
        <w:t>5</w:t>
      </w:r>
    </w:p>
    <w:p w14:paraId="4B126B9B" w14:textId="4A41F086" w:rsidR="00ED03B1" w:rsidRDefault="00ED03B1" w:rsidP="003B3465">
      <w:pPr>
        <w:spacing w:line="272" w:lineRule="exact"/>
        <w:rPr>
          <w:color w:val="000000" w:themeColor="text1"/>
          <w:sz w:val="24"/>
        </w:rPr>
      </w:pPr>
      <w:r w:rsidRPr="00ED03B1">
        <w:rPr>
          <w:color w:val="000000" w:themeColor="text1"/>
          <w:sz w:val="24"/>
        </w:rPr>
        <w:t xml:space="preserve">Write a function that asks the user for a number n and prints the sum of the numbers 1 </w:t>
      </w:r>
      <w:proofErr w:type="spellStart"/>
      <w:r w:rsidRPr="00ED03B1">
        <w:rPr>
          <w:color w:val="000000" w:themeColor="text1"/>
          <w:sz w:val="24"/>
        </w:rPr>
        <w:t>to n</w:t>
      </w:r>
      <w:proofErr w:type="spellEnd"/>
      <w:r>
        <w:rPr>
          <w:color w:val="000000" w:themeColor="text1"/>
          <w:sz w:val="24"/>
        </w:rPr>
        <w:t>.</w:t>
      </w:r>
    </w:p>
    <w:p w14:paraId="67D17192" w14:textId="77777777" w:rsidR="007D7927" w:rsidRDefault="007D7927" w:rsidP="007D7927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</w:p>
    <w:p w14:paraId="1A84B3BA" w14:textId="0766048A" w:rsidR="00AC1D50" w:rsidRDefault="00AC1D50" w:rsidP="007411FC"/>
    <w:sectPr w:rsidR="00AC1D50" w:rsidSect="004B6640">
      <w:headerReference w:type="even" r:id="rId15"/>
      <w:headerReference w:type="default" r:id="rId16"/>
      <w:footerReference w:type="even" r:id="rId17"/>
      <w:footerReference w:type="default" r:id="rId18"/>
      <w:pgSz w:w="11907" w:h="16839" w:code="9"/>
      <w:pgMar w:top="-1260" w:right="1080" w:bottom="284" w:left="993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FFB44" w14:textId="77777777" w:rsidR="00022735" w:rsidRDefault="00022735">
      <w:r>
        <w:separator/>
      </w:r>
    </w:p>
  </w:endnote>
  <w:endnote w:type="continuationSeparator" w:id="0">
    <w:p w14:paraId="09B82258" w14:textId="77777777" w:rsidR="00022735" w:rsidRDefault="0002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72"/>
      <w:gridCol w:w="8824"/>
    </w:tblGrid>
    <w:tr w:rsidR="008B178E" w:rsidRPr="00FA4A3D" w14:paraId="0CF75B93" w14:textId="77777777" w:rsidTr="00CF46A2">
      <w:tc>
        <w:tcPr>
          <w:tcW w:w="715" w:type="pct"/>
          <w:tcBorders>
            <w:top w:val="single" w:sz="4" w:space="0" w:color="943634"/>
          </w:tcBorders>
          <w:shd w:val="clear" w:color="auto" w:fill="E65B01" w:themeFill="accent1" w:themeFillShade="BF"/>
        </w:tcPr>
        <w:sdt>
          <w:sdtP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id w:val="-2146115270"/>
            <w:docPartObj>
              <w:docPartGallery w:val="Page Numbers (Bottom of Page)"/>
              <w:docPartUnique/>
            </w:docPartObj>
          </w:sdtPr>
          <w:sdtEndPr>
            <w:rPr>
              <w:color w:val="FFFFFF"/>
            </w:rPr>
          </w:sdtEndPr>
          <w:sdtContent>
            <w:sdt>
              <w:sdtPr>
                <w:rPr>
                  <w:rFonts w:ascii="Calibri" w:eastAsia="Times New Roman" w:hAnsi="Calibri" w:cs="Arial"/>
                  <w:color w:val="auto"/>
                  <w:sz w:val="22"/>
                  <w:szCs w:val="22"/>
                  <w:lang w:eastAsia="en-US" w:bidi="ar-SA"/>
                </w:rPr>
                <w:id w:val="-629551264"/>
                <w:docPartObj>
                  <w:docPartGallery w:val="Page Numbers (Top of Page)"/>
                  <w:docPartUnique/>
                </w:docPartObj>
              </w:sdtPr>
              <w:sdtEndPr>
                <w:rPr>
                  <w:color w:val="FFFFFF"/>
                </w:rPr>
              </w:sdtEndPr>
              <w:sdtContent>
                <w:p w14:paraId="08773C39" w14:textId="38768D6F" w:rsidR="008B178E" w:rsidRPr="00FA4A3D" w:rsidRDefault="008B178E" w:rsidP="00FA4A3D"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eastAsia="Times New Roman" w:hAnsi="Calibri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>
                    <w:rPr>
                      <w:rFonts w:ascii="Calibri" w:eastAsia="Times New Roman" w:hAnsi="Calibri" w:cs="Arial"/>
                      <w:b/>
                      <w:bCs/>
                      <w:noProof/>
                      <w:color w:val="FFFFFF"/>
                      <w:sz w:val="22"/>
                      <w:szCs w:val="22"/>
                      <w:lang w:eastAsia="en-US" w:bidi="ar-SA"/>
                    </w:rPr>
                    <w:t>2</w: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</w:t>
                  </w:r>
                  <w:r w:rsidR="00AF0FE7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7</w:t>
                  </w:r>
                </w:p>
              </w:sdtContent>
            </w:sdt>
          </w:sdtContent>
        </w:sdt>
      </w:tc>
      <w:tc>
        <w:tcPr>
          <w:tcW w:w="4285" w:type="pct"/>
          <w:tcBorders>
            <w:top w:val="single" w:sz="4" w:space="0" w:color="auto"/>
          </w:tcBorders>
        </w:tcPr>
        <w:p w14:paraId="614E1E90" w14:textId="03421F98" w:rsidR="008B178E" w:rsidRPr="00FA4A3D" w:rsidRDefault="008B178E" w:rsidP="00FA4A3D"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</w:pPr>
          <w:r w:rsidRPr="00FA4A3D"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National University of Computer &amp; Emerging Sciences</w:t>
          </w:r>
          <w:r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 xml:space="preserve">, Karachi                    </w:t>
          </w: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Instructor: </w:t>
          </w:r>
          <w:r w:rsidR="00500DBB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>Rukhsar</w:t>
          </w:r>
          <w:r w:rsidR="00AF0FE7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Ali</w:t>
          </w:r>
        </w:p>
      </w:tc>
    </w:tr>
  </w:tbl>
  <w:p w14:paraId="147BA5B0" w14:textId="6A0770A0" w:rsidR="008B178E" w:rsidRDefault="008B178E" w:rsidP="005853F8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E322634" wp14:editId="34F04C4B">
              <wp:simplePos x="0" y="0"/>
              <wp:positionH relativeFrom="column">
                <wp:posOffset>-50800</wp:posOffset>
              </wp:positionH>
              <wp:positionV relativeFrom="paragraph">
                <wp:posOffset>-485775</wp:posOffset>
              </wp:positionV>
              <wp:extent cx="142875" cy="146050"/>
              <wp:effectExtent l="19050" t="19050" r="28575" b="25400"/>
              <wp:wrapNone/>
              <wp:docPr id="20" name="Ov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oval w14:anchorId="30981420" id="Oval 4" o:spid="_x0000_s1026" style="position:absolute;margin-left:-4pt;margin-top:-38.25pt;width:11.25pt;height:11.5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" filled="f" fillcolor="#ff7d26" strokecolor="#ff7d26" strokeweight="3pt">
              <v:stroke linestyle="thinThin"/>
              <v:shadow color="#1f2f3f" opacity=".5" offset=",3pt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5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3"/>
      <w:gridCol w:w="1491"/>
    </w:tblGrid>
    <w:tr w:rsidR="008B178E" w:rsidRPr="00E743F0" w14:paraId="192F60DA" w14:textId="77777777" w:rsidTr="00FA4A3D">
      <w:trPr>
        <w:trHeight w:val="182"/>
      </w:trPr>
      <w:tc>
        <w:tcPr>
          <w:tcW w:w="4284" w:type="pct"/>
          <w:tcBorders>
            <w:top w:val="single" w:sz="4" w:space="0" w:color="000000"/>
          </w:tcBorders>
        </w:tcPr>
        <w:p w14:paraId="47685C70" w14:textId="3C574AA2" w:rsidR="008B178E" w:rsidRPr="00E743F0" w:rsidRDefault="008B178E" w:rsidP="00E743F0"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jc w:val="right"/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</w:pP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Instructor: </w:t>
          </w:r>
          <w:r w:rsidR="00500DBB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Rukhsar </w:t>
          </w:r>
          <w:r w:rsidR="00AF0FE7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>Ali</w:t>
          </w:r>
          <w:r w:rsidR="00500DBB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</w:t>
          </w:r>
          <w:r w:rsidR="00AF0FE7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           </w:t>
          </w: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        </w:t>
          </w:r>
          <w:r w:rsidRPr="00E743F0"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National University of Computer &amp; Emerging Sciences</w:t>
          </w:r>
          <w:r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, Karachi</w:t>
          </w:r>
        </w:p>
      </w:tc>
      <w:tc>
        <w:tcPr>
          <w:tcW w:w="716" w:type="pct"/>
          <w:tcBorders>
            <w:top w:val="single" w:sz="4" w:space="0" w:color="C0504D"/>
          </w:tcBorders>
          <w:shd w:val="clear" w:color="auto" w:fill="E65B01" w:themeFill="accent1" w:themeFillShade="BF"/>
        </w:tcPr>
        <w:sdt>
          <w:sdtP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id w:val="283157632"/>
            <w:docPartObj>
              <w:docPartGallery w:val="Page Numbers (Bottom of Page)"/>
              <w:docPartUnique/>
            </w:docPartObj>
          </w:sdtPr>
          <w:sdtEndPr>
            <w:rPr>
              <w:b/>
              <w:bCs/>
              <w:color w:val="FFFFFF"/>
            </w:rPr>
          </w:sdtEndPr>
          <w:sdtContent>
            <w:sdt>
              <w:sdtPr>
                <w:rPr>
                  <w:rFonts w:ascii="Calibri" w:eastAsia="Times New Roman" w:hAnsi="Calibri" w:cs="Arial"/>
                  <w:color w:val="auto"/>
                  <w:sz w:val="22"/>
                  <w:szCs w:val="22"/>
                  <w:lang w:eastAsia="en-US" w:bidi="ar-SA"/>
                </w:rPr>
                <w:id w:val="863327076"/>
                <w:docPartObj>
                  <w:docPartGallery w:val="Page Numbers (Top of Page)"/>
                  <w:docPartUnique/>
                </w:docPartObj>
              </w:sdtPr>
              <w:sdtEndPr>
                <w:rPr>
                  <w:b/>
                  <w:bCs/>
                  <w:color w:val="FFFFFF"/>
                </w:rPr>
              </w:sdtEndPr>
              <w:sdtContent>
                <w:p w14:paraId="09AEFD12" w14:textId="0A64290A" w:rsidR="008B178E" w:rsidRPr="00E743F0" w:rsidRDefault="008B178E" w:rsidP="00F0309C"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eastAsia="Times New Roman" w:hAnsi="Calibri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>
                    <w:rPr>
                      <w:rFonts w:ascii="Calibri" w:eastAsia="Times New Roman" w:hAnsi="Calibri" w:cs="Arial"/>
                      <w:b/>
                      <w:bCs/>
                      <w:noProof/>
                      <w:color w:val="FFFFFF"/>
                      <w:sz w:val="22"/>
                      <w:szCs w:val="22"/>
                      <w:lang w:eastAsia="en-US" w:bidi="ar-SA"/>
                    </w:rPr>
                    <w:t>3</w: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</w:t>
                  </w:r>
                  <w:r w:rsidR="00AF0FE7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7</w:t>
                  </w:r>
                </w:p>
              </w:sdtContent>
            </w:sdt>
          </w:sdtContent>
        </w:sdt>
      </w:tc>
    </w:tr>
  </w:tbl>
  <w:p w14:paraId="0AE3A9F1" w14:textId="2C06BBD3" w:rsidR="008B178E" w:rsidRDefault="008B178E" w:rsidP="005853F8">
    <w:pPr>
      <w:pStyle w:val="Footer"/>
      <w:tabs>
        <w:tab w:val="clear" w:pos="4680"/>
        <w:tab w:val="clear" w:pos="9360"/>
        <w:tab w:val="left" w:pos="1095"/>
      </w:tabs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1ABA3F4" wp14:editId="30BD7ECA">
              <wp:simplePos x="0" y="0"/>
              <wp:positionH relativeFrom="column">
                <wp:posOffset>6270625</wp:posOffset>
              </wp:positionH>
              <wp:positionV relativeFrom="paragraph">
                <wp:posOffset>-497205</wp:posOffset>
              </wp:positionV>
              <wp:extent cx="142875" cy="146050"/>
              <wp:effectExtent l="19050" t="19050" r="28575" b="25400"/>
              <wp:wrapNone/>
              <wp:docPr id="1" name="Ov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oval w14:anchorId="6E99FDDB" id="Oval 4" o:spid="_x0000_s1026" style="position:absolute;margin-left:493.75pt;margin-top:-39.15pt;width:11.25pt;height:11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" filled="f" fillcolor="#ff7d26" strokecolor="#ff7d26" strokeweight="3pt">
              <v:stroke linestyle="thinThin"/>
              <v:shadow color="#1f2f3f" opacity=".5" offset=",3pt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5755D" w14:textId="77777777" w:rsidR="00022735" w:rsidRDefault="00022735">
      <w:r>
        <w:separator/>
      </w:r>
    </w:p>
  </w:footnote>
  <w:footnote w:type="continuationSeparator" w:id="0">
    <w:p w14:paraId="07552713" w14:textId="77777777" w:rsidR="00022735" w:rsidRDefault="00022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5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71"/>
      <w:gridCol w:w="8925"/>
    </w:tblGrid>
    <w:tr w:rsidR="008B178E" w:rsidRPr="00E743F0" w14:paraId="3F043D93" w14:textId="77777777" w:rsidTr="00FA4A3D">
      <w:sdt>
        <w:sdtPr>
          <w:rPr>
            <w:rFonts w:ascii="Calibri" w:eastAsia="Times New Roman" w:hAnsi="Calibri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246625997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66" w:type="pct"/>
              <w:tcBorders>
                <w:bottom w:val="single" w:sz="4" w:space="0" w:color="943634"/>
              </w:tcBorders>
              <w:shd w:val="clear" w:color="auto" w:fill="E65B01" w:themeFill="accent1" w:themeFillShade="BF"/>
              <w:vAlign w:val="bottom"/>
            </w:tcPr>
            <w:p w14:paraId="1D8E558F" w14:textId="5AF4AC68" w:rsidR="008B178E" w:rsidRPr="00E743F0" w:rsidRDefault="000C0BCD" w:rsidP="00FA4A3D">
              <w:pPr>
                <w:tabs>
                  <w:tab w:val="center" w:pos="4680"/>
                  <w:tab w:val="right" w:pos="9360"/>
                </w:tabs>
                <w:spacing w:after="0" w:line="240" w:lineRule="auto"/>
                <w:jc w:val="right"/>
                <w:rPr>
                  <w:rFonts w:ascii="Calibri" w:eastAsia="Times New Roman" w:hAnsi="Calibri" w:cs="Arial"/>
                  <w:color w:val="FFFFFF"/>
                  <w:sz w:val="22"/>
                  <w:szCs w:val="22"/>
                  <w:lang w:eastAsia="en-US" w:bidi="ar-SA"/>
                </w:rPr>
              </w:pPr>
              <w:r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LAB: 08</w:t>
              </w:r>
            </w:p>
          </w:tc>
        </w:sdtContent>
      </w:sdt>
      <w:tc>
        <w:tcPr>
          <w:tcW w:w="4334" w:type="pct"/>
          <w:tcBorders>
            <w:bottom w:val="single" w:sz="4" w:space="0" w:color="auto"/>
          </w:tcBorders>
          <w:vAlign w:val="bottom"/>
        </w:tcPr>
        <w:p w14:paraId="7875171A" w14:textId="1F12419D" w:rsidR="008B178E" w:rsidRPr="00E743F0" w:rsidRDefault="008B178E" w:rsidP="00FA4A3D"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eastAsia="Times New Roman" w:hAnsi="Calibri" w:cs="Arial"/>
              <w:color w:val="76923C"/>
              <w:sz w:val="24"/>
              <w:szCs w:val="22"/>
              <w:lang w:eastAsia="en-US" w:bidi="ar-SA"/>
            </w:rPr>
          </w:pP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Fall 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20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="000079AE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-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COAL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</w:t>
          </w:r>
          <w:proofErr w:type="gramStart"/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LAB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</w:t>
          </w:r>
          <w:proofErr w:type="gramEnd"/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</w:t>
          </w:r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</w:t>
          </w:r>
          <w:r w:rsidR="00AF0FE7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</w:t>
          </w:r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                                     </w:t>
          </w:r>
          <w:r w:rsidR="00601258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</w:t>
          </w:r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</w:t>
          </w:r>
          <w:r w:rsidR="000C0BC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 w:rsidR="000C0BC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Stack &amp; Procedures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]</w:t>
          </w:r>
        </w:p>
      </w:tc>
    </w:tr>
  </w:tbl>
  <w:p w14:paraId="20BB176E" w14:textId="77777777" w:rsidR="008B178E" w:rsidRPr="00FA4A3D" w:rsidRDefault="008B178E" w:rsidP="00FA4A3D">
    <w:pPr>
      <w:pStyle w:val="Header"/>
      <w:tabs>
        <w:tab w:val="clear" w:pos="4680"/>
        <w:tab w:val="clear" w:pos="9360"/>
        <w:tab w:val="left" w:pos="1590"/>
      </w:tabs>
      <w:spacing w:after="0"/>
      <w:rPr>
        <w:sz w:val="2"/>
        <w:szCs w:val="2"/>
      </w:rPr>
    </w:pP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CD30A1" wp14:editId="2BCF398D">
              <wp:simplePos x="0" y="0"/>
              <wp:positionH relativeFrom="page">
                <wp:posOffset>225425</wp:posOffset>
              </wp:positionH>
              <wp:positionV relativeFrom="page">
                <wp:posOffset>-24130</wp:posOffset>
              </wp:positionV>
              <wp:extent cx="0" cy="10220325"/>
              <wp:effectExtent l="15875" t="19685" r="22225" b="18415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type w14:anchorId="3E7451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7.75pt;margin-top:-1.9pt;width:0;height:804.75pt;z-index:25165977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" strokecolor="#ff7d26" strokeweight="2.2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7DF9E61" wp14:editId="68CBC601">
              <wp:simplePos x="0" y="0"/>
              <wp:positionH relativeFrom="page">
                <wp:posOffset>293370</wp:posOffset>
              </wp:positionH>
              <wp:positionV relativeFrom="page">
                <wp:posOffset>-264795</wp:posOffset>
              </wp:positionV>
              <wp:extent cx="0" cy="10296525"/>
              <wp:effectExtent l="28575" t="28575" r="28575" b="28575"/>
              <wp:wrapNone/>
              <wp:docPr id="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2173CEF4" id="AutoShape 2" o:spid="_x0000_s1026" type="#_x0000_t32" style="position:absolute;margin-left:23.1pt;margin-top:-20.85pt;width:0;height:810.75pt;z-index:251660800;visibility:visible;mso-wrap-style:square;mso-width-percent:0;mso-height-percent:103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3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" strokecolor="#ffcba8" strokeweight="4.5pt">
              <w10:wrap anchorx="page" anchory="page"/>
            </v:shape>
          </w:pict>
        </mc:Fallback>
      </mc:AlternateContent>
    </w:r>
    <w:r w:rsidRPr="00FA4A3D">
      <w:rPr>
        <w:sz w:val="2"/>
        <w:szCs w:val="2"/>
      </w:rPr>
      <w:tab/>
    </w:r>
  </w:p>
  <w:p w14:paraId="447EA76F" w14:textId="77777777" w:rsidR="008B178E" w:rsidRDefault="008B178E"/>
  <w:p w14:paraId="49EA2A4F" w14:textId="77777777" w:rsidR="008B178E" w:rsidRDefault="008B178E"/>
  <w:p w14:paraId="38709907" w14:textId="77777777" w:rsidR="008B178E" w:rsidRDefault="008B178E"/>
  <w:p w14:paraId="78519738" w14:textId="77777777" w:rsidR="008B178E" w:rsidRDefault="008B17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70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4"/>
      <w:gridCol w:w="1441"/>
    </w:tblGrid>
    <w:tr w:rsidR="008B178E" w:rsidRPr="00FA4A3D" w14:paraId="2EE3837C" w14:textId="77777777" w:rsidTr="00FA4A3D">
      <w:tc>
        <w:tcPr>
          <w:tcW w:w="4305" w:type="pct"/>
          <w:tcBorders>
            <w:bottom w:val="single" w:sz="4" w:space="0" w:color="auto"/>
          </w:tcBorders>
          <w:vAlign w:val="bottom"/>
        </w:tcPr>
        <w:p w14:paraId="5F7AAE42" w14:textId="0FEE0C9A" w:rsidR="008B178E" w:rsidRPr="00FA4A3D" w:rsidRDefault="008B178E" w:rsidP="00B60379"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jc w:val="center"/>
            <w:rPr>
              <w:rFonts w:ascii="Calibri" w:eastAsia="Times New Roman" w:hAnsi="Calibri" w:cs="Arial"/>
              <w:b/>
              <w:bCs/>
              <w:noProof/>
              <w:color w:val="76923C"/>
              <w:sz w:val="24"/>
              <w:szCs w:val="24"/>
              <w:lang w:eastAsia="en-US" w:bidi="ar-SA"/>
            </w:rPr>
          </w:pPr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[</w:t>
          </w:r>
          <w:proofErr w:type="spellStart"/>
          <w:r w:rsidR="000C0BC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Stack&amp;</w:t>
          </w:r>
          <w:proofErr w:type="gramStart"/>
          <w:r w:rsidR="000C0BC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Procedures</w:t>
          </w:r>
          <w:proofErr w:type="spellEnd"/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]   </w:t>
          </w:r>
          <w:proofErr w:type="gramEnd"/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                                   </w:t>
          </w:r>
          <w:r w:rsidR="00AF0FE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</w:t>
          </w:r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           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</w:t>
          </w:r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    </w:t>
          </w:r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   </w:t>
          </w:r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</w:t>
          </w:r>
          <w:r w:rsidR="000C0BC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     </w:t>
          </w:r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Fall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20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="000079AE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-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COAL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LAB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                                     </w:t>
          </w:r>
        </w:p>
      </w:tc>
      <w:sdt>
        <w:sdtPr>
          <w:rPr>
            <w:rFonts w:ascii="Calibri" w:eastAsia="Times New Roman" w:hAnsi="Calibri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-1587837324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95" w:type="pct"/>
              <w:tcBorders>
                <w:bottom w:val="single" w:sz="4" w:space="0" w:color="943634"/>
              </w:tcBorders>
              <w:shd w:val="clear" w:color="auto" w:fill="E65B01" w:themeFill="accent1" w:themeFillShade="BF"/>
              <w:vAlign w:val="bottom"/>
            </w:tcPr>
            <w:p w14:paraId="007BF7F1" w14:textId="24ADB17B" w:rsidR="008B178E" w:rsidRPr="00FA4A3D" w:rsidRDefault="008B178E" w:rsidP="00FA4A3D">
              <w:pPr>
                <w:tabs>
                  <w:tab w:val="center" w:pos="4680"/>
                  <w:tab w:val="right" w:pos="9360"/>
                </w:tabs>
                <w:spacing w:after="0" w:line="240" w:lineRule="auto"/>
                <w:rPr>
                  <w:rFonts w:ascii="Calibri" w:eastAsia="Times New Roman" w:hAnsi="Calibri" w:cs="Arial"/>
                  <w:color w:val="FFFFFF"/>
                  <w:sz w:val="22"/>
                  <w:szCs w:val="22"/>
                  <w:lang w:eastAsia="en-US" w:bidi="ar-SA"/>
                </w:rPr>
              </w:pPr>
              <w:r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LAB: 0</w:t>
              </w:r>
              <w:r w:rsidR="000C0BCD"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8</w:t>
              </w:r>
            </w:p>
          </w:tc>
        </w:sdtContent>
      </w:sdt>
    </w:tr>
  </w:tbl>
  <w:p w14:paraId="693808F5" w14:textId="77777777" w:rsidR="008B178E" w:rsidRPr="00FA4A3D" w:rsidRDefault="008B178E" w:rsidP="00FA4A3D">
    <w:pPr>
      <w:pStyle w:val="Header"/>
      <w:spacing w:after="0"/>
      <w:rPr>
        <w:sz w:val="2"/>
        <w:szCs w:val="2"/>
      </w:rPr>
    </w:pP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77FB3D" wp14:editId="51EE3C0F">
              <wp:simplePos x="0" y="0"/>
              <wp:positionH relativeFrom="page">
                <wp:posOffset>7350125</wp:posOffset>
              </wp:positionH>
              <wp:positionV relativeFrom="page">
                <wp:posOffset>-46355</wp:posOffset>
              </wp:positionV>
              <wp:extent cx="0" cy="10220325"/>
              <wp:effectExtent l="15875" t="19685" r="22225" b="1841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type w14:anchorId="384EB9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578.75pt;margin-top:-3.65pt;width:0;height:804.75pt;z-index:25165670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" strokecolor="#ff7d26" strokeweight="2.2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B82F0AE" wp14:editId="295805E6">
              <wp:simplePos x="0" y="0"/>
              <wp:positionH relativeFrom="page">
                <wp:posOffset>7277100</wp:posOffset>
              </wp:positionH>
              <wp:positionV relativeFrom="page">
                <wp:posOffset>-20955</wp:posOffset>
              </wp:positionV>
              <wp:extent cx="0" cy="10296525"/>
              <wp:effectExtent l="28575" t="28575" r="28575" b="28575"/>
              <wp:wrapNone/>
              <wp:docPr id="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3BD1EAB9" id="AutoShape 2" o:spid="_x0000_s1026" type="#_x0000_t32" style="position:absolute;margin-left:573pt;margin-top:-1.65pt;width:0;height:810.75pt;z-index:251666944;visibility:visible;mso-wrap-style:square;mso-width-percent:0;mso-height-percent:103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3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" strokecolor="#ffcba8" strokeweight="4.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E7155C" wp14:editId="2C2B24DE">
              <wp:simplePos x="0" y="0"/>
              <wp:positionH relativeFrom="page">
                <wp:posOffset>7278370</wp:posOffset>
              </wp:positionH>
              <wp:positionV relativeFrom="page">
                <wp:posOffset>-26670</wp:posOffset>
              </wp:positionV>
              <wp:extent cx="0" cy="10296525"/>
              <wp:effectExtent l="28575" t="28575" r="28575" b="2857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72AFAAD2" id="AutoShape 2" o:spid="_x0000_s1026" type="#_x0000_t32" style="position:absolute;margin-left:573.1pt;margin-top:-2.1pt;width:0;height:8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" strokecolor="#ffcba8" strokeweight="4.5pt">
              <w10:wrap anchorx="page" anchory="page"/>
            </v:shape>
          </w:pict>
        </mc:Fallback>
      </mc:AlternateContent>
    </w:r>
  </w:p>
  <w:p w14:paraId="25BC8D56" w14:textId="77777777" w:rsidR="008B178E" w:rsidRDefault="008B178E"/>
  <w:p w14:paraId="4D86F4CF" w14:textId="77777777" w:rsidR="008B178E" w:rsidRDefault="008B178E"/>
  <w:p w14:paraId="0660401A" w14:textId="77777777" w:rsidR="008B178E" w:rsidRDefault="008B178E"/>
  <w:p w14:paraId="36681E83" w14:textId="77777777" w:rsidR="008B178E" w:rsidRDefault="008B17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ED2"/>
    <w:multiLevelType w:val="hybridMultilevel"/>
    <w:tmpl w:val="AFC4621E"/>
    <w:lvl w:ilvl="0" w:tplc="2000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A2C583A"/>
    <w:multiLevelType w:val="hybridMultilevel"/>
    <w:tmpl w:val="A900F1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 w15:restartNumberingAfterBreak="0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5" w15:restartNumberingAfterBreak="0">
    <w:nsid w:val="1B3450CA"/>
    <w:multiLevelType w:val="hybridMultilevel"/>
    <w:tmpl w:val="378A2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C2689E"/>
    <w:multiLevelType w:val="hybridMultilevel"/>
    <w:tmpl w:val="699C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66147"/>
    <w:multiLevelType w:val="hybridMultilevel"/>
    <w:tmpl w:val="5BF8BA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5E9"/>
    <w:multiLevelType w:val="hybridMultilevel"/>
    <w:tmpl w:val="C4963BA8"/>
    <w:lvl w:ilvl="0" w:tplc="1AACA74A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F386B6C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9EFA6C4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14C49A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B7F0F2E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35B0149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AF4EACE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9E7EDA9C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5180F5D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D3432D1"/>
    <w:multiLevelType w:val="hybridMultilevel"/>
    <w:tmpl w:val="5226F59C"/>
    <w:lvl w:ilvl="0" w:tplc="FBC4253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6BCC05C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9C026CD8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1B70161C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84CAC6C2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994C6BF6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26E0D908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8A12684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5EAF778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ECA7C38"/>
    <w:multiLevelType w:val="hybridMultilevel"/>
    <w:tmpl w:val="7F2C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D5BBE"/>
    <w:multiLevelType w:val="hybridMultilevel"/>
    <w:tmpl w:val="ADBEF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95C77"/>
    <w:multiLevelType w:val="hybridMultilevel"/>
    <w:tmpl w:val="058C45E2"/>
    <w:lvl w:ilvl="0" w:tplc="2000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5F386B6C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9EFA6C4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14C49A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B7F0F2E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35B0149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AF4EACE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9E7EDA9C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5180F5D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1DD238E"/>
    <w:multiLevelType w:val="hybridMultilevel"/>
    <w:tmpl w:val="4FBEACF6"/>
    <w:lvl w:ilvl="0" w:tplc="0E3C62F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E41469D6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BEFEC34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3" w:tplc="1EF0255A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4" w:tplc="6614696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7720918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E4FE9CAC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E4E0F9F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E6F0157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DB176F5"/>
    <w:multiLevelType w:val="hybridMultilevel"/>
    <w:tmpl w:val="B0A4F200"/>
    <w:lvl w:ilvl="0" w:tplc="2000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5F386B6C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9EFA6C4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14C49A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B7F0F2E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35B0149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AF4EACE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9E7EDA9C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5180F5D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4135F6"/>
    <w:multiLevelType w:val="hybridMultilevel"/>
    <w:tmpl w:val="C0C49E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65C66"/>
    <w:multiLevelType w:val="hybridMultilevel"/>
    <w:tmpl w:val="F634B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3268E"/>
    <w:multiLevelType w:val="hybridMultilevel"/>
    <w:tmpl w:val="A900F1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11"/>
  </w:num>
  <w:num w:numId="8">
    <w:abstractNumId w:val="17"/>
  </w:num>
  <w:num w:numId="9">
    <w:abstractNumId w:val="7"/>
  </w:num>
  <w:num w:numId="10">
    <w:abstractNumId w:val="16"/>
  </w:num>
  <w:num w:numId="11">
    <w:abstractNumId w:val="18"/>
  </w:num>
  <w:num w:numId="12">
    <w:abstractNumId w:val="1"/>
  </w:num>
  <w:num w:numId="13">
    <w:abstractNumId w:val="15"/>
  </w:num>
  <w:num w:numId="14">
    <w:abstractNumId w:val="3"/>
  </w:num>
  <w:num w:numId="15">
    <w:abstractNumId w:val="8"/>
  </w:num>
  <w:num w:numId="16">
    <w:abstractNumId w:val="9"/>
  </w:num>
  <w:num w:numId="17">
    <w:abstractNumId w:val="14"/>
  </w:num>
  <w:num w:numId="18">
    <w:abstractNumId w:val="13"/>
  </w:num>
  <w:num w:numId="19">
    <w:abstractNumId w:val="12"/>
  </w:num>
  <w:num w:numId="2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C99"/>
    <w:rsid w:val="0000512B"/>
    <w:rsid w:val="000079AE"/>
    <w:rsid w:val="00020DD0"/>
    <w:rsid w:val="00022735"/>
    <w:rsid w:val="00043C4C"/>
    <w:rsid w:val="00050C7F"/>
    <w:rsid w:val="000622D3"/>
    <w:rsid w:val="0006627D"/>
    <w:rsid w:val="000A349D"/>
    <w:rsid w:val="000B1FCB"/>
    <w:rsid w:val="000B334D"/>
    <w:rsid w:val="000C0BCD"/>
    <w:rsid w:val="000C10E4"/>
    <w:rsid w:val="000E024B"/>
    <w:rsid w:val="000E4C7E"/>
    <w:rsid w:val="000E61B1"/>
    <w:rsid w:val="000F44A9"/>
    <w:rsid w:val="00131653"/>
    <w:rsid w:val="00135463"/>
    <w:rsid w:val="00147A00"/>
    <w:rsid w:val="00152AC2"/>
    <w:rsid w:val="00162279"/>
    <w:rsid w:val="00174D5E"/>
    <w:rsid w:val="0019408C"/>
    <w:rsid w:val="001942DA"/>
    <w:rsid w:val="00196571"/>
    <w:rsid w:val="001B0A73"/>
    <w:rsid w:val="001D2C7F"/>
    <w:rsid w:val="001E0F55"/>
    <w:rsid w:val="001E14B7"/>
    <w:rsid w:val="001E462C"/>
    <w:rsid w:val="001F5C05"/>
    <w:rsid w:val="00202C0D"/>
    <w:rsid w:val="00203C17"/>
    <w:rsid w:val="00203E22"/>
    <w:rsid w:val="00211535"/>
    <w:rsid w:val="002134AB"/>
    <w:rsid w:val="00215E21"/>
    <w:rsid w:val="0024040C"/>
    <w:rsid w:val="00247162"/>
    <w:rsid w:val="00260D0C"/>
    <w:rsid w:val="0026121A"/>
    <w:rsid w:val="00270758"/>
    <w:rsid w:val="00272812"/>
    <w:rsid w:val="00274700"/>
    <w:rsid w:val="002A0D1B"/>
    <w:rsid w:val="002A615E"/>
    <w:rsid w:val="002B0A53"/>
    <w:rsid w:val="002F0639"/>
    <w:rsid w:val="002F288F"/>
    <w:rsid w:val="00301F82"/>
    <w:rsid w:val="00306ED1"/>
    <w:rsid w:val="00311CA8"/>
    <w:rsid w:val="0031714B"/>
    <w:rsid w:val="003235FA"/>
    <w:rsid w:val="003333AF"/>
    <w:rsid w:val="003371CF"/>
    <w:rsid w:val="00350C99"/>
    <w:rsid w:val="0035222B"/>
    <w:rsid w:val="00353BB7"/>
    <w:rsid w:val="00354490"/>
    <w:rsid w:val="003644CC"/>
    <w:rsid w:val="003662A5"/>
    <w:rsid w:val="003703A8"/>
    <w:rsid w:val="003750E0"/>
    <w:rsid w:val="003805C0"/>
    <w:rsid w:val="003941ED"/>
    <w:rsid w:val="003A67DF"/>
    <w:rsid w:val="003B3465"/>
    <w:rsid w:val="003B3636"/>
    <w:rsid w:val="003B435E"/>
    <w:rsid w:val="003C025B"/>
    <w:rsid w:val="003C430D"/>
    <w:rsid w:val="003D6C79"/>
    <w:rsid w:val="003E04A4"/>
    <w:rsid w:val="0040054F"/>
    <w:rsid w:val="004166F6"/>
    <w:rsid w:val="00417A0C"/>
    <w:rsid w:val="00422C23"/>
    <w:rsid w:val="00423490"/>
    <w:rsid w:val="00424DD1"/>
    <w:rsid w:val="00427419"/>
    <w:rsid w:val="00434E83"/>
    <w:rsid w:val="00440416"/>
    <w:rsid w:val="004434BF"/>
    <w:rsid w:val="0046163F"/>
    <w:rsid w:val="004647A4"/>
    <w:rsid w:val="004749A2"/>
    <w:rsid w:val="00476F17"/>
    <w:rsid w:val="0048426E"/>
    <w:rsid w:val="00495D9D"/>
    <w:rsid w:val="004B6640"/>
    <w:rsid w:val="004F58C1"/>
    <w:rsid w:val="004F738A"/>
    <w:rsid w:val="00500193"/>
    <w:rsid w:val="00500DBB"/>
    <w:rsid w:val="00504054"/>
    <w:rsid w:val="0051128F"/>
    <w:rsid w:val="005169D4"/>
    <w:rsid w:val="0052331F"/>
    <w:rsid w:val="0052621C"/>
    <w:rsid w:val="005562F9"/>
    <w:rsid w:val="00560EC7"/>
    <w:rsid w:val="00584F38"/>
    <w:rsid w:val="005853F8"/>
    <w:rsid w:val="00586F81"/>
    <w:rsid w:val="00587D52"/>
    <w:rsid w:val="005A75DA"/>
    <w:rsid w:val="005B11D8"/>
    <w:rsid w:val="005B1714"/>
    <w:rsid w:val="005B58D7"/>
    <w:rsid w:val="005B69FF"/>
    <w:rsid w:val="005B7C47"/>
    <w:rsid w:val="005C146F"/>
    <w:rsid w:val="005D55F2"/>
    <w:rsid w:val="005E2334"/>
    <w:rsid w:val="00601258"/>
    <w:rsid w:val="00616DE7"/>
    <w:rsid w:val="006218F3"/>
    <w:rsid w:val="0063438C"/>
    <w:rsid w:val="00637F18"/>
    <w:rsid w:val="00653F4C"/>
    <w:rsid w:val="006540A8"/>
    <w:rsid w:val="00670F2D"/>
    <w:rsid w:val="00675BEF"/>
    <w:rsid w:val="006807E5"/>
    <w:rsid w:val="00685530"/>
    <w:rsid w:val="00687BFD"/>
    <w:rsid w:val="00694133"/>
    <w:rsid w:val="006B6B8D"/>
    <w:rsid w:val="006B7988"/>
    <w:rsid w:val="006E1008"/>
    <w:rsid w:val="007021D9"/>
    <w:rsid w:val="00705217"/>
    <w:rsid w:val="00727E59"/>
    <w:rsid w:val="0073239B"/>
    <w:rsid w:val="00740A98"/>
    <w:rsid w:val="007411FC"/>
    <w:rsid w:val="00746ACE"/>
    <w:rsid w:val="00750179"/>
    <w:rsid w:val="007524E4"/>
    <w:rsid w:val="0077521A"/>
    <w:rsid w:val="00791521"/>
    <w:rsid w:val="00793895"/>
    <w:rsid w:val="00793F90"/>
    <w:rsid w:val="007A2CA2"/>
    <w:rsid w:val="007B4ED4"/>
    <w:rsid w:val="007C40A9"/>
    <w:rsid w:val="007D1A1E"/>
    <w:rsid w:val="007D71E2"/>
    <w:rsid w:val="007D7927"/>
    <w:rsid w:val="007E1FF4"/>
    <w:rsid w:val="007E2442"/>
    <w:rsid w:val="007E3560"/>
    <w:rsid w:val="007F6110"/>
    <w:rsid w:val="00817553"/>
    <w:rsid w:val="00821530"/>
    <w:rsid w:val="00822EB9"/>
    <w:rsid w:val="00823449"/>
    <w:rsid w:val="008271DE"/>
    <w:rsid w:val="00832DDA"/>
    <w:rsid w:val="0085627B"/>
    <w:rsid w:val="0086099A"/>
    <w:rsid w:val="008643A0"/>
    <w:rsid w:val="0087785B"/>
    <w:rsid w:val="008841E9"/>
    <w:rsid w:val="00885FDA"/>
    <w:rsid w:val="008B178E"/>
    <w:rsid w:val="008B5E21"/>
    <w:rsid w:val="008C5CD2"/>
    <w:rsid w:val="008D2AD9"/>
    <w:rsid w:val="008D59EE"/>
    <w:rsid w:val="008E02D5"/>
    <w:rsid w:val="008F0DFA"/>
    <w:rsid w:val="008F1A03"/>
    <w:rsid w:val="008F2DD7"/>
    <w:rsid w:val="00902C4A"/>
    <w:rsid w:val="00911D1B"/>
    <w:rsid w:val="009209B5"/>
    <w:rsid w:val="0092514B"/>
    <w:rsid w:val="00925339"/>
    <w:rsid w:val="0093230B"/>
    <w:rsid w:val="0093468D"/>
    <w:rsid w:val="00950EF7"/>
    <w:rsid w:val="009638CE"/>
    <w:rsid w:val="00971D54"/>
    <w:rsid w:val="00975E7A"/>
    <w:rsid w:val="00987032"/>
    <w:rsid w:val="00991AE8"/>
    <w:rsid w:val="009A1E79"/>
    <w:rsid w:val="009C1271"/>
    <w:rsid w:val="009E47F7"/>
    <w:rsid w:val="009E6508"/>
    <w:rsid w:val="009F78E4"/>
    <w:rsid w:val="00A0420C"/>
    <w:rsid w:val="00A13936"/>
    <w:rsid w:val="00A150B9"/>
    <w:rsid w:val="00A17F1F"/>
    <w:rsid w:val="00A23BAF"/>
    <w:rsid w:val="00A276FE"/>
    <w:rsid w:val="00A36B55"/>
    <w:rsid w:val="00A50A00"/>
    <w:rsid w:val="00A54540"/>
    <w:rsid w:val="00A61233"/>
    <w:rsid w:val="00A847E2"/>
    <w:rsid w:val="00A852CF"/>
    <w:rsid w:val="00A936CE"/>
    <w:rsid w:val="00A961E4"/>
    <w:rsid w:val="00AA0A19"/>
    <w:rsid w:val="00AB52D6"/>
    <w:rsid w:val="00AC02D6"/>
    <w:rsid w:val="00AC1D50"/>
    <w:rsid w:val="00AD3B14"/>
    <w:rsid w:val="00AE49BA"/>
    <w:rsid w:val="00AE558E"/>
    <w:rsid w:val="00AE6AFA"/>
    <w:rsid w:val="00AF0897"/>
    <w:rsid w:val="00AF0FE7"/>
    <w:rsid w:val="00B01AC7"/>
    <w:rsid w:val="00B05FEE"/>
    <w:rsid w:val="00B1379A"/>
    <w:rsid w:val="00B267C3"/>
    <w:rsid w:val="00B5555E"/>
    <w:rsid w:val="00B60379"/>
    <w:rsid w:val="00B6541D"/>
    <w:rsid w:val="00B81CB0"/>
    <w:rsid w:val="00B94BA4"/>
    <w:rsid w:val="00B97347"/>
    <w:rsid w:val="00BA1D5D"/>
    <w:rsid w:val="00BA7351"/>
    <w:rsid w:val="00BD50D8"/>
    <w:rsid w:val="00BF33BA"/>
    <w:rsid w:val="00BF4A7D"/>
    <w:rsid w:val="00C00FD2"/>
    <w:rsid w:val="00C051F1"/>
    <w:rsid w:val="00C079C5"/>
    <w:rsid w:val="00C100F0"/>
    <w:rsid w:val="00C16169"/>
    <w:rsid w:val="00C355A2"/>
    <w:rsid w:val="00C35DB5"/>
    <w:rsid w:val="00C43B87"/>
    <w:rsid w:val="00C462E0"/>
    <w:rsid w:val="00C52FD6"/>
    <w:rsid w:val="00C63D02"/>
    <w:rsid w:val="00C67BA6"/>
    <w:rsid w:val="00C75114"/>
    <w:rsid w:val="00C80524"/>
    <w:rsid w:val="00C823A8"/>
    <w:rsid w:val="00CA5B73"/>
    <w:rsid w:val="00CB7348"/>
    <w:rsid w:val="00CB7BBC"/>
    <w:rsid w:val="00CC739C"/>
    <w:rsid w:val="00CD2C0B"/>
    <w:rsid w:val="00CE1117"/>
    <w:rsid w:val="00CE5EBE"/>
    <w:rsid w:val="00CF46A2"/>
    <w:rsid w:val="00D11545"/>
    <w:rsid w:val="00D22489"/>
    <w:rsid w:val="00D23402"/>
    <w:rsid w:val="00D258BA"/>
    <w:rsid w:val="00D30755"/>
    <w:rsid w:val="00D30BF7"/>
    <w:rsid w:val="00D30D93"/>
    <w:rsid w:val="00D40C3D"/>
    <w:rsid w:val="00D636A0"/>
    <w:rsid w:val="00D766F8"/>
    <w:rsid w:val="00D8062C"/>
    <w:rsid w:val="00D84E79"/>
    <w:rsid w:val="00D96B1F"/>
    <w:rsid w:val="00D96DDD"/>
    <w:rsid w:val="00DA7F7D"/>
    <w:rsid w:val="00DC0C4B"/>
    <w:rsid w:val="00DD3A80"/>
    <w:rsid w:val="00DD4CF7"/>
    <w:rsid w:val="00DD5EE9"/>
    <w:rsid w:val="00DE1364"/>
    <w:rsid w:val="00DF2892"/>
    <w:rsid w:val="00E200EB"/>
    <w:rsid w:val="00E2233D"/>
    <w:rsid w:val="00E2563A"/>
    <w:rsid w:val="00E410AF"/>
    <w:rsid w:val="00E42336"/>
    <w:rsid w:val="00E5368C"/>
    <w:rsid w:val="00E614AE"/>
    <w:rsid w:val="00E66BA4"/>
    <w:rsid w:val="00E714B2"/>
    <w:rsid w:val="00E71E21"/>
    <w:rsid w:val="00E73160"/>
    <w:rsid w:val="00E743F0"/>
    <w:rsid w:val="00E77864"/>
    <w:rsid w:val="00E8768C"/>
    <w:rsid w:val="00E876C7"/>
    <w:rsid w:val="00EB7CC0"/>
    <w:rsid w:val="00ED03B1"/>
    <w:rsid w:val="00ED3970"/>
    <w:rsid w:val="00EE0595"/>
    <w:rsid w:val="00EE157A"/>
    <w:rsid w:val="00F00BF7"/>
    <w:rsid w:val="00F01BC9"/>
    <w:rsid w:val="00F0309C"/>
    <w:rsid w:val="00F15AFF"/>
    <w:rsid w:val="00F170D8"/>
    <w:rsid w:val="00F17655"/>
    <w:rsid w:val="00F27ADF"/>
    <w:rsid w:val="00F53B10"/>
    <w:rsid w:val="00F7277F"/>
    <w:rsid w:val="00F76BFF"/>
    <w:rsid w:val="00F83222"/>
    <w:rsid w:val="00F85C4A"/>
    <w:rsid w:val="00F872FC"/>
    <w:rsid w:val="00F9288D"/>
    <w:rsid w:val="00FA4A3D"/>
    <w:rsid w:val="00FB4917"/>
    <w:rsid w:val="00FC0149"/>
    <w:rsid w:val="00FD4140"/>
    <w:rsid w:val="00FE7212"/>
    <w:rsid w:val="00FF27C3"/>
    <w:rsid w:val="00FF3577"/>
    <w:rsid w:val="00FF63D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4:docId w14:val="70B5D93C"/>
  <w15:docId w15:val="{C437C907-0568-41B6-A1D0-3659985B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iPriority="0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0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3BA"/>
    <w:rPr>
      <w:color w:val="414751" w:themeColor="text2" w:themeShade="BF"/>
      <w:sz w:val="20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customStyle="1" w:styleId="SenderAddress">
    <w:name w:val="Sender Address"/>
    <w:basedOn w:val="Normal"/>
    <w:uiPriority w:val="2"/>
    <w:qFormat/>
    <w:rPr>
      <w:color w:val="FFFFFF" w:themeColor="background1"/>
      <w:spacing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14751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414751" w:themeColor="text2" w:themeShade="BF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Subject">
    <w:name w:val="Subject"/>
    <w:basedOn w:val="NormalIndent"/>
    <w:uiPriority w:val="7"/>
    <w:qFormat/>
    <w:pPr>
      <w:ind w:left="0"/>
    </w:pPr>
    <w:rPr>
      <w:b/>
      <w:color w:val="FE8637" w:themeColor="accent1"/>
    </w:rPr>
  </w:style>
  <w:style w:type="paragraph" w:customStyle="1" w:styleId="RecipientAddress">
    <w:name w:val="Recipient Address"/>
    <w:basedOn w:val="NoSpacing"/>
    <w:uiPriority w:val="3"/>
    <w:qFormat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5"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Pr>
      <w:color w:val="414751" w:themeColor="text2" w:themeShade="BF"/>
      <w:sz w:val="20"/>
      <w:szCs w:val="20"/>
      <w:lang w:eastAsia="ja-JP" w:bidi="he-IL"/>
    </w:rPr>
  </w:style>
  <w:style w:type="character" w:styleId="Strong">
    <w:name w:val="Strong"/>
    <w:basedOn w:val="DefaultParagraphFont"/>
    <w:uiPriority w:val="8"/>
    <w:qFormat/>
    <w:rPr>
      <w:b/>
      <w:bCs/>
    </w:rPr>
  </w:style>
  <w:style w:type="paragraph" w:styleId="Caption">
    <w:name w:val="caption"/>
    <w:basedOn w:val="Normal"/>
    <w:next w:val="Normal"/>
    <w:uiPriority w:val="99"/>
    <w:semiHidden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E65B01" w:themeColor="accent1" w:themeShade="BF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pPr>
      <w:numPr>
        <w:numId w:val="2"/>
      </w:numPr>
    </w:pPr>
  </w:style>
  <w:style w:type="paragraph" w:styleId="Subtitle">
    <w:name w:val="Subtitle"/>
    <w:basedOn w:val="Normal"/>
    <w:link w:val="SubtitleChar"/>
    <w:uiPriority w:val="11"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eastAsia="ja-JP" w:bidi="he-IL"/>
    </w:rPr>
  </w:style>
  <w:style w:type="paragraph" w:customStyle="1" w:styleId="Sidebar">
    <w:name w:val="Sidebar"/>
    <w:basedOn w:val="Normal"/>
    <w:uiPriority w:val="2"/>
    <w:semiHidden/>
    <w:unhideWhenUsed/>
    <w:pPr>
      <w:spacing w:line="300" w:lineRule="auto"/>
    </w:pPr>
    <w:rPr>
      <w:b/>
      <w:color w:val="E65B0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endersAddress">
    <w:name w:val="Sender's Address"/>
    <w:basedOn w:val="Normal"/>
    <w:uiPriority w:val="2"/>
    <w:qFormat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Pr>
      <w:b/>
      <w:color w:val="FE8637" w:themeColor="accent1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color w:val="414751" w:themeColor="text2" w:themeShade="BF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qFormat/>
    <w:pPr>
      <w:spacing w:before="480" w:after="0" w:line="240" w:lineRule="auto"/>
      <w:contextualSpacing/>
    </w:pPr>
    <w:rPr>
      <w:b/>
    </w:rPr>
  </w:style>
  <w:style w:type="paragraph" w:styleId="ListParagraph">
    <w:name w:val="List Paragraph"/>
    <w:basedOn w:val="Normal"/>
    <w:uiPriority w:val="1"/>
    <w:unhideWhenUsed/>
    <w:qFormat/>
    <w:pPr>
      <w:ind w:left="720"/>
    </w:pPr>
  </w:style>
  <w:style w:type="paragraph" w:customStyle="1" w:styleId="Bullet1">
    <w:name w:val="Bullet 1"/>
    <w:basedOn w:val="ListParagraph"/>
    <w:uiPriority w:val="37"/>
    <w:qFormat/>
    <w:pPr>
      <w:numPr>
        <w:numId w:val="3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pPr>
      <w:numPr>
        <w:ilvl w:val="1"/>
        <w:numId w:val="3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Pr>
      <w:color w:val="FFFFFF" w:themeColor="background1"/>
      <w:spacing w:val="20"/>
    </w:rPr>
  </w:style>
  <w:style w:type="character" w:styleId="Hyperlink">
    <w:name w:val="Hyperlink"/>
    <w:basedOn w:val="DefaultParagraphFont"/>
    <w:unhideWhenUsed/>
    <w:rsid w:val="000B334D"/>
    <w:rPr>
      <w:b w:val="0"/>
      <w:bCs w:val="0"/>
      <w:color w:val="0033BB"/>
      <w:sz w:val="20"/>
      <w:szCs w:val="20"/>
      <w:u w:val="single"/>
    </w:rPr>
  </w:style>
  <w:style w:type="paragraph" w:styleId="BodyText">
    <w:name w:val="Body Text"/>
    <w:basedOn w:val="Normal"/>
    <w:link w:val="BodyTextChar"/>
    <w:uiPriority w:val="1"/>
    <w:qFormat/>
    <w:rsid w:val="00350C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50C9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42349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F53B10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F53B10"/>
    <w:rPr>
      <w:color w:val="414751" w:themeColor="text2" w:themeShade="BF"/>
      <w:sz w:val="24"/>
      <w:szCs w:val="24"/>
      <w:lang w:eastAsia="ja-JP" w:bidi="he-IL"/>
    </w:rPr>
  </w:style>
  <w:style w:type="paragraph" w:styleId="BodyText3">
    <w:name w:val="Body Text 3"/>
    <w:basedOn w:val="Normal"/>
    <w:link w:val="BodyText3Char"/>
    <w:uiPriority w:val="99"/>
    <w:unhideWhenUsed/>
    <w:rsid w:val="00F53B10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F53B10"/>
    <w:rPr>
      <w:rFonts w:ascii="Times New Roman" w:hAnsi="Times New Roman" w:cs="Times New Roman"/>
      <w:sz w:val="24"/>
      <w:szCs w:val="24"/>
      <w:lang w:eastAsia="ja-JP" w:bidi="he-IL"/>
    </w:rPr>
  </w:style>
  <w:style w:type="paragraph" w:styleId="NormalWeb">
    <w:name w:val="Normal (Web)"/>
    <w:basedOn w:val="Normal"/>
    <w:uiPriority w:val="99"/>
    <w:semiHidden/>
    <w:unhideWhenUsed/>
    <w:rsid w:val="002A6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2A61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15E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ir%20Ali\Documents\Custom%20Office%20Templates\Lab_Manual_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1569805F654D2A95F8FDE758E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E6E39-370A-4A76-8FF7-701D337FB077}"/>
      </w:docPartPr>
      <w:docPartBody>
        <w:p w:rsidR="00F86C1C" w:rsidRDefault="00656820">
          <w:pPr>
            <w:pStyle w:val="0C1569805F654D2A95F8FDE758E6AB27"/>
          </w:pPr>
          <w:r>
            <w:rPr>
              <w:rFonts w:asciiTheme="majorHAnsi" w:eastAsiaTheme="majorEastAsia" w:hAnsiTheme="majorHAnsi" w:cstheme="majorBidi"/>
              <w:caps/>
              <w:sz w:val="44"/>
              <w:szCs w:val="44"/>
            </w:rPr>
            <w:t>[Type the sender company name]</w:t>
          </w:r>
        </w:p>
      </w:docPartBody>
    </w:docPart>
    <w:docPart>
      <w:docPartPr>
        <w:name w:val="EECBB12380B94B3691B4E7B1AB60C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50D99-EC40-43B2-B42A-8BE7C301FEC7}"/>
      </w:docPartPr>
      <w:docPartBody>
        <w:p w:rsidR="00F86C1C" w:rsidRDefault="00656820">
          <w:pPr>
            <w:pStyle w:val="EECBB12380B94B3691B4E7B1AB60CD47"/>
          </w:pPr>
          <w:r>
            <w:t>[Type the sender company address]</w:t>
          </w:r>
        </w:p>
      </w:docPartBody>
    </w:docPart>
    <w:docPart>
      <w:docPartPr>
        <w:name w:val="D761D269071D48B1843DBB0FFEFC3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78C74-CE2D-4FD0-8DE2-955DE74BD112}"/>
      </w:docPartPr>
      <w:docPartBody>
        <w:p w:rsidR="00F86C1C" w:rsidRDefault="00656820">
          <w:pPr>
            <w:pStyle w:val="D761D269071D48B1843DBB0FFEFC31BC"/>
          </w:pPr>
          <w:r>
            <w:t>[Type the sender phone number]</w:t>
          </w:r>
        </w:p>
      </w:docPartBody>
    </w:docPart>
    <w:docPart>
      <w:docPartPr>
        <w:name w:val="F796B1F2900C4E4F85E20BC9F100F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93493-9661-4D45-82A3-054292A5E6C7}"/>
      </w:docPartPr>
      <w:docPartBody>
        <w:p w:rsidR="00F86C1C" w:rsidRDefault="00656820">
          <w:pPr>
            <w:pStyle w:val="F796B1F2900C4E4F85E20BC9F100F9A6"/>
          </w:pPr>
          <w:r>
            <w:t>[Type the sender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820"/>
    <w:rsid w:val="00144663"/>
    <w:rsid w:val="00154D2C"/>
    <w:rsid w:val="001D320F"/>
    <w:rsid w:val="00261995"/>
    <w:rsid w:val="002711E2"/>
    <w:rsid w:val="002A59C5"/>
    <w:rsid w:val="003C059C"/>
    <w:rsid w:val="004104C6"/>
    <w:rsid w:val="004416E6"/>
    <w:rsid w:val="004B6C83"/>
    <w:rsid w:val="00505ABC"/>
    <w:rsid w:val="00556FC4"/>
    <w:rsid w:val="00561BCF"/>
    <w:rsid w:val="005903EC"/>
    <w:rsid w:val="00656820"/>
    <w:rsid w:val="006E2FD9"/>
    <w:rsid w:val="00701356"/>
    <w:rsid w:val="00800182"/>
    <w:rsid w:val="008576F4"/>
    <w:rsid w:val="009029F2"/>
    <w:rsid w:val="00985224"/>
    <w:rsid w:val="009D6031"/>
    <w:rsid w:val="009E71E7"/>
    <w:rsid w:val="00A37E3A"/>
    <w:rsid w:val="00B12366"/>
    <w:rsid w:val="00BA1344"/>
    <w:rsid w:val="00C94FE2"/>
    <w:rsid w:val="00D46BF7"/>
    <w:rsid w:val="00DB40E5"/>
    <w:rsid w:val="00E368DA"/>
    <w:rsid w:val="00F1467D"/>
    <w:rsid w:val="00F655F9"/>
    <w:rsid w:val="00F75180"/>
    <w:rsid w:val="00F8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569805F654D2A95F8FDE758E6AB27">
    <w:name w:val="0C1569805F654D2A95F8FDE758E6AB27"/>
  </w:style>
  <w:style w:type="paragraph" w:customStyle="1" w:styleId="EECBB12380B94B3691B4E7B1AB60CD47">
    <w:name w:val="EECBB12380B94B3691B4E7B1AB60CD47"/>
  </w:style>
  <w:style w:type="paragraph" w:customStyle="1" w:styleId="D761D269071D48B1843DBB0FFEFC31BC">
    <w:name w:val="D761D269071D48B1843DBB0FFEFC31BC"/>
  </w:style>
  <w:style w:type="paragraph" w:customStyle="1" w:styleId="F796B1F2900C4E4F85E20BC9F100F9A6">
    <w:name w:val="F796B1F2900C4E4F85E20BC9F100F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LAB: 08</PublishDate>
  <Abstract/>
  <CompanyAddress>LABORATORY MANUAL</CompanyAddress>
  <CompanyPhone>Fall 2022</CompanyPhone>
  <CompanyFax/>
  <CompanyEmail>Instructor: Rukhsar Ali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E0F42E-AF3D-4645-B90B-363C1652F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Lab_Manual_2.dotx</Template>
  <TotalTime>1</TotalTime>
  <Pages>8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2003 Comp Org &amp; Assembly Language Lab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Rukhsar Ali</cp:lastModifiedBy>
  <cp:revision>2</cp:revision>
  <cp:lastPrinted>2022-10-24T17:41:00Z</cp:lastPrinted>
  <dcterms:created xsi:type="dcterms:W3CDTF">2022-11-07T04:04:00Z</dcterms:created>
  <dcterms:modified xsi:type="dcterms:W3CDTF">2022-11-07T04:04:00Z</dcterms:modified>
</cp:coreProperties>
</file>